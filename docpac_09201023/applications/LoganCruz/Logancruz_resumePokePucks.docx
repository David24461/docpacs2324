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D4B5DE4" w14:textId="77777777" w:rsidTr="00F92A44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5351DCB" w14:textId="77777777" w:rsidR="007A0F44" w:rsidRPr="00565B06" w:rsidRDefault="001D6068" w:rsidP="00F92A44">
            <w:pPr>
              <w:pStyle w:val="Title"/>
            </w:pPr>
            <w:r>
              <w:t>Logan</w:t>
            </w:r>
          </w:p>
          <w:p w14:paraId="1DC818A3" w14:textId="77777777" w:rsidR="007A0F44" w:rsidRPr="00565B06" w:rsidRDefault="001D6068" w:rsidP="00F92A44">
            <w:pPr>
              <w:pStyle w:val="Subtitle"/>
            </w:pPr>
            <w:r>
              <w:t>Cruz-Cantres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360FD02B" w14:textId="77777777" w:rsidR="007A0F44" w:rsidRDefault="00ED3BEA" w:rsidP="00F92A44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25132056896494382BDD5268D999435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t>Address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wp14="http://schemas.microsoft.com/office/word/2010/wordml">
                  <w:pict w14:anchorId="44B456DD">
                    <v:shape id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Address icon" coordsize="2846,2833" o:spid="_x0000_s1026" fillcolor="#77448b [3204]" stroked="f" strokeweight="0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w14:anchorId="584FC875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C0350C9" w14:textId="77777777" w:rsidR="007A0F44" w:rsidRDefault="00ED3BEA" w:rsidP="00F92A44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0784170D9EE944A19E1D4E16ACA4E27B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t>Phone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wp14="http://schemas.microsoft.com/office/word/2010/wordml">
                  <w:pict w14:anchorId="0913911B">
                    <v:shape id="Tele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Phone icon" coordsize="2552,2616" o:spid="_x0000_s1026" fillcolor="#77448b [3204]" stroked="f" strokeweight="0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w14:anchorId="3AEF0F99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3AB1108" w14:textId="77777777" w:rsidR="007A0F44" w:rsidRDefault="00ED3BEA" w:rsidP="00F92A44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578B62983C14B4096A7CB500886C577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t>Email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wp14="http://schemas.microsoft.com/office/word/2010/wordml">
                  <w:pict w14:anchorId="5ECF5D88">
                    <v:shape id="Freeform 5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Email icon" coordsize="120,80" o:spid="_x0000_s1026" fillcolor="#77448b [3204]" stroked="f" strokeweight="0" path="m108,21r,l60,58,12,21v-1,-1,-1,-2,,-3c13,16,14,16,16,17l60,51,104,17v1,-1,3,-1,4,1c109,19,109,20,108,21r,xm114,r,l6,c3,,,3,,6l,74v,3,3,6,6,6l114,80v3,,6,-3,6,-6l120,6c120,3,117,,11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w14:anchorId="4A2AC02A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verticies="t" aspectratio="t"/>
                      <w10:anchorlock/>
                    </v:shape>
                  </w:pict>
                </mc:Fallback>
              </mc:AlternateContent>
            </w:r>
          </w:p>
          <w:p w14:paraId="6D235FED" w14:textId="77777777" w:rsidR="007A0F44" w:rsidRDefault="00ED3BEA" w:rsidP="00F92A44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A354A11BFCDC4F39A018D14917E88E7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t>LinkedIn Profile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wp14="http://schemas.microsoft.com/office/word/2010/wordml">
                  <w:pict w14:anchorId="7ACA4FE6">
                    <v:shape id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LinkedIn icon" coordsize="2616,2610" o:spid="_x0000_s1026" fillcolor="#77448b [3204]" stroked="f" strokeweight="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w14:anchorId="22511CAA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3F81157" w14:textId="77777777" w:rsidR="007A0F44" w:rsidRPr="00565B06" w:rsidRDefault="00ED3BEA" w:rsidP="00F92A44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BD54978D273640989AA34189CFD2CF9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t>Twitter/Blog/Portfolio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wp14="http://schemas.microsoft.com/office/word/2010/wordml">
                  <w:pict w14:anchorId="0291F178">
                    <v:shape id="Website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Twitter/Blog/Portfolio icon" coordsize="2691,2691" o:spid="_x0000_s1026" fillcolor="#77448b [3204]" stroked="f" strokeweight="0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w14:anchorId="1B8B2613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510F2A9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672A6659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p14="http://schemas.microsoft.com/office/word/2010/wordml">
                  <w:pict w14:anchorId="29F80F91">
                    <v:group id="Objective in circle icon" style="width:21.6pt;height:21.6pt;mso-position-horizontal-relative:char;mso-position-vertical-relative:line" alt="Objective icon" coordsize="171,171" o:spid="_x0000_s1026" w14:anchorId="5AFC7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style="position:absolute;width:171;height:171;visibility:visible;mso-wrap-style:square;v-text-anchor:top" alt="Objectiv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style="position:absolute;left:64;top:62;width:46;height:6;visibility:visible;mso-wrap-style:square;v-text-anchor:top" alt="Objective icon top horizontal line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style="position:absolute;left:64;top:82;width:46;height:6;visibility:visible;mso-wrap-style:square;v-text-anchor:top" alt="Objective icon middle horizontal line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style="position:absolute;left:64;top:103;width:46;height:5;visibility:visible;mso-wrap-style:square;v-text-anchor:top" alt="Objective icon bottom horizontal line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9E8DF55" w14:textId="77777777" w:rsidR="000E24AC" w:rsidRPr="00565B06" w:rsidRDefault="00ED3BEA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F1A7E22CBE474BC8B7840243CCF54992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2E7C1A8" w14:textId="77777777" w:rsidR="00A77B4D" w:rsidRPr="00565B06" w:rsidRDefault="001D6068" w:rsidP="007850D1">
      <w:r>
        <w:t>A programmer with leadership skills and critical thinking skills,</w:t>
      </w:r>
      <w:r w:rsidR="008A14F6">
        <w:t xml:space="preserve"> whilst </w:t>
      </w:r>
      <w:r w:rsidR="006762EC">
        <w:t xml:space="preserve"> </w:t>
      </w:r>
      <w:r w:rsidR="008A14F6">
        <w:t xml:space="preserve"> is very cooperative with coworkers with experience in leadership roles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9D0C95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A37501D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p14="http://schemas.microsoft.com/office/word/2010/wordml">
                  <w:pict w14:anchorId="5952C3FD">
                    <v:group id="Education in circle icon" style="width:21.6pt;height:21.6pt;mso-position-horizontal-relative:char;mso-position-vertical-relative:line" alt="Education icon" coordsize="171,171" o:spid="_x0000_s1026" w14:anchorId="613F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style="position:absolute;width:171;height:171;visibility:visible;mso-wrap-style:square;v-text-anchor:top" alt="Education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style="position:absolute;left:40;top:57;width:94;height:56;visibility:visible;mso-wrap-style:square;v-text-anchor:top" alt="Education icon symbol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C1C2DC7" w14:textId="77777777" w:rsidR="00A77B4D" w:rsidRPr="00565B06" w:rsidRDefault="00ED3BEA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681230EC72B4EDBAFEE083D348402F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B8F27FF" w14:textId="77777777" w:rsidR="007C0E0E" w:rsidRPr="00565B06" w:rsidRDefault="007C0E0E" w:rsidP="00B47E1E">
      <w:pPr>
        <w:pStyle w:val="Heading2"/>
      </w:pPr>
      <w:r w:rsidRPr="00565B06">
        <w:t xml:space="preserve"> | </w:t>
      </w:r>
      <w:r w:rsidR="008A14F6">
        <w:rPr>
          <w:rStyle w:val="Emphasis"/>
        </w:rPr>
        <w:t xml:space="preserve">York Country School </w:t>
      </w:r>
      <w:proofErr w:type="gramStart"/>
      <w:r w:rsidR="008A14F6">
        <w:rPr>
          <w:rStyle w:val="Emphasis"/>
        </w:rPr>
        <w:t>Of</w:t>
      </w:r>
      <w:proofErr w:type="gramEnd"/>
      <w:r w:rsidR="008A14F6">
        <w:rPr>
          <w:rStyle w:val="Emphasis"/>
        </w:rPr>
        <w:t xml:space="preserve"> Technology</w:t>
      </w:r>
    </w:p>
    <w:p w14:paraId="10349627" w14:textId="77777777" w:rsidR="007C0E0E" w:rsidRPr="00565B06" w:rsidRDefault="008A14F6" w:rsidP="004F199F">
      <w:pPr>
        <w:pStyle w:val="Heading3"/>
      </w:pPr>
      <w:r>
        <w:t>2020</w:t>
      </w:r>
      <w:r w:rsidR="007C0E0E" w:rsidRPr="00565B06">
        <w:t xml:space="preserve"> – </w:t>
      </w:r>
      <w:r>
        <w:t>2024</w:t>
      </w:r>
    </w:p>
    <w:p w14:paraId="17567438" w14:textId="6C38C883" w:rsidR="000E24AC" w:rsidRDefault="008A14F6" w:rsidP="007850D1">
      <w:bookmarkStart w:id="0" w:name="_Int_JBJwkkIw"/>
      <w:r>
        <w:t>Has</w:t>
      </w:r>
      <w:bookmarkEnd w:id="0"/>
      <w:r>
        <w:t xml:space="preserve"> obtained a GPA of 3.7, with many certificates for distinguished honor </w:t>
      </w:r>
      <w:proofErr w:type="spellStart"/>
      <w:r w:rsidR="161098F2">
        <w:t>role</w:t>
      </w:r>
      <w:proofErr w:type="spellEnd"/>
      <w:r>
        <w:t xml:space="preserve"> and honor role.</w:t>
      </w:r>
    </w:p>
    <w:p w14:paraId="319DA424" w14:textId="2B053294" w:rsidR="008A14F6" w:rsidRPr="00565B06" w:rsidRDefault="008A14F6" w:rsidP="007850D1">
      <w:r>
        <w:t xml:space="preserve">Acquired knowledge on </w:t>
      </w:r>
      <w:r w:rsidR="1237CD38">
        <w:t>the basics</w:t>
      </w:r>
      <w:r>
        <w:t xml:space="preserve"> of IT, and </w:t>
      </w:r>
      <w:r w:rsidR="1237CD38">
        <w:t>advanced</w:t>
      </w:r>
      <w:r>
        <w:t xml:space="preserve"> techniques and knowledge of programming and software development.</w:t>
      </w:r>
    </w:p>
    <w:p w14:paraId="5DAB6C7B" w14:textId="77777777"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18EE1A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2EB378F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p14="http://schemas.microsoft.com/office/word/2010/wordml">
                  <w:pict w14:anchorId="4B0B55A5">
                    <v:group id="Experience in circle icon" style="width:21.6pt;height:21.6pt;mso-position-horizontal-relative:char;mso-position-vertical-relative:line" alt="Experience icon" coordsize="171,171" o:spid="_x0000_s1026" w14:anchorId="4CD8A3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style="position:absolute;width:171;height:171;visibility:visible;mso-wrap-style:square;v-text-anchor:top" alt="Experience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style="position:absolute;left:50;top:51;width:74;height:59;visibility:visible;mso-wrap-style:square;v-text-anchor:top" alt="Experience icon symbol" coordsize="1395,1106" o:spid="_x0000_s1028" fillcolor="white [3212]" stroked="f" strokeweight="0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F4D91DB" w14:textId="77777777" w:rsidR="005E088C" w:rsidRPr="00565B06" w:rsidRDefault="00ED3BEA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0C35E71084A473BB2A336BFF41F4BF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5676B2B2" w14:textId="374FC6CC" w:rsidR="005E088C" w:rsidRPr="00565B06" w:rsidRDefault="00D05FF9" w:rsidP="00B47E1E">
      <w:pPr>
        <w:pStyle w:val="Heading2"/>
      </w:pPr>
      <w:r>
        <w:t>Drum Major</w:t>
      </w:r>
      <w:r w:rsidR="005E088C" w:rsidRPr="00565B06">
        <w:t xml:space="preserve"> | </w:t>
      </w:r>
      <w:r w:rsidR="008A14F6">
        <w:rPr>
          <w:rStyle w:val="Emphasis"/>
        </w:rPr>
        <w:t>York High Marching Band</w:t>
      </w:r>
    </w:p>
    <w:p w14:paraId="36F1EB14" w14:textId="78AC70D1" w:rsidR="005E088C" w:rsidRPr="00565B06" w:rsidRDefault="008A14F6" w:rsidP="004F199F">
      <w:pPr>
        <w:pStyle w:val="Heading3"/>
      </w:pPr>
      <w:r>
        <w:t>202</w:t>
      </w:r>
      <w:r w:rsidR="00D05FF9">
        <w:t>3</w:t>
      </w:r>
      <w:r w:rsidR="005E088C" w:rsidRPr="00565B06">
        <w:t xml:space="preserve"> – </w:t>
      </w:r>
      <w:r>
        <w:t>202</w:t>
      </w:r>
      <w:r w:rsidR="00D05FF9">
        <w:t>4</w:t>
      </w:r>
    </w:p>
    <w:p w14:paraId="07ABBC24" w14:textId="349CC5A9" w:rsidR="005E088C" w:rsidRPr="00565B06" w:rsidRDefault="008A14F6" w:rsidP="005E088C">
      <w:r>
        <w:t xml:space="preserve">Responsible for the </w:t>
      </w:r>
      <w:r w:rsidR="2640FC60">
        <w:t>training,</w:t>
      </w:r>
      <w:r>
        <w:t xml:space="preserve"> engagement, and leadership of the entire </w:t>
      </w:r>
      <w:r w:rsidR="00D05FF9">
        <w:t>Band while being the support for the staff and Section leader as Drum Major.</w:t>
      </w:r>
    </w:p>
    <w:p w14:paraId="73441B4F" w14:textId="77777777" w:rsidR="005E088C" w:rsidRPr="00565B06" w:rsidRDefault="008A14F6" w:rsidP="00B47E1E">
      <w:pPr>
        <w:pStyle w:val="Heading2"/>
      </w:pPr>
      <w:r>
        <w:t>Team Captain</w:t>
      </w:r>
      <w:r w:rsidR="005E088C" w:rsidRPr="00565B06">
        <w:t xml:space="preserve"> | </w:t>
      </w:r>
      <w:r>
        <w:rPr>
          <w:rStyle w:val="Emphasis"/>
        </w:rPr>
        <w:t xml:space="preserve">York Tech </w:t>
      </w:r>
      <w:proofErr w:type="spellStart"/>
      <w:r>
        <w:rPr>
          <w:rStyle w:val="Emphasis"/>
        </w:rPr>
        <w:t>ESports</w:t>
      </w:r>
      <w:proofErr w:type="spellEnd"/>
    </w:p>
    <w:p w14:paraId="2E948C0A" w14:textId="77777777" w:rsidR="005E088C" w:rsidRPr="00565B06" w:rsidRDefault="008A14F6" w:rsidP="004F199F">
      <w:pPr>
        <w:pStyle w:val="Heading3"/>
      </w:pPr>
      <w:r>
        <w:t>2023</w:t>
      </w:r>
      <w:r w:rsidR="005E088C" w:rsidRPr="00565B06">
        <w:t xml:space="preserve"> – </w:t>
      </w:r>
      <w:r>
        <w:t>2024</w:t>
      </w:r>
    </w:p>
    <w:p w14:paraId="44B61F85" w14:textId="35BB80F0" w:rsidR="005E088C" w:rsidRPr="00565B06" w:rsidRDefault="008A14F6" w:rsidP="005E088C">
      <w:r>
        <w:t xml:space="preserve">In charge of leading teammates and training teammates and managing matches so they </w:t>
      </w:r>
      <w:r w:rsidR="519D3F6A">
        <w:t>perform</w:t>
      </w:r>
      <w:r>
        <w:t xml:space="preserve"> well.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B35B51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A05A809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p14="http://schemas.microsoft.com/office/word/2010/wordml">
                  <w:pict w14:anchorId="581670CD">
                    <v:group id="Skills in circle icon" style="width:21.6pt;height:21.6pt;mso-position-horizontal-relative:char;mso-position-vertical-relative:line" alt="Skills icon" coordsize="171,171" o:spid="_x0000_s1026" w14:anchorId="37B10C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style="position:absolute;width:171;height:171;visibility:visible;mso-wrap-style:square;v-text-anchor:top" alt="Skill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style="position:absolute;left:109;top:111;width:4;height:4;visibility:visible;mso-wrap-style:square;v-text-anchor:top" alt="Skills icon symbol part 1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style="position:absolute;left:49;top:51;width:72;height:71;visibility:visible;mso-wrap-style:square;v-text-anchor:top" alt="Skills icon symbol part 2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style="position:absolute;left:89;top:49;width:34;height:34;visibility:visible;mso-wrap-style:square;v-text-anchor:top" alt="Skills icon symbol part 3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style="position:absolute;left:52;top:93;width:30;height:32;visibility:visible;mso-wrap-style:square;v-text-anchor:top" alt="Skills icon symbol part 4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1156178" w14:textId="77777777" w:rsidR="00143224" w:rsidRPr="00565B06" w:rsidRDefault="00ED3BEA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97827E89B454D5C8CFD500677F9F11A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1CEDC979" w14:textId="77777777" w:rsidTr="27E9C923">
        <w:tc>
          <w:tcPr>
            <w:tcW w:w="4320" w:type="dxa"/>
          </w:tcPr>
          <w:p w14:paraId="36087948" w14:textId="782AECDC" w:rsidR="00143224" w:rsidRPr="00565B06" w:rsidRDefault="008A14F6" w:rsidP="00565B06">
            <w:pPr>
              <w:pStyle w:val="ListBullet"/>
              <w:spacing w:after="80"/>
            </w:pPr>
            <w:r>
              <w:t xml:space="preserve">Knowledge in programming languages such as HTML, CSS, </w:t>
            </w:r>
            <w:r w:rsidR="74D05A77">
              <w:t>EJS</w:t>
            </w:r>
            <w:r>
              <w:t>,</w:t>
            </w:r>
            <w:r w:rsidR="7185A30E">
              <w:t xml:space="preserve"> SQLite 3,</w:t>
            </w:r>
            <w:r>
              <w:t xml:space="preserve"> and JavaScript</w:t>
            </w:r>
          </w:p>
          <w:p w14:paraId="1BC47CAE" w14:textId="77777777" w:rsidR="00316CE4" w:rsidRPr="00565B06" w:rsidRDefault="008A14F6" w:rsidP="00316CE4">
            <w:pPr>
              <w:pStyle w:val="ListBullet"/>
              <w:spacing w:after="80"/>
            </w:pPr>
            <w:r>
              <w:t>Experience in Leadership roles and management roles.</w:t>
            </w:r>
          </w:p>
        </w:tc>
        <w:tc>
          <w:tcPr>
            <w:tcW w:w="4320" w:type="dxa"/>
            <w:tcMar>
              <w:left w:w="576" w:type="dxa"/>
            </w:tcMar>
          </w:tcPr>
          <w:p w14:paraId="32FAF017" w14:textId="77777777" w:rsidR="00143224" w:rsidRPr="00565B06" w:rsidRDefault="008A14F6" w:rsidP="00565B06">
            <w:pPr>
              <w:pStyle w:val="ListBullet"/>
              <w:spacing w:after="80"/>
            </w:pPr>
            <w:r>
              <w:t>People person Skills.</w:t>
            </w:r>
          </w:p>
          <w:p w14:paraId="7612C3A1" w14:textId="77777777" w:rsidR="00F904FC" w:rsidRPr="00565B06" w:rsidRDefault="008A14F6" w:rsidP="00565B06">
            <w:pPr>
              <w:pStyle w:val="ListBullet"/>
              <w:spacing w:after="80"/>
            </w:pPr>
            <w:r>
              <w:t>Highly engaged and loyal</w:t>
            </w:r>
          </w:p>
          <w:p w14:paraId="5E2467DA" w14:textId="77777777" w:rsidR="00F904FC" w:rsidRPr="00565B06" w:rsidRDefault="008A14F6" w:rsidP="00565B06">
            <w:pPr>
              <w:pStyle w:val="ListBullet"/>
              <w:spacing w:after="80"/>
            </w:pPr>
            <w:r>
              <w:t>Helps whenever someone needs it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1BFD96D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5A39BBE3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p14="http://schemas.microsoft.com/office/word/2010/wordml">
                  <w:pict w14:anchorId="47AFF89F">
                    <v:group id="Activities in circle icon" style="width:21.6pt;height:21.6pt;mso-position-horizontal-relative:char;mso-position-vertical-relative:line" alt="Activities icon" coordsize="171,171" o:spid="_x0000_s1026" w14:anchorId="4ED9A2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style="position:absolute;width:171;height:171;visibility:visible;mso-wrap-style:square;v-text-anchor:top" alt="Activities icon circle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style="position:absolute;left:56;top:80;width:14;height:13;visibility:visible;mso-wrap-style:square;v-text-anchor:top" alt="Activities icon symbol part 1" coordsize="261,261" o:spid="_x0000_s1028" fillcolor="white [3212]" stroked="f" strokeweight="0" path="m130,r27,3l181,10r22,12l223,38r16,20l251,80r7,24l261,131r-3,26l251,181r-12,23l223,223r-20,16l181,251r-24,8l130,261r-26,-2l80,251,57,239,38,223,22,204,10,181,2,157,,131,2,104,10,80,22,58,38,38,57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style="position:absolute;left:80;top:80;width:14;height:13;visibility:visible;mso-wrap-style:square;v-text-anchor:top" alt="Activities icon symbol part 2" coordsize="262,261" o:spid="_x0000_s1029" fillcolor="white [3212]" stroked="f" strokeweight="0" path="m131,r26,3l182,10r22,12l223,38r16,20l251,80r8,24l262,131r-3,26l251,181r-12,23l223,223r-19,16l182,251r-25,8l131,261r-26,-2l80,251,58,239,39,223,23,204,11,181,3,157,,131,3,104,11,80,23,58,39,38,58,22,80,10,105,3,1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style="position:absolute;left:105;top:80;width:14;height:13;visibility:visible;mso-wrap-style:square;v-text-anchor:top" alt="Activities icon symbol part 3" coordsize="261,261" o:spid="_x0000_s1030" fillcolor="white [3212]" stroked="f" strokeweight="0" path="m130,r27,3l181,10r23,12l223,38r16,20l251,80r7,24l261,131r-3,26l251,181r-12,23l223,223r-19,16l181,251r-24,8l130,261r-26,-2l80,251,58,239,38,223,22,204,10,181,3,157,,131,3,104,10,80,22,58,38,38,58,22,80,10,104,3,1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9F39BBE" w14:textId="7B3D1B23" w:rsidR="00AC7C34" w:rsidRPr="00565B06" w:rsidRDefault="00D05FF9" w:rsidP="00AD6216">
            <w:pPr>
              <w:pStyle w:val="Heading1"/>
              <w:outlineLvl w:val="0"/>
            </w:pPr>
            <w:r>
              <w:t xml:space="preserve">Certificates </w:t>
            </w:r>
          </w:p>
        </w:tc>
      </w:tr>
    </w:tbl>
    <w:p w14:paraId="6421D7D5" w14:textId="517CA0D1" w:rsidR="007A0F44" w:rsidRDefault="00D05FF9" w:rsidP="00D05FF9">
      <w:pPr>
        <w:pStyle w:val="ListParagraph"/>
        <w:numPr>
          <w:ilvl w:val="0"/>
          <w:numId w:val="16"/>
        </w:numPr>
      </w:pPr>
      <w:r>
        <w:t xml:space="preserve">ITF </w:t>
      </w:r>
      <w:r w:rsidR="00AF661C">
        <w:t xml:space="preserve">Pro </w:t>
      </w:r>
      <w:r>
        <w:t xml:space="preserve">Certificate </w:t>
      </w:r>
    </w:p>
    <w:p w14:paraId="4F2E7EB9" w14:textId="35324566" w:rsidR="00D05FF9" w:rsidRDefault="00BB1E74" w:rsidP="00D05FF9">
      <w:pPr>
        <w:pStyle w:val="ListParagraph"/>
        <w:numPr>
          <w:ilvl w:val="0"/>
          <w:numId w:val="16"/>
        </w:numPr>
      </w:pPr>
      <w:r>
        <w:t>OSHA Certified.</w:t>
      </w:r>
    </w:p>
    <w:p w14:paraId="649D1ADE" w14:textId="4E9FEF52" w:rsidR="00AF661C" w:rsidRDefault="00AF661C" w:rsidP="00D05FF9">
      <w:pPr>
        <w:pStyle w:val="ListParagraph"/>
        <w:numPr>
          <w:ilvl w:val="0"/>
          <w:numId w:val="16"/>
        </w:numPr>
      </w:pPr>
      <w:r>
        <w:t>ITF Certificate.</w:t>
      </w:r>
    </w:p>
    <w:p w14:paraId="68AD0EE7" w14:textId="16621E7E" w:rsidR="00AF661C" w:rsidRPr="00565B06" w:rsidRDefault="00AF661C" w:rsidP="00D05FF9">
      <w:pPr>
        <w:pStyle w:val="ListParagraph"/>
        <w:numPr>
          <w:ilvl w:val="0"/>
          <w:numId w:val="16"/>
        </w:numPr>
      </w:pPr>
      <w:r>
        <w:t>Currently working on CIW Javascript</w:t>
      </w:r>
      <w:bookmarkStart w:id="1" w:name="_GoBack"/>
      <w:bookmarkEnd w:id="1"/>
    </w:p>
    <w:sectPr w:rsidR="00AF661C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07EB9" w14:textId="77777777" w:rsidR="00ED3BEA" w:rsidRDefault="00ED3BEA" w:rsidP="00F534FB">
      <w:pPr>
        <w:spacing w:after="0"/>
      </w:pPr>
      <w:r>
        <w:separator/>
      </w:r>
    </w:p>
  </w:endnote>
  <w:endnote w:type="continuationSeparator" w:id="0">
    <w:p w14:paraId="6C80B6E9" w14:textId="77777777" w:rsidR="00ED3BEA" w:rsidRDefault="00ED3BE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7983A" w14:textId="77777777" w:rsidR="00ED3BEA" w:rsidRDefault="00ED3BEA" w:rsidP="00F534FB">
      <w:pPr>
        <w:spacing w:after="0"/>
      </w:pPr>
      <w:r>
        <w:separator/>
      </w:r>
    </w:p>
  </w:footnote>
  <w:footnote w:type="continuationSeparator" w:id="0">
    <w:p w14:paraId="3F2F6E4C" w14:textId="77777777" w:rsidR="00ED3BEA" w:rsidRDefault="00ED3BE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1AC6E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wp14="http://schemas.microsoft.com/office/word/2010/wordml">
          <w:pict w14:anchorId="2C4ADD6C">
            <v:rect id="Rectangle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spid="_x0000_s1026" fillcolor="#f7f7f7 [3214]" stroked="f" strokeweight="1pt" w14:anchorId="34E49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>
              <w10:wrap anchorx="page" anchory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JBJwkkIw" int2:invalidationBookmarkName="" int2:hashCode="2DtlIG315dGSJY" int2:id="wSVIJV9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0631F"/>
    <w:multiLevelType w:val="hybridMultilevel"/>
    <w:tmpl w:val="B55A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68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6068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2E51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2EC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14F6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661C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3DD2"/>
    <w:rsid w:val="00BA71B3"/>
    <w:rsid w:val="00BB1E74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05FF9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3BEA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2A44"/>
    <w:rsid w:val="00F935BF"/>
    <w:rsid w:val="00F94EB5"/>
    <w:rsid w:val="00FA4359"/>
    <w:rsid w:val="00FA4C84"/>
    <w:rsid w:val="00FB0F18"/>
    <w:rsid w:val="00FE18B2"/>
    <w:rsid w:val="00FE7443"/>
    <w:rsid w:val="1237CD38"/>
    <w:rsid w:val="161098F2"/>
    <w:rsid w:val="23DFA213"/>
    <w:rsid w:val="2640FC60"/>
    <w:rsid w:val="27E9C923"/>
    <w:rsid w:val="519D3F6A"/>
    <w:rsid w:val="6A8DC896"/>
    <w:rsid w:val="7185A30E"/>
    <w:rsid w:val="74D05A77"/>
    <w:rsid w:val="7501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1C9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D05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50d69f36667a43b4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ruz%20cantres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5132056896494382BDD5268D999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C0F46-9AC5-4FA6-9733-99FA850F394A}"/>
      </w:docPartPr>
      <w:docPartBody>
        <w:p w:rsidR="00A45E36" w:rsidRDefault="00750E54">
          <w:pPr>
            <w:pStyle w:val="D25132056896494382BDD5268D999435"/>
          </w:pPr>
          <w:r w:rsidRPr="009D0878">
            <w:t>Address</w:t>
          </w:r>
        </w:p>
      </w:docPartBody>
    </w:docPart>
    <w:docPart>
      <w:docPartPr>
        <w:name w:val="0784170D9EE944A19E1D4E16ACA4E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BB281-1255-45EF-A303-8AF602CB0208}"/>
      </w:docPartPr>
      <w:docPartBody>
        <w:p w:rsidR="00A45E36" w:rsidRDefault="00750E54">
          <w:pPr>
            <w:pStyle w:val="0784170D9EE944A19E1D4E16ACA4E27B"/>
          </w:pPr>
          <w:r w:rsidRPr="009D0878">
            <w:t>Phone</w:t>
          </w:r>
        </w:p>
      </w:docPartBody>
    </w:docPart>
    <w:docPart>
      <w:docPartPr>
        <w:name w:val="2578B62983C14B4096A7CB500886C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BE81B-C8A9-4BE9-8D14-F8E42D14A074}"/>
      </w:docPartPr>
      <w:docPartBody>
        <w:p w:rsidR="00A45E36" w:rsidRDefault="00750E54">
          <w:pPr>
            <w:pStyle w:val="2578B62983C14B4096A7CB500886C577"/>
          </w:pPr>
          <w:r w:rsidRPr="009D0878">
            <w:t>Email</w:t>
          </w:r>
        </w:p>
      </w:docPartBody>
    </w:docPart>
    <w:docPart>
      <w:docPartPr>
        <w:name w:val="A354A11BFCDC4F39A018D14917E88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4B9AF-FA60-43B9-8712-A3A3138C8ACF}"/>
      </w:docPartPr>
      <w:docPartBody>
        <w:p w:rsidR="00A45E36" w:rsidRDefault="00750E54">
          <w:pPr>
            <w:pStyle w:val="A354A11BFCDC4F39A018D14917E88E77"/>
          </w:pPr>
          <w:r w:rsidRPr="009D0878">
            <w:t>LinkedIn Profile</w:t>
          </w:r>
        </w:p>
      </w:docPartBody>
    </w:docPart>
    <w:docPart>
      <w:docPartPr>
        <w:name w:val="BD54978D273640989AA34189CFD2C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89BAB-A45D-4B2B-BA58-6C30E3F7579B}"/>
      </w:docPartPr>
      <w:docPartBody>
        <w:p w:rsidR="00A45E36" w:rsidRDefault="00750E54">
          <w:pPr>
            <w:pStyle w:val="BD54978D273640989AA34189CFD2CF94"/>
          </w:pPr>
          <w:r w:rsidRPr="009D0878">
            <w:t>Twitter/Blog/Portfolio</w:t>
          </w:r>
        </w:p>
      </w:docPartBody>
    </w:docPart>
    <w:docPart>
      <w:docPartPr>
        <w:name w:val="F1A7E22CBE474BC8B7840243CCF54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DFCC5-AC71-49A5-AC69-06CE8B4DA12F}"/>
      </w:docPartPr>
      <w:docPartBody>
        <w:p w:rsidR="00A45E36" w:rsidRDefault="00750E54">
          <w:pPr>
            <w:pStyle w:val="F1A7E22CBE474BC8B7840243CCF54992"/>
          </w:pPr>
          <w:r w:rsidRPr="00D85CA4">
            <w:t>Objective</w:t>
          </w:r>
        </w:p>
      </w:docPartBody>
    </w:docPart>
    <w:docPart>
      <w:docPartPr>
        <w:name w:val="2681230EC72B4EDBAFEE083D34840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D5278-D08C-4042-A4C1-F41481DED923}"/>
      </w:docPartPr>
      <w:docPartBody>
        <w:p w:rsidR="00A45E36" w:rsidRDefault="00750E54">
          <w:pPr>
            <w:pStyle w:val="2681230EC72B4EDBAFEE083D348402F3"/>
          </w:pPr>
          <w:r w:rsidRPr="00565B06">
            <w:t>Education</w:t>
          </w:r>
        </w:p>
      </w:docPartBody>
    </w:docPart>
    <w:docPart>
      <w:docPartPr>
        <w:name w:val="F0C35E71084A473BB2A336BFF41F4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2F9B7-2CBE-4801-BF11-A02DB4C99778}"/>
      </w:docPartPr>
      <w:docPartBody>
        <w:p w:rsidR="00A45E36" w:rsidRDefault="00750E54">
          <w:pPr>
            <w:pStyle w:val="F0C35E71084A473BB2A336BFF41F4BF3"/>
          </w:pPr>
          <w:r w:rsidRPr="00565B06">
            <w:t>Experience</w:t>
          </w:r>
        </w:p>
      </w:docPartBody>
    </w:docPart>
    <w:docPart>
      <w:docPartPr>
        <w:name w:val="697827E89B454D5C8CFD500677F9F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3EF2-6ED7-49AC-BDFD-5F467F61A37C}"/>
      </w:docPartPr>
      <w:docPartBody>
        <w:p w:rsidR="00A45E36" w:rsidRDefault="00750E54">
          <w:pPr>
            <w:pStyle w:val="697827E89B454D5C8CFD500677F9F11A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54"/>
    <w:rsid w:val="00750E54"/>
    <w:rsid w:val="00A45E36"/>
    <w:rsid w:val="00EE57F3"/>
    <w:rsid w:val="00F5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CE367284D439692C5459E36DA4974">
    <w:name w:val="563CE367284D439692C5459E36DA4974"/>
  </w:style>
  <w:style w:type="paragraph" w:customStyle="1" w:styleId="E48B9592F34F46A5AA3D5DE885100F09">
    <w:name w:val="E48B9592F34F46A5AA3D5DE885100F09"/>
  </w:style>
  <w:style w:type="paragraph" w:customStyle="1" w:styleId="D25132056896494382BDD5268D999435">
    <w:name w:val="D25132056896494382BDD5268D999435"/>
  </w:style>
  <w:style w:type="paragraph" w:customStyle="1" w:styleId="0784170D9EE944A19E1D4E16ACA4E27B">
    <w:name w:val="0784170D9EE944A19E1D4E16ACA4E27B"/>
  </w:style>
  <w:style w:type="paragraph" w:customStyle="1" w:styleId="2578B62983C14B4096A7CB500886C577">
    <w:name w:val="2578B62983C14B4096A7CB500886C577"/>
  </w:style>
  <w:style w:type="paragraph" w:customStyle="1" w:styleId="A354A11BFCDC4F39A018D14917E88E77">
    <w:name w:val="A354A11BFCDC4F39A018D14917E88E77"/>
  </w:style>
  <w:style w:type="paragraph" w:customStyle="1" w:styleId="BD54978D273640989AA34189CFD2CF94">
    <w:name w:val="BD54978D273640989AA34189CFD2CF94"/>
  </w:style>
  <w:style w:type="paragraph" w:customStyle="1" w:styleId="F1A7E22CBE474BC8B7840243CCF54992">
    <w:name w:val="F1A7E22CBE474BC8B7840243CCF54992"/>
  </w:style>
  <w:style w:type="paragraph" w:customStyle="1" w:styleId="FF473E0C0AA1424AAA792B7D85B5B1AB">
    <w:name w:val="FF473E0C0AA1424AAA792B7D85B5B1AB"/>
  </w:style>
  <w:style w:type="paragraph" w:customStyle="1" w:styleId="2681230EC72B4EDBAFEE083D348402F3">
    <w:name w:val="2681230EC72B4EDBAFEE083D348402F3"/>
  </w:style>
  <w:style w:type="paragraph" w:customStyle="1" w:styleId="E936155E5912464C8AAE5A6DC1E1EB2A">
    <w:name w:val="E936155E5912464C8AAE5A6DC1E1EB2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35E20D9A1324272A795CB932306CD01">
    <w:name w:val="A35E20D9A1324272A795CB932306CD01"/>
  </w:style>
  <w:style w:type="paragraph" w:customStyle="1" w:styleId="4453D543124A43D9B504FAC53131C377">
    <w:name w:val="4453D543124A43D9B504FAC53131C377"/>
  </w:style>
  <w:style w:type="paragraph" w:customStyle="1" w:styleId="314A0AFFA7F949C99ADF3E7B67DC3CAF">
    <w:name w:val="314A0AFFA7F949C99ADF3E7B67DC3CAF"/>
  </w:style>
  <w:style w:type="paragraph" w:customStyle="1" w:styleId="5ECE09D9F10B4DBAA18895DCA64F102F">
    <w:name w:val="5ECE09D9F10B4DBAA18895DCA64F102F"/>
  </w:style>
  <w:style w:type="paragraph" w:customStyle="1" w:styleId="7072F14057A94B2B93021FEE743D4A2A">
    <w:name w:val="7072F14057A94B2B93021FEE743D4A2A"/>
  </w:style>
  <w:style w:type="paragraph" w:customStyle="1" w:styleId="93C8250F69164B41914461B98770526E">
    <w:name w:val="93C8250F69164B41914461B98770526E"/>
  </w:style>
  <w:style w:type="paragraph" w:customStyle="1" w:styleId="0942B7E8F59345B8877FB425A695D5ED">
    <w:name w:val="0942B7E8F59345B8877FB425A695D5ED"/>
  </w:style>
  <w:style w:type="paragraph" w:customStyle="1" w:styleId="3AA2ED9A9B2949F4B0B752512EC4AF37">
    <w:name w:val="3AA2ED9A9B2949F4B0B752512EC4AF37"/>
  </w:style>
  <w:style w:type="paragraph" w:customStyle="1" w:styleId="99CC3113DC394B2EAA9A6B2AFDF0B859">
    <w:name w:val="99CC3113DC394B2EAA9A6B2AFDF0B859"/>
  </w:style>
  <w:style w:type="paragraph" w:customStyle="1" w:styleId="F0C35E71084A473BB2A336BFF41F4BF3">
    <w:name w:val="F0C35E71084A473BB2A336BFF41F4BF3"/>
  </w:style>
  <w:style w:type="paragraph" w:customStyle="1" w:styleId="2D147EADF4ED40E8AF6E27A743E5B6F6">
    <w:name w:val="2D147EADF4ED40E8AF6E27A743E5B6F6"/>
  </w:style>
  <w:style w:type="paragraph" w:customStyle="1" w:styleId="485B764908C74922AFFB8BEF8EF40155">
    <w:name w:val="485B764908C74922AFFB8BEF8EF40155"/>
  </w:style>
  <w:style w:type="paragraph" w:customStyle="1" w:styleId="E95006F5B09149A48D683C89331D3B56">
    <w:name w:val="E95006F5B09149A48D683C89331D3B56"/>
  </w:style>
  <w:style w:type="paragraph" w:customStyle="1" w:styleId="234C14CFDD984E288D7C241489FCCFE0">
    <w:name w:val="234C14CFDD984E288D7C241489FCCFE0"/>
  </w:style>
  <w:style w:type="paragraph" w:customStyle="1" w:styleId="CDDCE46E419A4C338B0D6B681833D540">
    <w:name w:val="CDDCE46E419A4C338B0D6B681833D540"/>
  </w:style>
  <w:style w:type="paragraph" w:customStyle="1" w:styleId="258B4F2A55344430877BE3FC6ABD4764">
    <w:name w:val="258B4F2A55344430877BE3FC6ABD4764"/>
  </w:style>
  <w:style w:type="paragraph" w:customStyle="1" w:styleId="1666593373444C049DB0B99C453BA496">
    <w:name w:val="1666593373444C049DB0B99C453BA496"/>
  </w:style>
  <w:style w:type="paragraph" w:customStyle="1" w:styleId="2947A6EE88BC437195A492C795A0B909">
    <w:name w:val="2947A6EE88BC437195A492C795A0B909"/>
  </w:style>
  <w:style w:type="paragraph" w:customStyle="1" w:styleId="E1FFE083EB7545789B2ECCACF3CF6105">
    <w:name w:val="E1FFE083EB7545789B2ECCACF3CF6105"/>
  </w:style>
  <w:style w:type="paragraph" w:customStyle="1" w:styleId="BF8B4FE9999B44BE92DCE7A30DB71A32">
    <w:name w:val="BF8B4FE9999B44BE92DCE7A30DB71A32"/>
  </w:style>
  <w:style w:type="paragraph" w:customStyle="1" w:styleId="697827E89B454D5C8CFD500677F9F11A">
    <w:name w:val="697827E89B454D5C8CFD500677F9F11A"/>
  </w:style>
  <w:style w:type="paragraph" w:customStyle="1" w:styleId="BB1117AB0D5148C0B3F1514DCD92C0AA">
    <w:name w:val="BB1117AB0D5148C0B3F1514DCD92C0AA"/>
  </w:style>
  <w:style w:type="paragraph" w:customStyle="1" w:styleId="3EED82E8A54343C4AA9AD1E72BBFB791">
    <w:name w:val="3EED82E8A54343C4AA9AD1E72BBFB791"/>
  </w:style>
  <w:style w:type="paragraph" w:customStyle="1" w:styleId="AAED8219A79C43699934BBA4BBB11C73">
    <w:name w:val="AAED8219A79C43699934BBA4BBB11C73"/>
  </w:style>
  <w:style w:type="paragraph" w:customStyle="1" w:styleId="E4BEE3949F034F7CA92E7062E263244A">
    <w:name w:val="E4BEE3949F034F7CA92E7062E263244A"/>
  </w:style>
  <w:style w:type="paragraph" w:customStyle="1" w:styleId="76FA44776B0A4E2A938FA7A23FB938EA">
    <w:name w:val="76FA44776B0A4E2A938FA7A23FB938EA"/>
  </w:style>
  <w:style w:type="paragraph" w:customStyle="1" w:styleId="F5AA2F676F524D478C68EA2C87C87C39">
    <w:name w:val="F5AA2F676F524D478C68EA2C87C87C39"/>
  </w:style>
  <w:style w:type="paragraph" w:customStyle="1" w:styleId="A67DF2B40ADD4C13ABE1DA9A8E4D6990">
    <w:name w:val="A67DF2B40ADD4C13ABE1DA9A8E4D6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2023-04-11T15:03:00Z</dcterms:created>
  <dcterms:modified xsi:type="dcterms:W3CDTF">2023-10-18T14:38:00Z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