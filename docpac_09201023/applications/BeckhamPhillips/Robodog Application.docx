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14:paraId="624C49F3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3D94E32C" w14:textId="77777777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0645DB4" wp14:editId="456B9530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7A76A6C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419D74F10C624C5F895192955787320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DE0BB4">
                  <w:t>BP</w:t>
                </w:r>
              </w:sdtContent>
            </w:sdt>
          </w:p>
          <w:p w14:paraId="13DBD472" w14:textId="77777777" w:rsidR="00125AB1" w:rsidRPr="006658C4" w:rsidRDefault="00C3199C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730A1DFC9E1C48DDB4794344E48B07AA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Contact</w:t>
                </w:r>
              </w:sdtContent>
            </w:sdt>
          </w:p>
          <w:p w14:paraId="7371DB7F" w14:textId="77777777" w:rsidR="00125AB1" w:rsidRPr="006658C4" w:rsidRDefault="00DE0BB4" w:rsidP="00125AB1">
            <w:r>
              <w:t>123 Sesame St.</w:t>
            </w:r>
          </w:p>
          <w:p w14:paraId="71FE9F47" w14:textId="77777777" w:rsidR="00125AB1" w:rsidRPr="006658C4" w:rsidRDefault="0069293E" w:rsidP="00125AB1">
            <w:r>
              <w:t>Ohio 12345</w:t>
            </w:r>
          </w:p>
          <w:p w14:paraId="503168A5" w14:textId="77777777" w:rsidR="00125AB1" w:rsidRPr="006658C4" w:rsidRDefault="0069293E" w:rsidP="00125AB1">
            <w:r>
              <w:t>Beckh24469@live.ytech.edu</w:t>
            </w:r>
          </w:p>
          <w:p w14:paraId="1288538B" w14:textId="77777777" w:rsidR="00125AB1" w:rsidRPr="006658C4" w:rsidRDefault="0069293E" w:rsidP="00125AB1">
            <w:r>
              <w:t>(123) 456 - 7890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14:paraId="5598D033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12F9A78F" w14:textId="77777777" w:rsidR="00125AB1" w:rsidRPr="003A05FE" w:rsidRDefault="00C3199C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563E9DCDA1F84348A521F36DFC33B235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E0BB4">
                        <w:t>Beckham Phillips</w:t>
                      </w:r>
                    </w:sdtContent>
                  </w:sdt>
                </w:p>
                <w:p w14:paraId="0E9DC4EF" w14:textId="77777777" w:rsidR="00125AB1" w:rsidRPr="00DE0BB4" w:rsidRDefault="00DE0BB4" w:rsidP="00C56A6F">
                  <w:pPr>
                    <w:pStyle w:val="Heading2"/>
                    <w:outlineLvl w:val="1"/>
                    <w:rPr>
                      <w:sz w:val="20"/>
                      <w:szCs w:val="20"/>
                    </w:rPr>
                  </w:pPr>
                  <w:r w:rsidRPr="00DE0BB4">
                    <w:rPr>
                      <w:sz w:val="20"/>
                      <w:szCs w:val="20"/>
                    </w:rPr>
                    <w:t>Senior | York county school of technology | Class of 2024</w:t>
                  </w: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88A3F8459DA94C08B5B7A823AF154FB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62782A63" w14:textId="77777777" w:rsidR="00125AB1" w:rsidRPr="00125981" w:rsidRDefault="00DE0BB4" w:rsidP="00125981">
                <w:pPr>
                  <w:pStyle w:val="Heading3"/>
                </w:pPr>
                <w:r>
                  <w:t>Christopher Smith</w:t>
                </w:r>
              </w:p>
            </w:sdtContent>
          </w:sdt>
          <w:p w14:paraId="36FF0D74" w14:textId="77777777" w:rsidR="00125AB1" w:rsidRPr="006658C4" w:rsidRDefault="00DE0BB4" w:rsidP="00125AB1">
            <w:pPr>
              <w:pStyle w:val="Heading4"/>
            </w:pPr>
            <w:r>
              <w:t>Teacher</w:t>
            </w:r>
            <w:r w:rsidR="00125AB1" w:rsidRPr="006658C4">
              <w:t xml:space="preserve"> • </w:t>
            </w:r>
            <w:r>
              <w:t>York county school of techn</w:t>
            </w:r>
            <w:r w:rsidRPr="0069293E">
              <w:t>ology</w:t>
            </w:r>
            <w:r w:rsidR="00125AB1" w:rsidRPr="0069293E">
              <w:t xml:space="preserve"> • </w:t>
            </w:r>
            <w:r w:rsidR="0069293E">
              <w:t xml:space="preserve">                 </w:t>
            </w:r>
            <w:r w:rsidR="0069293E" w:rsidRPr="0069293E">
              <w:rPr>
                <w:rFonts w:cs="Arial"/>
                <w:color w:val="202124"/>
                <w:shd w:val="clear" w:color="auto" w:fill="FFFFFF"/>
              </w:rPr>
              <w:t>2179 S Queen St</w:t>
            </w:r>
            <w:r w:rsidR="0069293E" w:rsidRPr="0069293E">
              <w:rPr>
                <w:rFonts w:cs="Arial"/>
                <w:color w:val="202124"/>
                <w:shd w:val="clear" w:color="auto" w:fill="FFFFFF"/>
              </w:rPr>
              <w:t xml:space="preserve"> </w:t>
            </w:r>
            <w:r w:rsidR="0069293E" w:rsidRPr="0069293E">
              <w:t>•</w:t>
            </w:r>
            <w:r w:rsidR="0069293E" w:rsidRPr="0069293E">
              <w:rPr>
                <w:rFonts w:cs="Arial"/>
                <w:color w:val="202124"/>
                <w:shd w:val="clear" w:color="auto" w:fill="FFFFFF"/>
              </w:rPr>
              <w:t xml:space="preserve"> York, PA 17402</w:t>
            </w:r>
            <w:r w:rsidR="00125AB1" w:rsidRPr="0069293E">
              <w:t xml:space="preserve">  </w:t>
            </w:r>
          </w:p>
          <w:p w14:paraId="71B3EDC9" w14:textId="77777777" w:rsidR="00125AB1" w:rsidRPr="006658C4" w:rsidRDefault="0071492B" w:rsidP="00125AB1">
            <w:pPr>
              <w:pStyle w:val="Date"/>
            </w:pPr>
            <w:r>
              <w:t>10/18/23</w:t>
            </w:r>
          </w:p>
          <w:p w14:paraId="1EB61F46" w14:textId="77777777" w:rsidR="00565EE9" w:rsidRPr="00565EE9" w:rsidRDefault="00565EE9" w:rsidP="00565EE9">
            <w:pPr>
              <w:spacing w:line="240" w:lineRule="auto"/>
              <w:rPr>
                <w:rFonts w:ascii="Rockwell body" w:eastAsia="Times New Roman" w:hAnsi="Rockwell body" w:cs="Times New Roman"/>
              </w:rPr>
            </w:pPr>
            <w:r w:rsidRPr="00565EE9">
              <w:rPr>
                <w:rFonts w:ascii="Rockwell body" w:eastAsia="Times New Roman" w:hAnsi="Rockwell body" w:cs="Times New Roman"/>
                <w:color w:val="000000"/>
              </w:rPr>
              <w:t xml:space="preserve">Dear </w:t>
            </w:r>
            <w:r w:rsidR="0069293E">
              <w:rPr>
                <w:rFonts w:ascii="Rockwell body" w:eastAsia="Times New Roman" w:hAnsi="Rockwell body" w:cs="Times New Roman"/>
                <w:color w:val="000000"/>
              </w:rPr>
              <w:t>Mr. Smith</w:t>
            </w:r>
            <w:r w:rsidRPr="00565EE9">
              <w:rPr>
                <w:rFonts w:ascii="Rockwell body" w:eastAsia="Times New Roman" w:hAnsi="Rockwell body" w:cs="Times New Roman"/>
                <w:color w:val="000000"/>
              </w:rPr>
              <w:t>,</w:t>
            </w:r>
            <w:bookmarkStart w:id="0" w:name="_GoBack"/>
            <w:bookmarkEnd w:id="0"/>
          </w:p>
          <w:p w14:paraId="4BDA7F98" w14:textId="77777777" w:rsidR="00C3199C" w:rsidRPr="00C3199C" w:rsidRDefault="00C3199C" w:rsidP="00C319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5DC8C8" w14:textId="77777777" w:rsidR="00C3199C" w:rsidRPr="00C3199C" w:rsidRDefault="00C3199C" w:rsidP="00C3199C">
            <w:pPr>
              <w:spacing w:line="240" w:lineRule="auto"/>
              <w:rPr>
                <w:rFonts w:eastAsia="Times New Roman" w:cs="Times New Roman"/>
              </w:rPr>
            </w:pPr>
            <w:r w:rsidRPr="00C3199C">
              <w:rPr>
                <w:rFonts w:eastAsia="Times New Roman" w:cs="Times New Roman"/>
                <w:color w:val="000000"/>
              </w:rPr>
              <w:t xml:space="preserve">I am writing to express my interest in the Senior Developer role at </w:t>
            </w:r>
            <w:proofErr w:type="spellStart"/>
            <w:r w:rsidRPr="00C3199C">
              <w:rPr>
                <w:rFonts w:eastAsia="Times New Roman" w:cs="Times New Roman"/>
                <w:color w:val="000000"/>
              </w:rPr>
              <w:t>RoboDog</w:t>
            </w:r>
            <w:proofErr w:type="spellEnd"/>
            <w:r w:rsidRPr="00C3199C">
              <w:rPr>
                <w:rFonts w:eastAsia="Times New Roman" w:cs="Times New Roman"/>
                <w:color w:val="000000"/>
              </w:rPr>
              <w:t xml:space="preserve">. As a high school student with a passion for robotics, I am eager to contribute to the optimization of </w:t>
            </w:r>
            <w:proofErr w:type="spellStart"/>
            <w:r w:rsidRPr="00C3199C">
              <w:rPr>
                <w:rFonts w:eastAsia="Times New Roman" w:cs="Times New Roman"/>
                <w:color w:val="000000"/>
              </w:rPr>
              <w:t>RoboDog</w:t>
            </w:r>
            <w:proofErr w:type="spellEnd"/>
            <w:r w:rsidRPr="00C3199C">
              <w:rPr>
                <w:rFonts w:eastAsia="Times New Roman" w:cs="Times New Roman"/>
                <w:color w:val="000000"/>
              </w:rPr>
              <w:t>.</w:t>
            </w:r>
          </w:p>
          <w:p w14:paraId="60EC5CF9" w14:textId="77777777" w:rsidR="00C3199C" w:rsidRPr="00C3199C" w:rsidRDefault="00C3199C" w:rsidP="00C3199C">
            <w:pPr>
              <w:spacing w:line="240" w:lineRule="auto"/>
              <w:rPr>
                <w:rFonts w:eastAsia="Times New Roman" w:cs="Times New Roman"/>
              </w:rPr>
            </w:pPr>
            <w:r w:rsidRPr="00C3199C">
              <w:rPr>
                <w:rFonts w:eastAsia="Times New Roman" w:cs="Times New Roman"/>
                <w:color w:val="000000"/>
              </w:rPr>
              <w:t xml:space="preserve">My experience at Crimson American Grill has equipped me with adaptability and efficiency in fast-paced environments, skills I believe are valuable for addressing technical challenges at </w:t>
            </w:r>
            <w:proofErr w:type="spellStart"/>
            <w:r w:rsidRPr="00C3199C">
              <w:rPr>
                <w:rFonts w:eastAsia="Times New Roman" w:cs="Times New Roman"/>
                <w:color w:val="000000"/>
              </w:rPr>
              <w:t>RoboDog</w:t>
            </w:r>
            <w:proofErr w:type="spellEnd"/>
            <w:r w:rsidRPr="00C3199C">
              <w:rPr>
                <w:rFonts w:eastAsia="Times New Roman" w:cs="Times New Roman"/>
                <w:color w:val="000000"/>
              </w:rPr>
              <w:t>.</w:t>
            </w:r>
          </w:p>
          <w:p w14:paraId="66B79EC3" w14:textId="77777777" w:rsidR="00C3199C" w:rsidRPr="00C3199C" w:rsidRDefault="00C3199C" w:rsidP="00C3199C">
            <w:pPr>
              <w:spacing w:line="240" w:lineRule="auto"/>
              <w:rPr>
                <w:rFonts w:eastAsia="Times New Roman" w:cs="Times New Roman"/>
              </w:rPr>
            </w:pPr>
          </w:p>
          <w:p w14:paraId="2D5284AB" w14:textId="77777777" w:rsidR="00C3199C" w:rsidRPr="00C3199C" w:rsidRDefault="00C3199C" w:rsidP="00C3199C">
            <w:pPr>
              <w:spacing w:line="240" w:lineRule="auto"/>
              <w:rPr>
                <w:rFonts w:eastAsia="Times New Roman" w:cs="Times New Roman"/>
              </w:rPr>
            </w:pPr>
            <w:r w:rsidRPr="00C3199C">
              <w:rPr>
                <w:rFonts w:eastAsia="Times New Roman" w:cs="Times New Roman"/>
                <w:color w:val="000000"/>
              </w:rPr>
              <w:t>Currently enrolled at York County School of Technology, I have a strong foundation in programming and a meticulous approach to troubleshooting.</w:t>
            </w:r>
          </w:p>
          <w:p w14:paraId="51B86831" w14:textId="77777777" w:rsidR="00C3199C" w:rsidRPr="00C3199C" w:rsidRDefault="00C3199C" w:rsidP="00C3199C">
            <w:pPr>
              <w:spacing w:line="240" w:lineRule="auto"/>
              <w:rPr>
                <w:rFonts w:eastAsia="Times New Roman" w:cs="Times New Roman"/>
              </w:rPr>
            </w:pPr>
            <w:r w:rsidRPr="00C3199C">
              <w:rPr>
                <w:rFonts w:eastAsia="Times New Roman" w:cs="Times New Roman"/>
                <w:color w:val="000000"/>
              </w:rPr>
              <w:t xml:space="preserve">I am excited about the opportunity to apply my skills and contribute to </w:t>
            </w:r>
            <w:proofErr w:type="spellStart"/>
            <w:r w:rsidRPr="00C3199C">
              <w:rPr>
                <w:rFonts w:eastAsia="Times New Roman" w:cs="Times New Roman"/>
                <w:color w:val="000000"/>
              </w:rPr>
              <w:t>RoboDog's</w:t>
            </w:r>
            <w:proofErr w:type="spellEnd"/>
            <w:r w:rsidRPr="00C3199C">
              <w:rPr>
                <w:rFonts w:eastAsia="Times New Roman" w:cs="Times New Roman"/>
                <w:color w:val="000000"/>
              </w:rPr>
              <w:t xml:space="preserve"> educational mission. Thank you for considering my application.</w:t>
            </w:r>
          </w:p>
          <w:p w14:paraId="2A81F200" w14:textId="77777777" w:rsidR="00C3199C" w:rsidRPr="00C3199C" w:rsidRDefault="00C3199C" w:rsidP="00C3199C">
            <w:pPr>
              <w:spacing w:line="240" w:lineRule="auto"/>
              <w:rPr>
                <w:rFonts w:eastAsia="Times New Roman" w:cs="Times New Roman"/>
              </w:rPr>
            </w:pPr>
          </w:p>
          <w:p w14:paraId="562DA771" w14:textId="77777777" w:rsidR="00565EE9" w:rsidRPr="00565EE9" w:rsidRDefault="00565EE9" w:rsidP="00565EE9">
            <w:pPr>
              <w:spacing w:line="240" w:lineRule="auto"/>
              <w:rPr>
                <w:rFonts w:eastAsia="Times New Roman" w:cs="Times New Roman"/>
              </w:rPr>
            </w:pPr>
            <w:r w:rsidRPr="00565EE9">
              <w:rPr>
                <w:rFonts w:eastAsia="Times New Roman" w:cs="Times New Roman"/>
                <w:color w:val="000000"/>
              </w:rPr>
              <w:t>Sincerely,</w:t>
            </w:r>
          </w:p>
          <w:p w14:paraId="307D71CB" w14:textId="77777777" w:rsidR="00565EE9" w:rsidRPr="00565EE9" w:rsidRDefault="00565EE9" w:rsidP="00565EE9">
            <w:pPr>
              <w:spacing w:line="240" w:lineRule="auto"/>
              <w:rPr>
                <w:rFonts w:eastAsia="Times New Roman" w:cs="Times New Roman"/>
              </w:rPr>
            </w:pPr>
            <w:r w:rsidRPr="00565EE9">
              <w:rPr>
                <w:rFonts w:eastAsia="Times New Roman" w:cs="Times New Roman"/>
                <w:color w:val="000000"/>
              </w:rPr>
              <w:t>Beckham Phillips - beckh24469@live.ytech.edu</w:t>
            </w:r>
          </w:p>
          <w:p w14:paraId="5783471F" w14:textId="77777777" w:rsidR="004D7F4E" w:rsidRPr="00EF7109" w:rsidRDefault="004D7F4E" w:rsidP="003A05FE">
            <w:pPr>
              <w:pStyle w:val="Signature"/>
            </w:pPr>
          </w:p>
        </w:tc>
      </w:tr>
    </w:tbl>
    <w:p w14:paraId="23BDD961" w14:textId="77777777" w:rsidR="00621FD0" w:rsidRDefault="00621FD0" w:rsidP="00EF7109">
      <w:pPr>
        <w:pStyle w:val="NoSpacing"/>
      </w:pPr>
    </w:p>
    <w:p w14:paraId="45491982" w14:textId="77777777" w:rsidR="00621FD0" w:rsidRDefault="00621FD0" w:rsidP="00EF7109">
      <w:pPr>
        <w:pStyle w:val="NoSpacing"/>
      </w:pPr>
    </w:p>
    <w:sectPr w:rsidR="00621FD0" w:rsidSect="004D7F4E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D3CB" w14:textId="77777777" w:rsidR="00C3199C" w:rsidRDefault="00C3199C" w:rsidP="00713050">
      <w:pPr>
        <w:spacing w:line="240" w:lineRule="auto"/>
      </w:pPr>
      <w:r>
        <w:separator/>
      </w:r>
    </w:p>
  </w:endnote>
  <w:endnote w:type="continuationSeparator" w:id="0">
    <w:p w14:paraId="6450C9F9" w14:textId="77777777" w:rsidR="00C3199C" w:rsidRDefault="00C319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bod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DE6043B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48D497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9CB227" wp14:editId="476B6333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3E084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10728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C97DFB" wp14:editId="35F2F9F3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E3002F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07994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6BAB2E" wp14:editId="4E92DDA0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E8ECE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906E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34D1BC3" wp14:editId="702F0378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485E6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069371F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730A1DFC9E1C48DDB4794344E48B07A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C3D123E" w14:textId="77777777" w:rsidR="00684488" w:rsidRPr="00CA3DF1" w:rsidRDefault="00565EE9" w:rsidP="00811117">
              <w:pPr>
                <w:pStyle w:val="Footer"/>
              </w:pPr>
              <w:r>
                <w:t>beckh24469@live.ytech.edu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BCE17328BC394FB2B2AC32E18C09AEF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DF1A0F4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911654553A614C1AA361D93ABD55BC0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B86E9C" w14:textId="77777777" w:rsidR="00684488" w:rsidRPr="00C2098A" w:rsidRDefault="00565EE9" w:rsidP="00811117">
              <w:pPr>
                <w:pStyle w:val="Footer"/>
              </w:pPr>
              <w:r>
                <w:t>(123) 456 - 7890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3DECF7DE224B4B7AAC7C4619198D44BA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3781278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7C93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534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880"/>
      <w:gridCol w:w="12959"/>
    </w:tblGrid>
    <w:tr w:rsidR="00565EE9" w14:paraId="76883719" w14:textId="77777777" w:rsidTr="00565EE9">
      <w:tc>
        <w:tcPr>
          <w:tcW w:w="288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E743AF" w14:textId="77777777" w:rsidR="00565EE9" w:rsidRDefault="00565EE9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6A507B5" wp14:editId="14258100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165DD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1295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1C44CD" w14:textId="77777777" w:rsidR="00565EE9" w:rsidRDefault="00565EE9" w:rsidP="00565EE9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D29318" wp14:editId="12620578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EFC01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565EE9" w14:paraId="343461DF" w14:textId="77777777" w:rsidTr="00565EE9">
      <w:tc>
        <w:tcPr>
          <w:tcW w:w="288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mail:"/>
            <w:tag w:val="Email:"/>
            <w:id w:val="-169409537"/>
            <w:placeholder>
              <w:docPart w:val="DFB301C1495748DEA64BF47C45F3A53E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62B6B6FC" w14:textId="77777777" w:rsidR="00565EE9" w:rsidRPr="00CA3DF1" w:rsidRDefault="00565EE9" w:rsidP="00811117">
              <w:pPr>
                <w:pStyle w:val="Footer"/>
              </w:pPr>
              <w:r w:rsidRPr="00565EE9">
                <w:rPr>
                  <w:sz w:val="18"/>
                  <w:szCs w:val="18"/>
                </w:rPr>
                <w:t>beckh24469@live.ytech.edu</w:t>
              </w:r>
            </w:p>
          </w:sdtContent>
        </w:sdt>
      </w:tc>
      <w:tc>
        <w:tcPr>
          <w:tcW w:w="12959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8F5BDC4E0B8F444C8DBC0F2A0540756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1696D9F6" w14:textId="77777777" w:rsidR="00565EE9" w:rsidRPr="00C2098A" w:rsidRDefault="00565EE9" w:rsidP="00565EE9">
              <w:pPr>
                <w:pStyle w:val="Footer"/>
              </w:pPr>
              <w:r>
                <w:t>(123) 456 - 7890</w:t>
              </w:r>
            </w:p>
          </w:sdtContent>
        </w:sdt>
      </w:tc>
    </w:tr>
  </w:tbl>
  <w:p w14:paraId="589B87F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BAD36" w14:textId="77777777" w:rsidR="00C3199C" w:rsidRDefault="00C3199C" w:rsidP="00713050">
      <w:pPr>
        <w:spacing w:line="240" w:lineRule="auto"/>
      </w:pPr>
      <w:r>
        <w:separator/>
      </w:r>
    </w:p>
  </w:footnote>
  <w:footnote w:type="continuationSeparator" w:id="0">
    <w:p w14:paraId="55841332" w14:textId="77777777" w:rsidR="00C3199C" w:rsidRDefault="00C319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70A78D97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5034A7B1" w14:textId="77777777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C8C57C" wp14:editId="404D03EF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2FDF3A5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E0BB4">
                <w:t>BP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698780BB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F1207FF" w14:textId="77777777" w:rsidR="00125981" w:rsidRPr="00EF7109" w:rsidRDefault="00C3199C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E0BB4">
                      <w:t>Beckham Phillips</w:t>
                    </w:r>
                  </w:sdtContent>
                </w:sdt>
              </w:p>
              <w:p w14:paraId="41C97B2F" w14:textId="77777777" w:rsidR="00125981" w:rsidRDefault="00C3199C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037E104BF1FA4DFDA67C203FC2AF5761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t>Profession or Industry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E626ACA" w14:textId="77777777" w:rsidR="00125981" w:rsidRPr="00F207C0" w:rsidRDefault="00125981" w:rsidP="00125981"/>
      </w:tc>
    </w:tr>
  </w:tbl>
  <w:p w14:paraId="66EFBB43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E9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5EE9"/>
    <w:rsid w:val="005A530F"/>
    <w:rsid w:val="005D4417"/>
    <w:rsid w:val="00610578"/>
    <w:rsid w:val="00621FD0"/>
    <w:rsid w:val="00641630"/>
    <w:rsid w:val="006658C4"/>
    <w:rsid w:val="00674A6E"/>
    <w:rsid w:val="00684488"/>
    <w:rsid w:val="0069293E"/>
    <w:rsid w:val="006A3CE7"/>
    <w:rsid w:val="006C4C50"/>
    <w:rsid w:val="006E1DC7"/>
    <w:rsid w:val="006E7384"/>
    <w:rsid w:val="00706F7F"/>
    <w:rsid w:val="00713050"/>
    <w:rsid w:val="0071492B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44E2"/>
    <w:rsid w:val="00A961DC"/>
    <w:rsid w:val="00AD22CE"/>
    <w:rsid w:val="00B56E1F"/>
    <w:rsid w:val="00B60A88"/>
    <w:rsid w:val="00B66BFE"/>
    <w:rsid w:val="00C018EF"/>
    <w:rsid w:val="00C05502"/>
    <w:rsid w:val="00C2098A"/>
    <w:rsid w:val="00C20CF3"/>
    <w:rsid w:val="00C3199C"/>
    <w:rsid w:val="00C57D37"/>
    <w:rsid w:val="00C7741E"/>
    <w:rsid w:val="00CA3DF1"/>
    <w:rsid w:val="00CA4581"/>
    <w:rsid w:val="00CA56C1"/>
    <w:rsid w:val="00CE18D5"/>
    <w:rsid w:val="00D123DB"/>
    <w:rsid w:val="00D87154"/>
    <w:rsid w:val="00DE0BB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34F4"/>
  <w15:chartTrackingRefBased/>
  <w15:docId w15:val="{6633F890-D6E4-4612-8574-83D165C8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hillips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9D74F10C624C5F8951929557873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9027-CD54-4034-AF41-47DA1A78F51E}"/>
      </w:docPartPr>
      <w:docPartBody>
        <w:p w:rsidR="00000000" w:rsidRDefault="00235D10">
          <w:pPr>
            <w:pStyle w:val="419D74F10C624C5F895192955787320C"/>
          </w:pPr>
          <w:r>
            <w:t>YN</w:t>
          </w:r>
        </w:p>
      </w:docPartBody>
    </w:docPart>
    <w:docPart>
      <w:docPartPr>
        <w:name w:val="730A1DFC9E1C48DDB4794344E48B0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417A8-7AAD-4EFA-8AB6-3E6EE8745860}"/>
      </w:docPartPr>
      <w:docPartBody>
        <w:p w:rsidR="00000000" w:rsidRDefault="00235D10">
          <w:pPr>
            <w:pStyle w:val="730A1DFC9E1C48DDB4794344E48B07AA"/>
          </w:pPr>
          <w:r w:rsidRPr="006658C4">
            <w:t>Contact</w:t>
          </w:r>
        </w:p>
      </w:docPartBody>
    </w:docPart>
    <w:docPart>
      <w:docPartPr>
        <w:name w:val="BCE17328BC394FB2B2AC32E18C09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92B5-2058-4D94-AE5F-59221A3AE616}"/>
      </w:docPartPr>
      <w:docPartBody>
        <w:p w:rsidR="00000000" w:rsidRDefault="00235D10">
          <w:pPr>
            <w:pStyle w:val="BCE17328BC394FB2B2AC32E18C09AEF7"/>
          </w:pPr>
          <w:r w:rsidRPr="006658C4">
            <w:t>City, ST ZIP</w:t>
          </w:r>
        </w:p>
      </w:docPartBody>
    </w:docPart>
    <w:docPart>
      <w:docPartPr>
        <w:name w:val="911654553A614C1AA361D93ABD55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EC7DB-297A-4E3C-A517-207514EA1666}"/>
      </w:docPartPr>
      <w:docPartBody>
        <w:p w:rsidR="00000000" w:rsidRDefault="00235D10">
          <w:pPr>
            <w:pStyle w:val="911654553A614C1AA361D93ABD55BC09"/>
          </w:pPr>
          <w:r w:rsidRPr="006658C4">
            <w:t>Telephone</w:t>
          </w:r>
        </w:p>
      </w:docPartBody>
    </w:docPart>
    <w:docPart>
      <w:docPartPr>
        <w:name w:val="563E9DCDA1F84348A521F36DFC33B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553EE-F8B1-46A2-B863-7F5390AA8777}"/>
      </w:docPartPr>
      <w:docPartBody>
        <w:p w:rsidR="00000000" w:rsidRDefault="00235D10">
          <w:pPr>
            <w:pStyle w:val="563E9DCDA1F84348A521F36DFC33B235"/>
          </w:pPr>
          <w:r>
            <w:t>Your name</w:t>
          </w:r>
        </w:p>
      </w:docPartBody>
    </w:docPart>
    <w:docPart>
      <w:docPartPr>
        <w:name w:val="3DECF7DE224B4B7AAC7C4619198D4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46136-ADD9-49E6-9B3E-C75200194EDD}"/>
      </w:docPartPr>
      <w:docPartBody>
        <w:p w:rsidR="00000000" w:rsidRDefault="00235D10">
          <w:pPr>
            <w:pStyle w:val="3DECF7DE224B4B7AAC7C4619198D44BA"/>
          </w:pPr>
          <w:r>
            <w:t>Profession or Industry</w:t>
          </w:r>
        </w:p>
      </w:docPartBody>
    </w:docPart>
    <w:docPart>
      <w:docPartPr>
        <w:name w:val="88A3F8459DA94C08B5B7A823AF154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BBF3D-4EC5-4388-A2CD-1B3559DAB5C8}"/>
      </w:docPartPr>
      <w:docPartBody>
        <w:p w:rsidR="00000000" w:rsidRDefault="00235D10">
          <w:pPr>
            <w:pStyle w:val="88A3F8459DA94C08B5B7A823AF154FBC"/>
          </w:pPr>
          <w:r>
            <w:t>Recipient Name</w:t>
          </w:r>
        </w:p>
      </w:docPartBody>
    </w:docPart>
    <w:docPart>
      <w:docPartPr>
        <w:name w:val="DFB301C1495748DEA64BF47C45F3A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F0A06-34A5-49EE-99E5-3B1A7614C8FB}"/>
      </w:docPartPr>
      <w:docPartBody>
        <w:p w:rsidR="00000000" w:rsidRDefault="00BD53CB" w:rsidP="00BD53CB">
          <w:pPr>
            <w:pStyle w:val="DFB301C1495748DEA64BF47C45F3A53E"/>
          </w:pPr>
          <w:r>
            <w:t>YN</w:t>
          </w:r>
        </w:p>
      </w:docPartBody>
    </w:docPart>
    <w:docPart>
      <w:docPartPr>
        <w:name w:val="8F5BDC4E0B8F444C8DBC0F2A05407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52660-F01B-4040-884E-A2D6152D2E10}"/>
      </w:docPartPr>
      <w:docPartBody>
        <w:p w:rsidR="00000000" w:rsidRDefault="00BD53CB" w:rsidP="00BD53CB">
          <w:pPr>
            <w:pStyle w:val="8F5BDC4E0B8F444C8DBC0F2A0540756F"/>
          </w:pPr>
          <w:r w:rsidRPr="006658C4">
            <w:t>Email</w:t>
          </w:r>
        </w:p>
      </w:docPartBody>
    </w:docPart>
    <w:docPart>
      <w:docPartPr>
        <w:name w:val="037E104BF1FA4DFDA67C203FC2AF5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F20D5-2CB2-4CA0-96FA-D2CE6F5B270F}"/>
      </w:docPartPr>
      <w:docPartBody>
        <w:p w:rsidR="00000000" w:rsidRDefault="00BD53CB" w:rsidP="00BD53CB">
          <w:pPr>
            <w:pStyle w:val="037E104BF1FA4DFDA67C203FC2AF5761"/>
          </w:pPr>
          <w:r w:rsidRPr="006658C4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bo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CB"/>
    <w:rsid w:val="00235D10"/>
    <w:rsid w:val="00B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D74F10C624C5F895192955787320C">
    <w:name w:val="419D74F10C624C5F895192955787320C"/>
  </w:style>
  <w:style w:type="paragraph" w:customStyle="1" w:styleId="730A1DFC9E1C48DDB4794344E48B07AA">
    <w:name w:val="730A1DFC9E1C48DDB4794344E48B07AA"/>
  </w:style>
  <w:style w:type="paragraph" w:customStyle="1" w:styleId="889A496AA5AD4D86947F29E79F2E45AA">
    <w:name w:val="889A496AA5AD4D86947F29E79F2E45AA"/>
  </w:style>
  <w:style w:type="paragraph" w:customStyle="1" w:styleId="BCE17328BC394FB2B2AC32E18C09AEF7">
    <w:name w:val="BCE17328BC394FB2B2AC32E18C09AEF7"/>
  </w:style>
  <w:style w:type="paragraph" w:customStyle="1" w:styleId="9F91260759C2406F9A5CE7CD8C03356B">
    <w:name w:val="9F91260759C2406F9A5CE7CD8C03356B"/>
  </w:style>
  <w:style w:type="paragraph" w:customStyle="1" w:styleId="911654553A614C1AA361D93ABD55BC09">
    <w:name w:val="911654553A614C1AA361D93ABD55BC09"/>
  </w:style>
  <w:style w:type="paragraph" w:customStyle="1" w:styleId="563E9DCDA1F84348A521F36DFC33B235">
    <w:name w:val="563E9DCDA1F84348A521F36DFC33B235"/>
  </w:style>
  <w:style w:type="paragraph" w:customStyle="1" w:styleId="3DECF7DE224B4B7AAC7C4619198D44BA">
    <w:name w:val="3DECF7DE224B4B7AAC7C4619198D44BA"/>
  </w:style>
  <w:style w:type="paragraph" w:customStyle="1" w:styleId="9170CF8C10B24C6498D6C0E55CB4A25F">
    <w:name w:val="9170CF8C10B24C6498D6C0E55CB4A25F"/>
  </w:style>
  <w:style w:type="paragraph" w:customStyle="1" w:styleId="88A3F8459DA94C08B5B7A823AF154FBC">
    <w:name w:val="88A3F8459DA94C08B5B7A823AF154FBC"/>
  </w:style>
  <w:style w:type="paragraph" w:customStyle="1" w:styleId="7D9148A711AE405CB51F177A613C4930">
    <w:name w:val="7D9148A711AE405CB51F177A613C4930"/>
  </w:style>
  <w:style w:type="paragraph" w:customStyle="1" w:styleId="6386ED1FD8D8493DB06B8BB274622382">
    <w:name w:val="6386ED1FD8D8493DB06B8BB274622382"/>
  </w:style>
  <w:style w:type="paragraph" w:customStyle="1" w:styleId="19B25BCA73D042E99F8432F9BC789A56">
    <w:name w:val="19B25BCA73D042E99F8432F9BC789A56"/>
  </w:style>
  <w:style w:type="paragraph" w:customStyle="1" w:styleId="2CB104CA4B874629818E8635E79630C6">
    <w:name w:val="2CB104CA4B874629818E8635E79630C6"/>
  </w:style>
  <w:style w:type="paragraph" w:customStyle="1" w:styleId="E33FC0D4CB8B49BF8A31D182C55D770A">
    <w:name w:val="E33FC0D4CB8B49BF8A31D182C55D770A"/>
  </w:style>
  <w:style w:type="paragraph" w:customStyle="1" w:styleId="A4C7DD8B865D4A928FD8FD933AC2FD51">
    <w:name w:val="A4C7DD8B865D4A928FD8FD933AC2FD51"/>
  </w:style>
  <w:style w:type="paragraph" w:customStyle="1" w:styleId="D2291DF04C3E4843B508D229EAE38D3A">
    <w:name w:val="D2291DF04C3E4843B508D229EAE38D3A"/>
  </w:style>
  <w:style w:type="paragraph" w:customStyle="1" w:styleId="B0E5C7A10D484712A1782EB8E8FC8C9D">
    <w:name w:val="B0E5C7A10D484712A1782EB8E8FC8C9D"/>
  </w:style>
  <w:style w:type="paragraph" w:customStyle="1" w:styleId="BC7BE946693B41E28DEC6DFA3393A1B6">
    <w:name w:val="BC7BE946693B41E28DEC6DFA3393A1B6"/>
  </w:style>
  <w:style w:type="paragraph" w:customStyle="1" w:styleId="0CF8C8108642468FAE5940658F8E131F">
    <w:name w:val="0CF8C8108642468FAE5940658F8E131F"/>
    <w:rsid w:val="00BD53CB"/>
  </w:style>
  <w:style w:type="paragraph" w:customStyle="1" w:styleId="2894171055294AD0A1F4F4AFE84AA8D0">
    <w:name w:val="2894171055294AD0A1F4F4AFE84AA8D0"/>
    <w:rsid w:val="00BD53CB"/>
  </w:style>
  <w:style w:type="paragraph" w:customStyle="1" w:styleId="883CF52CC7644DE4A10BDEF534BEC1C5">
    <w:name w:val="883CF52CC7644DE4A10BDEF534BEC1C5"/>
    <w:rsid w:val="00BD53CB"/>
  </w:style>
  <w:style w:type="paragraph" w:customStyle="1" w:styleId="DFB301C1495748DEA64BF47C45F3A53E">
    <w:name w:val="DFB301C1495748DEA64BF47C45F3A53E"/>
    <w:rsid w:val="00BD53CB"/>
  </w:style>
  <w:style w:type="paragraph" w:customStyle="1" w:styleId="8F5BDC4E0B8F444C8DBC0F2A0540756F">
    <w:name w:val="8F5BDC4E0B8F444C8DBC0F2A0540756F"/>
    <w:rsid w:val="00BD53CB"/>
  </w:style>
  <w:style w:type="paragraph" w:customStyle="1" w:styleId="037E104BF1FA4DFDA67C203FC2AF5761">
    <w:name w:val="037E104BF1FA4DFDA67C203FC2AF5761"/>
    <w:rsid w:val="00BD5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(123) 456 - 7890</CompanyPhone>
  <CompanyFax/>
  <CompanyEmail>beckh24469@live.ytech.edu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6" ma:contentTypeDescription="Create a new document." ma:contentTypeScope="" ma:versionID="36087b5c0dc8a252586062ab9914aaff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5f4c762d19caff391770aaa9572ad64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7CDEF-BECE-418A-AEEF-758FDCEC1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EDBE3-355C-42CF-8411-3107965E9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5B0F04-CAA5-49D6-B80B-34087DD4B06D}">
  <ds:schemaRefs>
    <ds:schemaRef ds:uri="bdd23d7e-54b2-4982-979a-d20e37dc303e"/>
    <ds:schemaRef ds:uri="http://schemas.microsoft.com/office/2006/documentManagement/types"/>
    <ds:schemaRef ds:uri="c0211f67-4cd1-478f-8032-31dd57f2b54e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Christopher Smith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Beckham</dc:creator>
  <cp:keywords>BP</cp:keywords>
  <dc:description/>
  <cp:lastModifiedBy>Phillips, Beckham</cp:lastModifiedBy>
  <cp:revision>1</cp:revision>
  <dcterms:created xsi:type="dcterms:W3CDTF">2023-10-18T15:01:00Z</dcterms:created>
  <dcterms:modified xsi:type="dcterms:W3CDTF">2023-10-18T15:04:00Z</dcterms:modified>
  <cp:contentStatus>Beckham Phillips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