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FC03C6" w:rsidRPr="00A85B6F" w14:paraId="474C8737" w14:textId="77777777" w:rsidTr="00346ED4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189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FC03C6" w:rsidRPr="00A85B6F" w14:paraId="09CC4CDB" w14:textId="77777777" w:rsidTr="0059680C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14:paraId="6D699081" w14:textId="77777777" w:rsidR="00FC03C6" w:rsidRPr="00A85B6F" w:rsidRDefault="00866391" w:rsidP="00346ED4">
                  <w:pPr>
                    <w:pStyle w:val="Heading1"/>
                  </w:pPr>
                  <w:sdt>
                    <w:sdtPr>
                      <w:alias w:val="Enter recipient name:"/>
                      <w:tag w:val="Enter recipient name:"/>
                      <w:id w:val="2044861746"/>
                      <w:placeholder>
                        <w:docPart w:val="2E9E2F0A4365498B923B7AF498136129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proofErr w:type="gramStart"/>
                      <w:r>
                        <w:t>Mr.smith</w:t>
                      </w:r>
                      <w:proofErr w:type="gramEnd"/>
                    </w:sdtContent>
                  </w:sdt>
                </w:p>
                <w:p w14:paraId="05D9A645" w14:textId="77777777" w:rsidR="00FC03C6" w:rsidRPr="00A85B6F" w:rsidRDefault="00866391" w:rsidP="00346ED4">
                  <w:pPr>
                    <w:pStyle w:val="Heading2"/>
                  </w:pPr>
                  <w:proofErr w:type="spellStart"/>
                  <w:r>
                    <w:t>IRLTech</w:t>
                  </w:r>
                  <w:proofErr w:type="spellEnd"/>
                  <w:r w:rsidR="00FC03C6" w:rsidRPr="00A85B6F">
                    <w:t xml:space="preserve"> </w:t>
                  </w:r>
                </w:p>
              </w:tc>
            </w:tr>
            <w:tr w:rsidR="00FC03C6" w:rsidRPr="00A85B6F" w14:paraId="5DDD3FD1" w14:textId="77777777" w:rsidTr="0059680C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14:paraId="7DAD3257" w14:textId="77777777" w:rsidR="00FC03C6" w:rsidRDefault="00866391" w:rsidP="00346ED4">
                  <w:pPr>
                    <w:pStyle w:val="Date"/>
                  </w:pPr>
                  <w:r>
                    <w:t>10/24/23</w:t>
                  </w:r>
                </w:p>
                <w:p w14:paraId="78712A10" w14:textId="77777777" w:rsidR="00FC03C6" w:rsidRDefault="00FC03C6" w:rsidP="00346ED4">
                  <w:pPr>
                    <w:pStyle w:val="Salutation"/>
                  </w:pPr>
                  <w:r>
                    <w:t xml:space="preserve">Dear </w:t>
                  </w:r>
                  <w:sdt>
                    <w:sdtPr>
                      <w:alias w:val="Enter recipient name:"/>
                      <w:tag w:val="Enter recipient name:"/>
                      <w:id w:val="-326743932"/>
                      <w:placeholder>
                        <w:docPart w:val="F477F6313FF148CA87AA0F7F5D946C93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proofErr w:type="spellStart"/>
                      <w:r w:rsidR="00866391">
                        <w:t>Mr.smith</w:t>
                      </w:r>
                      <w:proofErr w:type="spellEnd"/>
                    </w:sdtContent>
                  </w:sdt>
                  <w:r>
                    <w:t>,</w:t>
                  </w:r>
                </w:p>
                <w:p w14:paraId="2867AEC3" w14:textId="77777777" w:rsidR="00FC03C6" w:rsidRDefault="00866391" w:rsidP="00866391">
                  <w:r>
                    <w:t xml:space="preserve">I would like to apply to </w:t>
                  </w:r>
                  <w:proofErr w:type="spellStart"/>
                  <w:r>
                    <w:t>IRLTech</w:t>
                  </w:r>
                  <w:proofErr w:type="spellEnd"/>
                  <w:r>
                    <w:t xml:space="preserve"> because I was on an old project that was based around similar concepts called </w:t>
                  </w:r>
                  <w:proofErr w:type="spellStart"/>
                  <w:r>
                    <w:t>dudescanner</w:t>
                  </w:r>
                  <w:proofErr w:type="spellEnd"/>
                  <w:r>
                    <w:t xml:space="preserve">. I don’t know a few skills that are required, but I hope that this will create an opportunity for me to learn about them. I do want to start learning other languages like C++ and I’m willing to learn these languages at home so that I can be careful with physical and virtual aspects of this project. </w:t>
                  </w:r>
                  <w:bookmarkStart w:id="0" w:name="_GoBack"/>
                  <w:bookmarkEnd w:id="0"/>
                </w:p>
                <w:p w14:paraId="2CA82790" w14:textId="77777777" w:rsidR="00FC03C6" w:rsidRDefault="00866391" w:rsidP="00346ED4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9E45699687814599ABE9DEA77896A12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Sincerely</w:t>
                      </w:r>
                    </w:sdtContent>
                  </w:sdt>
                  <w:r w:rsidR="00FC03C6">
                    <w:t>,</w:t>
                  </w:r>
                </w:p>
                <w:sdt>
                  <w:sdtPr>
                    <w:alias w:val="Enter your name:"/>
                    <w:tag w:val="Enter your name:"/>
                    <w:id w:val="-1411686888"/>
                    <w:placeholder>
                      <w:docPart w:val="DFA928C6C65F46DCB27CC84CE69F8C1F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14:paraId="4A02860B" w14:textId="77777777" w:rsidR="00FC03C6" w:rsidRPr="006C6A07" w:rsidRDefault="00866391" w:rsidP="00346ED4">
                      <w:pPr>
                        <w:pStyle w:val="Signature"/>
                      </w:pPr>
                      <w:r>
                        <w:t>Shane W</w:t>
                      </w:r>
                    </w:p>
                  </w:sdtContent>
                </w:sdt>
              </w:tc>
            </w:tr>
          </w:tbl>
          <w:p w14:paraId="0BE61D61" w14:textId="77777777" w:rsidR="00FC03C6" w:rsidRPr="00A85B6F" w:rsidRDefault="00FC03C6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FC03C6" w:rsidRPr="00A85B6F" w14:paraId="2BE1BCF8" w14:textId="77777777" w:rsidTr="00346ED4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1601CDA9" w14:textId="77777777" w:rsidR="00FC03C6" w:rsidRPr="00FC03C6" w:rsidRDefault="00866391" w:rsidP="00866391">
                  <w:pPr>
                    <w:pStyle w:val="Heading1"/>
                  </w:pPr>
                  <w:sdt>
                    <w:sdtPr>
                      <w:alias w:val="Contact:"/>
                      <w:tag w:val="Contact:"/>
                      <w:id w:val="319159961"/>
                      <w:placeholder>
                        <w:docPart w:val="7AFC351FF7DD4F73BA0365B6658ACEC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Contact</w:t>
                      </w:r>
                    </w:sdtContent>
                  </w:sdt>
                </w:p>
                <w:p w14:paraId="5E3B8171" w14:textId="77777777" w:rsidR="00FC03C6" w:rsidRPr="00FC03C6" w:rsidRDefault="00866391" w:rsidP="00866391">
                  <w:pPr>
                    <w:pStyle w:val="Heading2"/>
                  </w:pPr>
                  <w:r>
                    <w:t>Shane24335@live.ytech.edu</w:t>
                  </w:r>
                </w:p>
              </w:tc>
            </w:tr>
          </w:tbl>
          <w:p w14:paraId="0E1B45AC" w14:textId="77777777" w:rsidR="00FC03C6" w:rsidRPr="00A85B6F" w:rsidRDefault="00FC03C6" w:rsidP="00346ED4"/>
        </w:tc>
      </w:tr>
    </w:tbl>
    <w:p w14:paraId="5DEC1781" w14:textId="77777777" w:rsidR="00BA1C17" w:rsidRPr="00FC03C6" w:rsidRDefault="00BA1C17" w:rsidP="00FC03C6"/>
    <w:sectPr w:rsidR="00BA1C17" w:rsidRPr="00FC03C6" w:rsidSect="004A7675">
      <w:footerReference w:type="default" r:id="rId11"/>
      <w:headerReference w:type="first" r:id="rId12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42393" w14:textId="77777777" w:rsidR="00866391" w:rsidRDefault="00866391" w:rsidP="004A7542">
      <w:pPr>
        <w:spacing w:after="0" w:line="240" w:lineRule="auto"/>
      </w:pPr>
      <w:r>
        <w:separator/>
      </w:r>
    </w:p>
  </w:endnote>
  <w:endnote w:type="continuationSeparator" w:id="0">
    <w:p w14:paraId="57CE6080" w14:textId="77777777" w:rsidR="00866391" w:rsidRDefault="00866391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A5457A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C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E0FD1" w14:textId="77777777" w:rsidR="00866391" w:rsidRDefault="00866391" w:rsidP="004A7542">
      <w:pPr>
        <w:spacing w:after="0" w:line="240" w:lineRule="auto"/>
      </w:pPr>
      <w:r>
        <w:separator/>
      </w:r>
    </w:p>
  </w:footnote>
  <w:footnote w:type="continuationSeparator" w:id="0">
    <w:p w14:paraId="569FDEB2" w14:textId="77777777" w:rsidR="00866391" w:rsidRDefault="00866391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894705151"/>
      <w:placeholde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14:paraId="581169DA" w14:textId="77777777" w:rsidR="009A61FA" w:rsidRDefault="00866391" w:rsidP="00B448CC">
        <w:pPr>
          <w:pStyle w:val="Header"/>
        </w:pPr>
        <w:r>
          <w:t>Shane W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91"/>
    <w:rsid w:val="00011C73"/>
    <w:rsid w:val="000B7692"/>
    <w:rsid w:val="000E568C"/>
    <w:rsid w:val="000F138F"/>
    <w:rsid w:val="00210152"/>
    <w:rsid w:val="00293B83"/>
    <w:rsid w:val="002D075C"/>
    <w:rsid w:val="003160AF"/>
    <w:rsid w:val="004A7542"/>
    <w:rsid w:val="0059680C"/>
    <w:rsid w:val="005C0304"/>
    <w:rsid w:val="006A3CE7"/>
    <w:rsid w:val="007A28FB"/>
    <w:rsid w:val="00866391"/>
    <w:rsid w:val="008901F5"/>
    <w:rsid w:val="009A61FA"/>
    <w:rsid w:val="00B01A16"/>
    <w:rsid w:val="00B077D9"/>
    <w:rsid w:val="00B448CC"/>
    <w:rsid w:val="00BA1C17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EA0D"/>
  <w15:chartTrackingRefBased/>
  <w15:docId w15:val="{1203EF83-FD37-4EEA-831C-C666D2AE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38F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10152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C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15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3C6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C03C6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FC03C6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FC03C6"/>
  </w:style>
  <w:style w:type="paragraph" w:styleId="Closing">
    <w:name w:val="Closing"/>
    <w:basedOn w:val="Normal"/>
    <w:next w:val="Signature"/>
    <w:link w:val="ClosingChar"/>
    <w:uiPriority w:val="13"/>
    <w:qFormat/>
    <w:rsid w:val="00FC03C6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FC03C6"/>
  </w:style>
  <w:style w:type="paragraph" w:styleId="Signature">
    <w:name w:val="Signature"/>
    <w:basedOn w:val="Normal"/>
    <w:next w:val="Normal"/>
    <w:link w:val="SignatureChar"/>
    <w:uiPriority w:val="14"/>
    <w:qFormat/>
    <w:rsid w:val="00FC03C6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FC03C6"/>
  </w:style>
  <w:style w:type="paragraph" w:styleId="Date">
    <w:name w:val="Date"/>
    <w:basedOn w:val="Normal"/>
    <w:next w:val="Normal"/>
    <w:link w:val="DateChar"/>
    <w:uiPriority w:val="11"/>
    <w:qFormat/>
    <w:rsid w:val="00FC03C6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FC03C6"/>
  </w:style>
  <w:style w:type="character" w:customStyle="1" w:styleId="Heading9Char">
    <w:name w:val="Heading 9 Char"/>
    <w:basedOn w:val="DefaultParagraphFont"/>
    <w:link w:val="Heading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inpigler\AppData\Roaming\Microsoft\Templates\Crisp%20and%20clean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9E2F0A4365498B923B7AF498136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B8E84-7976-44C7-BF1E-A415A52FEB1B}"/>
      </w:docPartPr>
      <w:docPartBody>
        <w:p w:rsidR="00000000" w:rsidRDefault="00CC4E43">
          <w:pPr>
            <w:pStyle w:val="2E9E2F0A4365498B923B7AF498136129"/>
          </w:pPr>
          <w:r>
            <w:t>Recipient Name</w:t>
          </w:r>
        </w:p>
      </w:docPartBody>
    </w:docPart>
    <w:docPart>
      <w:docPartPr>
        <w:name w:val="F477F6313FF148CA87AA0F7F5D946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418B5-14F3-4458-B0DB-DC19167E28CB}"/>
      </w:docPartPr>
      <w:docPartBody>
        <w:p w:rsidR="00000000" w:rsidRDefault="00CC4E43">
          <w:pPr>
            <w:pStyle w:val="F477F6313FF148CA87AA0F7F5D946C93"/>
          </w:pPr>
          <w:r>
            <w:t>Recipient Name</w:t>
          </w:r>
        </w:p>
      </w:docPartBody>
    </w:docPart>
    <w:docPart>
      <w:docPartPr>
        <w:name w:val="9E45699687814599ABE9DEA77896A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8148E-3E3A-4D49-B280-5A75AD0C66D7}"/>
      </w:docPartPr>
      <w:docPartBody>
        <w:p w:rsidR="00000000" w:rsidRDefault="00CC4E43">
          <w:pPr>
            <w:pStyle w:val="9E45699687814599ABE9DEA77896A12B"/>
          </w:pPr>
          <w:r>
            <w:t>Sincerely</w:t>
          </w:r>
        </w:p>
      </w:docPartBody>
    </w:docPart>
    <w:docPart>
      <w:docPartPr>
        <w:name w:val="DFA928C6C65F46DCB27CC84CE69F8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D226C-A320-4669-9329-9F4AA72AB597}"/>
      </w:docPartPr>
      <w:docPartBody>
        <w:p w:rsidR="00000000" w:rsidRDefault="00CC4E43">
          <w:pPr>
            <w:pStyle w:val="DFA928C6C65F46DCB27CC84CE69F8C1F"/>
          </w:pPr>
          <w:r>
            <w:t>Your Name</w:t>
          </w:r>
        </w:p>
      </w:docPartBody>
    </w:docPart>
    <w:docPart>
      <w:docPartPr>
        <w:name w:val="7AFC351FF7DD4F73BA0365B6658AC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7DF29-B06E-492F-932D-50A91D53FE4A}"/>
      </w:docPartPr>
      <w:docPartBody>
        <w:p w:rsidR="00000000" w:rsidRDefault="00CC4E43">
          <w:pPr>
            <w:pStyle w:val="7AFC351FF7DD4F73BA0365B6658ACECF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9E2F0A4365498B923B7AF498136129">
    <w:name w:val="2E9E2F0A4365498B923B7AF498136129"/>
  </w:style>
  <w:style w:type="paragraph" w:customStyle="1" w:styleId="93A5D7A151C84D6ABA0C95490FFD4E22">
    <w:name w:val="93A5D7A151C84D6ABA0C95490FFD4E22"/>
  </w:style>
  <w:style w:type="paragraph" w:customStyle="1" w:styleId="CA0B1E8809734C28A899A282F78A11B6">
    <w:name w:val="CA0B1E8809734C28A899A282F78A11B6"/>
  </w:style>
  <w:style w:type="paragraph" w:customStyle="1" w:styleId="391C61672F284FDD9806BFB735272BCB">
    <w:name w:val="391C61672F284FDD9806BFB735272BCB"/>
  </w:style>
  <w:style w:type="paragraph" w:customStyle="1" w:styleId="EDC2A4107A6542E589E8DCD34DF460FA">
    <w:name w:val="EDC2A4107A6542E589E8DCD34DF460FA"/>
  </w:style>
  <w:style w:type="paragraph" w:customStyle="1" w:styleId="1A28FD15D3F84D6AB4BB62E807BEB7FD">
    <w:name w:val="1A28FD15D3F84D6AB4BB62E807BEB7FD"/>
  </w:style>
  <w:style w:type="paragraph" w:customStyle="1" w:styleId="F477F6313FF148CA87AA0F7F5D946C93">
    <w:name w:val="F477F6313FF148CA87AA0F7F5D946C93"/>
  </w:style>
  <w:style w:type="paragraph" w:customStyle="1" w:styleId="08DA6C30A6714D0A8652B643B23D8ADB">
    <w:name w:val="08DA6C30A6714D0A8652B643B23D8ADB"/>
  </w:style>
  <w:style w:type="paragraph" w:customStyle="1" w:styleId="9E45699687814599ABE9DEA77896A12B">
    <w:name w:val="9E45699687814599ABE9DEA77896A12B"/>
  </w:style>
  <w:style w:type="paragraph" w:customStyle="1" w:styleId="DFA928C6C65F46DCB27CC84CE69F8C1F">
    <w:name w:val="DFA928C6C65F46DCB27CC84CE69F8C1F"/>
  </w:style>
  <w:style w:type="paragraph" w:customStyle="1" w:styleId="7AFC351FF7DD4F73BA0365B6658ACECF">
    <w:name w:val="7AFC351FF7DD4F73BA0365B6658ACECF"/>
  </w:style>
  <w:style w:type="paragraph" w:customStyle="1" w:styleId="C3511837D35F4730B57198B52C0BE675">
    <w:name w:val="C3511837D35F4730B57198B52C0BE675"/>
  </w:style>
  <w:style w:type="paragraph" w:customStyle="1" w:styleId="9AB6E0960C76415EA1DCBAA72962AECC">
    <w:name w:val="9AB6E0960C76415EA1DCBAA72962AECC"/>
  </w:style>
  <w:style w:type="paragraph" w:customStyle="1" w:styleId="86E6DC1E49BC49B2963F610D2FC79D54">
    <w:name w:val="86E6DC1E49BC49B2963F610D2FC79D54"/>
  </w:style>
  <w:style w:type="paragraph" w:customStyle="1" w:styleId="1217B9A8341046FCB4689BAD85099785">
    <w:name w:val="1217B9A8341046FCB4689BAD850997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Mr.smith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7" ma:contentTypeDescription="Create a new document." ma:contentTypeScope="" ma:versionID="af2485e218fa2c6d3d3850186938683f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25e8a35c9dd0f4588082b709e5599aaa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D4D9F4-B385-4695-82AF-F69E16DD8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A4E54A-F39E-4844-962F-C977A2DBCB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6BEE71-826F-43DC-BEB4-3C948B09D44C}">
  <ds:schemaRefs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bdd23d7e-54b2-4982-979a-d20e37dc303e"/>
    <ds:schemaRef ds:uri="c0211f67-4cd1-478f-8032-31dd57f2b5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cover letter, designed by MOO.dotx</Template>
  <TotalTime>10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Winpigler, Shane</dc:creator>
  <cp:keywords>Shane W</cp:keywords>
  <dc:description/>
  <cp:lastModifiedBy>Winpigler, Shane</cp:lastModifiedBy>
  <cp:revision>1</cp:revision>
  <dcterms:created xsi:type="dcterms:W3CDTF">2023-10-24T13:48:00Z</dcterms:created>
  <dcterms:modified xsi:type="dcterms:W3CDTF">2023-10-24T13:58:00Z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