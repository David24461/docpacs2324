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FC03C6" w:rsidRPr="00A85B6F" w14:paraId="41DB45EA" w14:textId="7777777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FC03C6" w:rsidRPr="00A85B6F" w14:paraId="785A7E06" w14:textId="77777777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64BF3803" w14:textId="77777777" w:rsidR="00FC03C6" w:rsidRPr="00A85B6F" w:rsidRDefault="00B9267C" w:rsidP="00346ED4">
                  <w:pPr>
                    <w:pStyle w:val="Heading1"/>
                  </w:pPr>
                  <w:sdt>
                    <w:sdtPr>
                      <w:alias w:val="Enter recipient name:"/>
                      <w:tag w:val="Enter recipient name:"/>
                      <w:id w:val="2044861746"/>
                      <w:placeholder>
                        <w:docPart w:val="CA93E6D418654651B6CBD6C93F958482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305802">
                        <w:t>Mr. Smith</w:t>
                      </w:r>
                    </w:sdtContent>
                  </w:sdt>
                </w:p>
                <w:p w14:paraId="16D4AF6C" w14:textId="77777777" w:rsidR="00FC03C6" w:rsidRPr="00A85B6F" w:rsidRDefault="00305802" w:rsidP="00346ED4">
                  <w:pPr>
                    <w:pStyle w:val="Heading2"/>
                  </w:pPr>
                  <w:proofErr w:type="spellStart"/>
                  <w:r>
                    <w:t>OnlyPogs</w:t>
                  </w:r>
                  <w:proofErr w:type="spellEnd"/>
                </w:p>
              </w:tc>
            </w:tr>
            <w:tr w:rsidR="00FC03C6" w:rsidRPr="00A85B6F" w14:paraId="007A8F89" w14:textId="77777777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42A1AA6F" w14:textId="77777777" w:rsidR="00FC03C6" w:rsidRDefault="00305802" w:rsidP="00346ED4">
                  <w:pPr>
                    <w:pStyle w:val="Date"/>
                  </w:pPr>
                  <w:r>
                    <w:t>10/24/23</w:t>
                  </w:r>
                </w:p>
                <w:p w14:paraId="4F1440B6" w14:textId="77777777" w:rsidR="00FC03C6" w:rsidRDefault="00FC03C6" w:rsidP="00346ED4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Enter recipient name:"/>
                      <w:tag w:val="Enter recipient name:"/>
                      <w:id w:val="-326743932"/>
                      <w:placeholder>
                        <w:docPart w:val="4928B5A069EF4CCE96ADA38AE9FDB3B4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305802">
                        <w:t>Mr. Smith</w:t>
                      </w:r>
                    </w:sdtContent>
                  </w:sdt>
                  <w:r>
                    <w:t>,</w:t>
                  </w:r>
                </w:p>
                <w:p w14:paraId="57035E88" w14:textId="3702960D" w:rsidR="00FC03C6" w:rsidRDefault="00305802" w:rsidP="00305802">
                  <w:r>
                    <w:t xml:space="preserve">I would like to work with </w:t>
                  </w:r>
                  <w:proofErr w:type="spellStart"/>
                  <w:r>
                    <w:t>OnlyPogs</w:t>
                  </w:r>
                  <w:proofErr w:type="spellEnd"/>
                  <w:r>
                    <w:t xml:space="preserve"> because it was the previous company I was working and I feel comfortable with the level of work. </w:t>
                  </w:r>
                  <w:r w:rsidR="00B9267C">
                    <w:t>It would also be easier for me to fully understand how everything works because of this early experience with the company</w:t>
                  </w:r>
                  <w:bookmarkStart w:id="0" w:name="_GoBack"/>
                  <w:bookmarkEnd w:id="0"/>
                  <w:r w:rsidR="00B9267C">
                    <w:t xml:space="preserve">. </w:t>
                  </w:r>
                  <w:r>
                    <w:t xml:space="preserve">Working here also creates the opportunity for me to learn new premises and delve deeper into things I don’t fully understand yet like APIs. Also, working will help me build team collaboration skills and teach me how to understand other people working in this field. </w:t>
                  </w:r>
                </w:p>
                <w:p w14:paraId="374E6E22" w14:textId="77777777" w:rsidR="00FC03C6" w:rsidRDefault="00B9267C" w:rsidP="00346ED4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C81E5A9407924BCC8973AD0E095995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Sincerely</w:t>
                      </w:r>
                    </w:sdtContent>
                  </w:sdt>
                  <w:r w:rsidR="00FC03C6">
                    <w:t>,</w:t>
                  </w:r>
                </w:p>
                <w:sdt>
                  <w:sdtPr>
                    <w:alias w:val="Enter your name:"/>
                    <w:tag w:val="Enter your name:"/>
                    <w:id w:val="-1411686888"/>
                    <w:placeholder>
                      <w:docPart w:val="60C24B143EB946C993FEDC7CC7500DC2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56E3E950" w14:textId="77777777" w:rsidR="00FC03C6" w:rsidRPr="006C6A07" w:rsidRDefault="00FC03C6" w:rsidP="00346ED4">
                      <w:pPr>
                        <w:pStyle w:val="Signature"/>
                      </w:pPr>
                      <w:r>
                        <w:t>Your Name</w:t>
                      </w:r>
                    </w:p>
                  </w:sdtContent>
                </w:sdt>
              </w:tc>
            </w:tr>
          </w:tbl>
          <w:p w14:paraId="78E13CB4" w14:textId="77777777"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FC03C6" w:rsidRPr="00A85B6F" w14:paraId="7B7250AD" w14:textId="77777777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73E2BF99" w14:textId="77777777" w:rsidR="00FC03C6" w:rsidRPr="00A85B6F" w:rsidRDefault="00B9267C" w:rsidP="00346ED4">
                  <w:pPr>
                    <w:pStyle w:val="Heading1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9861E69911524511A0D1235E9A3839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Contact</w:t>
                      </w:r>
                    </w:sdtContent>
                  </w:sdt>
                </w:p>
                <w:p w14:paraId="5CDD3FD9" w14:textId="77777777" w:rsidR="00305802" w:rsidRDefault="00305802" w:rsidP="00FC03C6">
                  <w:pPr>
                    <w:pStyle w:val="Heading2"/>
                  </w:pPr>
                </w:p>
                <w:p w14:paraId="2EE75DFF" w14:textId="77777777" w:rsidR="00305802" w:rsidRDefault="00305802" w:rsidP="00FC03C6">
                  <w:pPr>
                    <w:pStyle w:val="Heading2"/>
                  </w:pPr>
                </w:p>
                <w:p w14:paraId="7D0DC445" w14:textId="77777777" w:rsidR="00FC03C6" w:rsidRPr="00FC03C6" w:rsidRDefault="00305802" w:rsidP="00FC03C6">
                  <w:pPr>
                    <w:pStyle w:val="Heading2"/>
                  </w:pPr>
                  <w:r>
                    <w:t>Shane24335@live.ytech.edu</w:t>
                  </w:r>
                </w:p>
                <w:p w14:paraId="142F7398" w14:textId="77777777" w:rsidR="00FC03C6" w:rsidRPr="00FC03C6" w:rsidRDefault="00FC03C6" w:rsidP="00FC03C6">
                  <w:pPr>
                    <w:pStyle w:val="Heading2"/>
                  </w:pPr>
                </w:p>
              </w:tc>
            </w:tr>
          </w:tbl>
          <w:p w14:paraId="6B8E0178" w14:textId="77777777" w:rsidR="00FC03C6" w:rsidRPr="00A85B6F" w:rsidRDefault="00FC03C6" w:rsidP="00346ED4"/>
        </w:tc>
      </w:tr>
    </w:tbl>
    <w:p w14:paraId="1415FC73" w14:textId="77777777" w:rsidR="00BA1C17" w:rsidRPr="00FC03C6" w:rsidRDefault="00BA1C17" w:rsidP="00FC03C6"/>
    <w:sectPr w:rsidR="00BA1C17" w:rsidRPr="00FC03C6" w:rsidSect="004A7675">
      <w:footerReference w:type="default" r:id="rId11"/>
      <w:headerReference w:type="first" r:id="rId12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66002" w14:textId="77777777" w:rsidR="00305802" w:rsidRDefault="00305802" w:rsidP="004A7542">
      <w:pPr>
        <w:spacing w:after="0" w:line="240" w:lineRule="auto"/>
      </w:pPr>
      <w:r>
        <w:separator/>
      </w:r>
    </w:p>
  </w:endnote>
  <w:endnote w:type="continuationSeparator" w:id="0">
    <w:p w14:paraId="76A3648C" w14:textId="77777777" w:rsidR="00305802" w:rsidRDefault="0030580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E151C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C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A4F41" w14:textId="77777777" w:rsidR="00305802" w:rsidRDefault="00305802" w:rsidP="004A7542">
      <w:pPr>
        <w:spacing w:after="0" w:line="240" w:lineRule="auto"/>
      </w:pPr>
      <w:r>
        <w:separator/>
      </w:r>
    </w:p>
  </w:footnote>
  <w:footnote w:type="continuationSeparator" w:id="0">
    <w:p w14:paraId="3CE1B455" w14:textId="77777777" w:rsidR="00305802" w:rsidRDefault="0030580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894705151"/>
      <w:showingPlcHd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14:paraId="02369A25" w14:textId="418C72F4" w:rsidR="009A61FA" w:rsidRDefault="00B9267C" w:rsidP="00B448CC">
        <w:pPr>
          <w:pStyle w:val="Header"/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2"/>
    <w:rsid w:val="00011C73"/>
    <w:rsid w:val="000B7692"/>
    <w:rsid w:val="000E568C"/>
    <w:rsid w:val="000F138F"/>
    <w:rsid w:val="00210152"/>
    <w:rsid w:val="00293B83"/>
    <w:rsid w:val="002D075C"/>
    <w:rsid w:val="00305802"/>
    <w:rsid w:val="003160AF"/>
    <w:rsid w:val="004A7542"/>
    <w:rsid w:val="0059680C"/>
    <w:rsid w:val="005C0304"/>
    <w:rsid w:val="006A3CE7"/>
    <w:rsid w:val="007A28FB"/>
    <w:rsid w:val="008901F5"/>
    <w:rsid w:val="009A61FA"/>
    <w:rsid w:val="00B01A16"/>
    <w:rsid w:val="00B077D9"/>
    <w:rsid w:val="00B448CC"/>
    <w:rsid w:val="00B9267C"/>
    <w:rsid w:val="00BA1C17"/>
    <w:rsid w:val="00BB0532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C27C"/>
  <w15:chartTrackingRefBased/>
  <w15:docId w15:val="{769512A2-EF62-40A1-AD8F-3E1361B4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38F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C03C6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FC03C6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FC03C6"/>
  </w:style>
  <w:style w:type="paragraph" w:styleId="Closing">
    <w:name w:val="Closing"/>
    <w:basedOn w:val="Normal"/>
    <w:next w:val="Signature"/>
    <w:link w:val="ClosingChar"/>
    <w:uiPriority w:val="13"/>
    <w:qFormat/>
    <w:rsid w:val="00FC03C6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FC03C6"/>
  </w:style>
  <w:style w:type="paragraph" w:styleId="Signature">
    <w:name w:val="Signature"/>
    <w:basedOn w:val="Normal"/>
    <w:next w:val="Normal"/>
    <w:link w:val="SignatureChar"/>
    <w:uiPriority w:val="14"/>
    <w:qFormat/>
    <w:rsid w:val="00FC03C6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FC03C6"/>
  </w:style>
  <w:style w:type="paragraph" w:styleId="Date">
    <w:name w:val="Date"/>
    <w:basedOn w:val="Normal"/>
    <w:next w:val="Normal"/>
    <w:link w:val="DateChar"/>
    <w:uiPriority w:val="11"/>
    <w:qFormat/>
    <w:rsid w:val="00FC03C6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FC03C6"/>
  </w:style>
  <w:style w:type="character" w:customStyle="1" w:styleId="Heading9Char">
    <w:name w:val="Heading 9 Char"/>
    <w:basedOn w:val="DefaultParagraphFont"/>
    <w:link w:val="Heading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inpigler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93E6D418654651B6CBD6C93F958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CC404-A60F-447A-B208-14BE96FAA95B}"/>
      </w:docPartPr>
      <w:docPartBody>
        <w:p w:rsidR="00A05194" w:rsidRDefault="00A05194">
          <w:pPr>
            <w:pStyle w:val="CA93E6D418654651B6CBD6C93F958482"/>
          </w:pPr>
          <w:r>
            <w:t>Recipient Name</w:t>
          </w:r>
        </w:p>
      </w:docPartBody>
    </w:docPart>
    <w:docPart>
      <w:docPartPr>
        <w:name w:val="4928B5A069EF4CCE96ADA38AE9FDB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241D0-59B4-4DFD-BAA3-F74F21FCC939}"/>
      </w:docPartPr>
      <w:docPartBody>
        <w:p w:rsidR="00A05194" w:rsidRDefault="00A05194">
          <w:pPr>
            <w:pStyle w:val="4928B5A069EF4CCE96ADA38AE9FDB3B4"/>
          </w:pPr>
          <w:r>
            <w:t>Recipient Name</w:t>
          </w:r>
        </w:p>
      </w:docPartBody>
    </w:docPart>
    <w:docPart>
      <w:docPartPr>
        <w:name w:val="C81E5A9407924BCC8973AD0E09599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CE00E-A90B-4C82-83E4-4AF4C193DAD0}"/>
      </w:docPartPr>
      <w:docPartBody>
        <w:p w:rsidR="00A05194" w:rsidRDefault="00A05194">
          <w:pPr>
            <w:pStyle w:val="C81E5A9407924BCC8973AD0E09599569"/>
          </w:pPr>
          <w:r>
            <w:t>Sincerely</w:t>
          </w:r>
        </w:p>
      </w:docPartBody>
    </w:docPart>
    <w:docPart>
      <w:docPartPr>
        <w:name w:val="60C24B143EB946C993FEDC7CC750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B43C9-ED56-4636-90F4-B4994A9C0A5B}"/>
      </w:docPartPr>
      <w:docPartBody>
        <w:p w:rsidR="00A05194" w:rsidRDefault="00A05194">
          <w:pPr>
            <w:pStyle w:val="60C24B143EB946C993FEDC7CC7500DC2"/>
          </w:pPr>
          <w:r>
            <w:t>Your Name</w:t>
          </w:r>
        </w:p>
      </w:docPartBody>
    </w:docPart>
    <w:docPart>
      <w:docPartPr>
        <w:name w:val="9861E69911524511A0D1235E9A383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7DD2C-0A66-4C5F-92A8-6125B2E3CEF4}"/>
      </w:docPartPr>
      <w:docPartBody>
        <w:p w:rsidR="00A05194" w:rsidRDefault="00A05194">
          <w:pPr>
            <w:pStyle w:val="9861E69911524511A0D1235E9A3839D3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94"/>
    <w:rsid w:val="00A0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93E6D418654651B6CBD6C93F958482">
    <w:name w:val="CA93E6D418654651B6CBD6C93F958482"/>
  </w:style>
  <w:style w:type="paragraph" w:customStyle="1" w:styleId="8B1DAFE590AD48B484E5C2DC9BC1B27C">
    <w:name w:val="8B1DAFE590AD48B484E5C2DC9BC1B27C"/>
  </w:style>
  <w:style w:type="paragraph" w:customStyle="1" w:styleId="FE8B458863BE4A419659CA5D8BFD35CE">
    <w:name w:val="FE8B458863BE4A419659CA5D8BFD35CE"/>
  </w:style>
  <w:style w:type="paragraph" w:customStyle="1" w:styleId="6E8E1CE95B35475DA93402A0DC6F7397">
    <w:name w:val="6E8E1CE95B35475DA93402A0DC6F7397"/>
  </w:style>
  <w:style w:type="paragraph" w:customStyle="1" w:styleId="22F00F5A14DE474A925000D1D2B46906">
    <w:name w:val="22F00F5A14DE474A925000D1D2B46906"/>
  </w:style>
  <w:style w:type="paragraph" w:customStyle="1" w:styleId="6164144BDE2E4BD98DABF203B42BB7E0">
    <w:name w:val="6164144BDE2E4BD98DABF203B42BB7E0"/>
  </w:style>
  <w:style w:type="paragraph" w:customStyle="1" w:styleId="4928B5A069EF4CCE96ADA38AE9FDB3B4">
    <w:name w:val="4928B5A069EF4CCE96ADA38AE9FDB3B4"/>
  </w:style>
  <w:style w:type="paragraph" w:customStyle="1" w:styleId="2D6DD0FF5CAF4F1F8F5AED237887EDC0">
    <w:name w:val="2D6DD0FF5CAF4F1F8F5AED237887EDC0"/>
  </w:style>
  <w:style w:type="paragraph" w:customStyle="1" w:styleId="C81E5A9407924BCC8973AD0E09599569">
    <w:name w:val="C81E5A9407924BCC8973AD0E09599569"/>
  </w:style>
  <w:style w:type="paragraph" w:customStyle="1" w:styleId="60C24B143EB946C993FEDC7CC7500DC2">
    <w:name w:val="60C24B143EB946C993FEDC7CC7500DC2"/>
  </w:style>
  <w:style w:type="paragraph" w:customStyle="1" w:styleId="9861E69911524511A0D1235E9A3839D3">
    <w:name w:val="9861E69911524511A0D1235E9A3839D3"/>
  </w:style>
  <w:style w:type="paragraph" w:customStyle="1" w:styleId="2C418C546C2D41FC875209382BD4F3F6">
    <w:name w:val="2C418C546C2D41FC875209382BD4F3F6"/>
  </w:style>
  <w:style w:type="paragraph" w:customStyle="1" w:styleId="796E0A9713BB4565948EFE5B4D3D15B3">
    <w:name w:val="796E0A9713BB4565948EFE5B4D3D15B3"/>
  </w:style>
  <w:style w:type="paragraph" w:customStyle="1" w:styleId="17CB17AEDA094340BC1E2DFD4FC27371">
    <w:name w:val="17CB17AEDA094340BC1E2DFD4FC27371"/>
  </w:style>
  <w:style w:type="paragraph" w:customStyle="1" w:styleId="168B81D7B3694FA1A24AF2D94D08B769">
    <w:name w:val="168B81D7B3694FA1A24AF2D94D08B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Mr. Smith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7" ma:contentTypeDescription="Create a new document." ma:contentTypeScope="" ma:versionID="af2485e218fa2c6d3d3850186938683f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25e8a35c9dd0f4588082b709e5599aaa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7850E9-15B7-49C4-A159-908E11EC2EE6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bdd23d7e-54b2-4982-979a-d20e37dc303e"/>
    <ds:schemaRef ds:uri="http://schemas.microsoft.com/office/infopath/2007/PartnerControls"/>
    <ds:schemaRef ds:uri="http://schemas.openxmlformats.org/package/2006/metadata/core-properties"/>
    <ds:schemaRef ds:uri="c0211f67-4cd1-478f-8032-31dd57f2b54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1E2ABB0-AD3A-4F3C-9C2C-3D9BD2E580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BEFA2B-D16A-485A-B91A-66D843F9F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MOO.dotx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Winpigler, Shane</dc:creator>
  <cp:keywords/>
  <dc:description/>
  <cp:lastModifiedBy>Winpigler, Shane</cp:lastModifiedBy>
  <cp:revision>2</cp:revision>
  <dcterms:created xsi:type="dcterms:W3CDTF">2023-10-24T13:40:00Z</dcterms:created>
  <dcterms:modified xsi:type="dcterms:W3CDTF">2023-10-24T14:16:00Z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