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5BB9EFCA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4963" w:type="pct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43"/>
            </w:tblGrid>
            <w:tr w:rsidR="004A7542" w:rsidRPr="00A85B6F" w14:paraId="5358E306" w14:textId="77777777" w:rsidTr="0094349C">
              <w:trPr>
                <w:trHeight w:hRule="exact" w:val="292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618AE8CC" w14:textId="77777777" w:rsidR="004A7542" w:rsidRPr="002D589D" w:rsidRDefault="00EB1E2F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1EDA37D88C2440EB7C0C8C98D2953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14:paraId="2911CC14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JavaScript</w:t>
                  </w:r>
                </w:p>
                <w:p w14:paraId="2ACED94F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Python</w:t>
                  </w:r>
                </w:p>
                <w:p w14:paraId="5C736E75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HTML</w:t>
                  </w:r>
                </w:p>
                <w:p w14:paraId="536178A3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CSS</w:t>
                  </w:r>
                </w:p>
                <w:p w14:paraId="5D5DE1E6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NodeJS</w:t>
                  </w:r>
                </w:p>
                <w:p w14:paraId="75B028D7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proofErr w:type="spellStart"/>
                  <w:r>
                    <w:t>ExpressJS</w:t>
                  </w:r>
                  <w:proofErr w:type="spellEnd"/>
                </w:p>
                <w:p w14:paraId="021BBCB7" w14:textId="77777777" w:rsidR="0094349C" w:rsidRDefault="0094349C" w:rsidP="0094349C">
                  <w:pPr>
                    <w:pStyle w:val="ListParagraph"/>
                    <w:numPr>
                      <w:ilvl w:val="0"/>
                      <w:numId w:val="22"/>
                    </w:numPr>
                  </w:pPr>
                  <w:r>
                    <w:t>Basic C#</w:t>
                  </w:r>
                </w:p>
                <w:p w14:paraId="7D236EA6" w14:textId="77777777" w:rsidR="0094349C" w:rsidRPr="0094349C" w:rsidRDefault="0094349C" w:rsidP="0094349C"/>
              </w:tc>
            </w:tr>
            <w:tr w:rsidR="004A7542" w:rsidRPr="00A85B6F" w14:paraId="399FC1AC" w14:textId="77777777" w:rsidTr="0094349C">
              <w:trPr>
                <w:trHeight w:val="553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40A2C62" w14:textId="77777777" w:rsidR="004A7542" w:rsidRPr="00A85B6F" w:rsidRDefault="00EB1E2F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518CB328EC94B74A510B61A9B51C9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14:paraId="65555EDA" w14:textId="77777777" w:rsidR="004A7542" w:rsidRPr="00A85B6F" w:rsidRDefault="00AE1173" w:rsidP="00346ED4">
                  <w:pPr>
                    <w:pStyle w:val="Heading2"/>
                  </w:pPr>
                  <w:r>
                    <w:t>Front-End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proofErr w:type="spellStart"/>
                  <w:r>
                    <w:t>OnlyPogs</w:t>
                  </w:r>
                  <w:proofErr w:type="spellEnd"/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Sept 22-Oct 13</w:t>
                  </w:r>
                </w:p>
                <w:p w14:paraId="1724B454" w14:textId="77777777" w:rsidR="004A7542" w:rsidRPr="00A85B6F" w:rsidRDefault="00AE1173" w:rsidP="00346ED4">
                  <w:r>
                    <w:t xml:space="preserve">On </w:t>
                  </w:r>
                  <w:proofErr w:type="spellStart"/>
                  <w:r>
                    <w:t>OnlyPogs</w:t>
                  </w:r>
                  <w:proofErr w:type="spellEnd"/>
                  <w:r>
                    <w:t xml:space="preserve"> I mostly worked on the Front-End side with HTML, CSS, and EJS. Also, I worked with SQLite3 databases,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, and </w:t>
                  </w:r>
                  <w:proofErr w:type="spellStart"/>
                  <w:r>
                    <w:t>ExpressJS</w:t>
                  </w:r>
                  <w:proofErr w:type="spellEnd"/>
                  <w:r>
                    <w:t>.</w:t>
                  </w:r>
                </w:p>
                <w:p w14:paraId="7626B9E7" w14:textId="77777777" w:rsidR="004A7542" w:rsidRPr="00A85B6F" w:rsidRDefault="00AE1173" w:rsidP="00346ED4">
                  <w:pPr>
                    <w:pStyle w:val="Heading2"/>
                  </w:pPr>
                  <w:r>
                    <w:t>Front-End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proofErr w:type="spellStart"/>
                  <w:r>
                    <w:t>dudescanner</w:t>
                  </w:r>
                  <w:proofErr w:type="spellEnd"/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Sept 1</w:t>
                  </w:r>
                  <w:r w:rsidR="004A7542" w:rsidRPr="00A85B6F">
                    <w:t>–</w:t>
                  </w:r>
                  <w:r w:rsidR="0094349C">
                    <w:t>Sept 15</w:t>
                  </w:r>
                </w:p>
                <w:p w14:paraId="46B6C662" w14:textId="77777777" w:rsidR="004A7542" w:rsidRPr="00A85B6F" w:rsidRDefault="0094349C" w:rsidP="00346ED4">
                  <w:r>
                    <w:t xml:space="preserve">I worked with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ExpressJS</w:t>
                  </w:r>
                  <w:proofErr w:type="spellEnd"/>
                  <w:r>
                    <w:t>, HTML, EJS, and CSS.</w:t>
                  </w:r>
                </w:p>
                <w:p w14:paraId="6CE573FE" w14:textId="77777777" w:rsidR="004A7542" w:rsidRPr="00A85B6F" w:rsidRDefault="004A7542" w:rsidP="00346ED4"/>
              </w:tc>
            </w:tr>
          </w:tbl>
          <w:p w14:paraId="40D5BAA0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pPr w:leftFromText="180" w:rightFromText="180" w:vertAnchor="page" w:horzAnchor="margin" w:tblpY="991"/>
              <w:tblOverlap w:val="never"/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94349C" w:rsidRPr="00A85B6F" w14:paraId="3B41FB2D" w14:textId="77777777" w:rsidTr="009E3B62">
              <w:trPr>
                <w:trHeight w:val="303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62656F7A" w14:textId="77777777" w:rsidR="0094349C" w:rsidRPr="00A85B6F" w:rsidRDefault="009E3B62" w:rsidP="0094349C">
                  <w:pPr>
                    <w:pStyle w:val="Heading1"/>
                  </w:pPr>
                  <w:r>
                    <w:t>where to find my work</w:t>
                  </w:r>
                </w:p>
                <w:p w14:paraId="687295FA" w14:textId="77777777" w:rsidR="0094349C" w:rsidRDefault="009E3B62" w:rsidP="009E3B62">
                  <w:pPr>
                    <w:pStyle w:val="Heading2"/>
                    <w:numPr>
                      <w:ilvl w:val="0"/>
                      <w:numId w:val="23"/>
                    </w:numPr>
                  </w:pPr>
                  <w:r>
                    <w:t>Shane24335(</w:t>
                  </w:r>
                  <w:proofErr w:type="spellStart"/>
                  <w:r>
                    <w:t>github</w:t>
                  </w:r>
                  <w:proofErr w:type="spellEnd"/>
                  <w:r>
                    <w:t>)</w:t>
                  </w:r>
                </w:p>
                <w:p w14:paraId="0EF07EED" w14:textId="77777777" w:rsidR="009E3B62" w:rsidRPr="009E3B62" w:rsidRDefault="009E3B62" w:rsidP="009E3B62">
                  <w:pPr>
                    <w:pStyle w:val="Heading2"/>
                    <w:numPr>
                      <w:ilvl w:val="0"/>
                      <w:numId w:val="23"/>
                    </w:numPr>
                  </w:pPr>
                  <w:r>
                    <w:t xml:space="preserve">Vorpal-Vortex (new upcoming personal </w:t>
                  </w:r>
                  <w:proofErr w:type="spellStart"/>
                  <w:r>
                    <w:t>github</w:t>
                  </w:r>
                  <w:proofErr w:type="spellEnd"/>
                  <w:r>
                    <w:t>)</w:t>
                  </w:r>
                  <w:bookmarkStart w:id="0" w:name="_GoBack"/>
                  <w:bookmarkEnd w:id="0"/>
                </w:p>
              </w:tc>
            </w:tr>
          </w:tbl>
          <w:p w14:paraId="6D4DC636" w14:textId="77777777" w:rsidR="004A7542" w:rsidRPr="00A85B6F" w:rsidRDefault="004A7542" w:rsidP="00346ED4"/>
        </w:tc>
      </w:tr>
    </w:tbl>
    <w:p w14:paraId="07310110" w14:textId="77777777"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11"/>
      <w:headerReference w:type="first" r:id="rId12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45C34" w14:textId="77777777" w:rsidR="00AE1173" w:rsidRDefault="00AE1173" w:rsidP="004A7542">
      <w:pPr>
        <w:spacing w:after="0" w:line="240" w:lineRule="auto"/>
      </w:pPr>
      <w:r>
        <w:separator/>
      </w:r>
    </w:p>
  </w:endnote>
  <w:endnote w:type="continuationSeparator" w:id="0">
    <w:p w14:paraId="4B2D36C7" w14:textId="77777777" w:rsidR="00AE1173" w:rsidRDefault="00AE1173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9A75FA" w14:textId="77777777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BB534" w14:textId="77777777" w:rsidR="00AE1173" w:rsidRDefault="00AE1173" w:rsidP="004A7542">
      <w:pPr>
        <w:spacing w:after="0" w:line="240" w:lineRule="auto"/>
      </w:pPr>
      <w:r>
        <w:separator/>
      </w:r>
    </w:p>
  </w:footnote>
  <w:footnote w:type="continuationSeparator" w:id="0">
    <w:p w14:paraId="676572F4" w14:textId="77777777" w:rsidR="00AE1173" w:rsidRDefault="00AE1173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nter Your Name:"/>
      <w:tag w:val="Enter Your Name:"/>
      <w:id w:val="1764105439"/>
      <w:placeholder>
        <w:docPart w:val="B2953B1132E94025B3A5590EECE26584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7F321EA6" w14:textId="77777777" w:rsidR="00BD5EFB" w:rsidRDefault="00AE1173">
        <w:pPr>
          <w:pStyle w:val="Header"/>
        </w:pPr>
        <w:r>
          <w:t>Shane 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24B49"/>
    <w:multiLevelType w:val="hybridMultilevel"/>
    <w:tmpl w:val="0C1CD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81223A"/>
    <w:multiLevelType w:val="hybridMultilevel"/>
    <w:tmpl w:val="8790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7F31EF"/>
    <w:multiLevelType w:val="hybridMultilevel"/>
    <w:tmpl w:val="2744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491A2A"/>
    <w:multiLevelType w:val="hybridMultilevel"/>
    <w:tmpl w:val="E3F81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E820DC7"/>
    <w:multiLevelType w:val="hybridMultilevel"/>
    <w:tmpl w:val="567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15"/>
  </w:num>
  <w:num w:numId="5">
    <w:abstractNumId w:val="13"/>
  </w:num>
  <w:num w:numId="6">
    <w:abstractNumId w:val="17"/>
  </w:num>
  <w:num w:numId="7">
    <w:abstractNumId w:val="16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20"/>
  </w:num>
  <w:num w:numId="21">
    <w:abstractNumId w:val="10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3"/>
    <w:rsid w:val="001C292B"/>
    <w:rsid w:val="002876BB"/>
    <w:rsid w:val="00293B83"/>
    <w:rsid w:val="002D075C"/>
    <w:rsid w:val="00454034"/>
    <w:rsid w:val="004A7542"/>
    <w:rsid w:val="006A3CE7"/>
    <w:rsid w:val="006F77C5"/>
    <w:rsid w:val="00857F01"/>
    <w:rsid w:val="008B0B05"/>
    <w:rsid w:val="0094349C"/>
    <w:rsid w:val="009E3B62"/>
    <w:rsid w:val="00A076D8"/>
    <w:rsid w:val="00AE1173"/>
    <w:rsid w:val="00B90950"/>
    <w:rsid w:val="00BE5F21"/>
    <w:rsid w:val="00E10171"/>
    <w:rsid w:val="00EB1E2F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390E6"/>
  <w15:chartTrackingRefBased/>
  <w15:docId w15:val="{1CAE060E-A4E3-49E6-8174-DDFC577E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B05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B0B05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B05"/>
    <w:pPr>
      <w:keepNext/>
      <w:keepLines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B05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B05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94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inpigler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EDA37D88C2440EB7C0C8C98D295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9DC50-3637-48A0-AFBC-A2E8B20FB65F}"/>
      </w:docPartPr>
      <w:docPartBody>
        <w:p w:rsidR="00000000" w:rsidRDefault="00E33B27">
          <w:pPr>
            <w:pStyle w:val="71EDA37D88C2440EB7C0C8C98D295346"/>
          </w:pPr>
          <w:r w:rsidRPr="002D589D">
            <w:t>Skills</w:t>
          </w:r>
        </w:p>
      </w:docPartBody>
    </w:docPart>
    <w:docPart>
      <w:docPartPr>
        <w:name w:val="6518CB328EC94B74A510B61A9B51C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D2333-B4A4-4DE8-901B-C71E46DE7DBF}"/>
      </w:docPartPr>
      <w:docPartBody>
        <w:p w:rsidR="00000000" w:rsidRDefault="00E33B27">
          <w:pPr>
            <w:pStyle w:val="6518CB328EC94B74A510B61A9B51C993"/>
          </w:pPr>
          <w:r w:rsidRPr="00A85B6F">
            <w:t>Experience</w:t>
          </w:r>
        </w:p>
      </w:docPartBody>
    </w:docPart>
    <w:docPart>
      <w:docPartPr>
        <w:name w:val="B2953B1132E94025B3A5590EECE26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0E76-4981-44BD-96F8-FF201FD6023E}"/>
      </w:docPartPr>
      <w:docPartBody>
        <w:p w:rsidR="00000000" w:rsidRDefault="00E33B27" w:rsidP="00E33B27">
          <w:pPr>
            <w:pStyle w:val="B2953B1132E94025B3A5590EECE26584"/>
          </w:pPr>
          <w:r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27"/>
    <w:rsid w:val="00E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DA37D88C2440EB7C0C8C98D295346">
    <w:name w:val="71EDA37D88C2440EB7C0C8C98D295346"/>
  </w:style>
  <w:style w:type="paragraph" w:customStyle="1" w:styleId="88867538F5BE4C3FB6A4F95B06912E79">
    <w:name w:val="88867538F5BE4C3FB6A4F95B06912E79"/>
  </w:style>
  <w:style w:type="paragraph" w:customStyle="1" w:styleId="6518CB328EC94B74A510B61A9B51C993">
    <w:name w:val="6518CB328EC94B74A510B61A9B51C993"/>
  </w:style>
  <w:style w:type="paragraph" w:customStyle="1" w:styleId="2F13807E3C574A89A88B44378E27EF77">
    <w:name w:val="2F13807E3C574A89A88B44378E27EF77"/>
  </w:style>
  <w:style w:type="paragraph" w:customStyle="1" w:styleId="FDB0E0A279DE4946A88225E28B8BE487">
    <w:name w:val="FDB0E0A279DE4946A88225E28B8BE487"/>
  </w:style>
  <w:style w:type="paragraph" w:customStyle="1" w:styleId="B5B3A81CCF3B409CBC8E3F6A123142A5">
    <w:name w:val="B5B3A81CCF3B409CBC8E3F6A123142A5"/>
  </w:style>
  <w:style w:type="paragraph" w:customStyle="1" w:styleId="B1A122C8880846BEA0517D94CE19A368">
    <w:name w:val="B1A122C8880846BEA0517D94CE19A368"/>
  </w:style>
  <w:style w:type="paragraph" w:customStyle="1" w:styleId="C39AA2C2ABD44384862F33C3AE9DAD3B">
    <w:name w:val="C39AA2C2ABD44384862F33C3AE9DAD3B"/>
  </w:style>
  <w:style w:type="paragraph" w:customStyle="1" w:styleId="95ACFD5EE8CB4CCCB7141D04F90B13AD">
    <w:name w:val="95ACFD5EE8CB4CCCB7141D04F90B13AD"/>
  </w:style>
  <w:style w:type="paragraph" w:customStyle="1" w:styleId="67B7F601EEA64E9CA687720DE386F5DA">
    <w:name w:val="67B7F601EEA64E9CA687720DE386F5DA"/>
  </w:style>
  <w:style w:type="paragraph" w:customStyle="1" w:styleId="E5D46B9FBBF34CF08AA130AD076A608F">
    <w:name w:val="E5D46B9FBBF34CF08AA130AD076A608F"/>
  </w:style>
  <w:style w:type="paragraph" w:customStyle="1" w:styleId="D9B6059F06C94B01ACF03ABEC81A51D7">
    <w:name w:val="D9B6059F06C94B01ACF03ABEC81A51D7"/>
  </w:style>
  <w:style w:type="paragraph" w:customStyle="1" w:styleId="5A74BFA4CEE8415A98E4451C7CD9BEE1">
    <w:name w:val="5A74BFA4CEE8415A98E4451C7CD9BEE1"/>
  </w:style>
  <w:style w:type="paragraph" w:customStyle="1" w:styleId="71243D396DFF4D1494E21EC849D6ED39">
    <w:name w:val="71243D396DFF4D1494E21EC849D6ED39"/>
  </w:style>
  <w:style w:type="paragraph" w:customStyle="1" w:styleId="776458E3D34B446DB63692A7F1BD6A87">
    <w:name w:val="776458E3D34B446DB63692A7F1BD6A87"/>
  </w:style>
  <w:style w:type="paragraph" w:customStyle="1" w:styleId="803DC0FD374B4BF290FC5682BD7B01D5">
    <w:name w:val="803DC0FD374B4BF290FC5682BD7B01D5"/>
  </w:style>
  <w:style w:type="paragraph" w:customStyle="1" w:styleId="4C629A7A00E14CCAB59A0A0361163476">
    <w:name w:val="4C629A7A00E14CCAB59A0A0361163476"/>
  </w:style>
  <w:style w:type="paragraph" w:customStyle="1" w:styleId="AC8D88B88D674A4AB01A1227EE7F4394">
    <w:name w:val="AC8D88B88D674A4AB01A1227EE7F4394"/>
  </w:style>
  <w:style w:type="paragraph" w:customStyle="1" w:styleId="032BD5171FA345A3BFD381EB78DB0817">
    <w:name w:val="032BD5171FA345A3BFD381EB78DB0817"/>
  </w:style>
  <w:style w:type="paragraph" w:customStyle="1" w:styleId="1D1FDF53466247F3907AC21B56542C32">
    <w:name w:val="1D1FDF53466247F3907AC21B56542C32"/>
  </w:style>
  <w:style w:type="paragraph" w:customStyle="1" w:styleId="89846B2DF70243139CB5E33BC8B1D91E">
    <w:name w:val="89846B2DF70243139CB5E33BC8B1D91E"/>
  </w:style>
  <w:style w:type="paragraph" w:customStyle="1" w:styleId="4769D95D65174EC4BC6F304883F064AA">
    <w:name w:val="4769D95D65174EC4BC6F304883F064AA"/>
  </w:style>
  <w:style w:type="paragraph" w:customStyle="1" w:styleId="F27B41043EFD40F9925BCCB256E26A7D">
    <w:name w:val="F27B41043EFD40F9925BCCB256E26A7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</w:rPr>
  </w:style>
  <w:style w:type="paragraph" w:customStyle="1" w:styleId="DC7393BC707644CEA2C505611A3B2FDA">
    <w:name w:val="DC7393BC707644CEA2C505611A3B2FDA"/>
  </w:style>
  <w:style w:type="paragraph" w:customStyle="1" w:styleId="568E033925B64B2A8DA5F829AB5A23B2">
    <w:name w:val="568E033925B64B2A8DA5F829AB5A23B2"/>
  </w:style>
  <w:style w:type="paragraph" w:customStyle="1" w:styleId="8003D9CF62594DCD9164C0C8CB6F475D">
    <w:name w:val="8003D9CF62594DCD9164C0C8CB6F475D"/>
  </w:style>
  <w:style w:type="paragraph" w:customStyle="1" w:styleId="58B196F0883E4064B1FA9FEFA8382EE5">
    <w:name w:val="58B196F0883E4064B1FA9FEFA8382EE5"/>
  </w:style>
  <w:style w:type="paragraph" w:customStyle="1" w:styleId="11CA199BC98148BB9C9FE7FE9449B5A8">
    <w:name w:val="11CA199BC98148BB9C9FE7FE9449B5A8"/>
  </w:style>
  <w:style w:type="paragraph" w:customStyle="1" w:styleId="BA91A906B2E542548E8A36E928811FE5">
    <w:name w:val="BA91A906B2E542548E8A36E928811FE5"/>
  </w:style>
  <w:style w:type="paragraph" w:customStyle="1" w:styleId="B34FCCD57EAF4D7EBE19EFEB9F9E3381">
    <w:name w:val="B34FCCD57EAF4D7EBE19EFEB9F9E3381"/>
  </w:style>
  <w:style w:type="paragraph" w:customStyle="1" w:styleId="AE49C0C3FA5E4F9D87E4C49A66167E08">
    <w:name w:val="AE49C0C3FA5E4F9D87E4C49A66167E08"/>
  </w:style>
  <w:style w:type="paragraph" w:customStyle="1" w:styleId="B2953B1132E94025B3A5590EECE26584">
    <w:name w:val="B2953B1132E94025B3A5590EECE26584"/>
    <w:rsid w:val="00E33B27"/>
  </w:style>
  <w:style w:type="paragraph" w:customStyle="1" w:styleId="B3D744BA43A048BEA57991A4F376944C">
    <w:name w:val="B3D744BA43A048BEA57991A4F376944C"/>
    <w:rsid w:val="00E33B27"/>
  </w:style>
  <w:style w:type="paragraph" w:customStyle="1" w:styleId="88C30565C87F41039AF45C724D52F5EE">
    <w:name w:val="88C30565C87F41039AF45C724D52F5EE"/>
    <w:rsid w:val="00E33B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Shane W</CompanyPhone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7" ma:contentTypeDescription="Create a new document." ma:contentTypeScope="" ma:versionID="af2485e218fa2c6d3d3850186938683f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25e8a35c9dd0f4588082b709e5599aaa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9610D8-90C6-41A9-A3D2-B672FC250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55EB6A-DFE5-4BF7-A000-B64958A2B8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A74E7C-DB38-4542-A05A-147C70F57E6E}">
  <ds:schemaRefs>
    <ds:schemaRef ds:uri="bdd23d7e-54b2-4982-979a-d20e37dc303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c0211f67-4cd1-478f-8032-31dd57f2b54e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24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Winpigler, Shane</dc:creator>
  <cp:keywords/>
  <dc:description/>
  <cp:lastModifiedBy>Winpigler, Shane</cp:lastModifiedBy>
  <cp:revision>1</cp:revision>
  <dcterms:created xsi:type="dcterms:W3CDTF">2023-10-24T13:15:00Z</dcterms:created>
  <dcterms:modified xsi:type="dcterms:W3CDTF">2023-10-24T14:00:00Z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