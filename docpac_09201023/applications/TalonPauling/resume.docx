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32AA03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0D42CDA" w14:textId="77777777" w:rsidR="00692703" w:rsidRPr="00CF1A49" w:rsidRDefault="00607FBD" w:rsidP="00913946">
            <w:pPr>
              <w:pStyle w:val="Title"/>
            </w:pPr>
            <w:r>
              <w:t>Talon</w:t>
            </w:r>
            <w:r w:rsidR="00686367">
              <w:t xml:space="preserve"> </w:t>
            </w:r>
            <w:r>
              <w:rPr>
                <w:rStyle w:val="IntenseEmphasis"/>
              </w:rPr>
              <w:t>Pauling</w:t>
            </w:r>
          </w:p>
          <w:p w14:paraId="76C979FD" w14:textId="77777777" w:rsidR="00692703" w:rsidRPr="007E20C3" w:rsidRDefault="007E20C3" w:rsidP="007E20C3">
            <w:pPr>
              <w:jc w:val="center"/>
              <w:rPr>
                <w:sz w:val="28"/>
                <w:szCs w:val="28"/>
              </w:rPr>
            </w:pPr>
            <w:proofErr w:type="spellStart"/>
            <w:r w:rsidRPr="007E20C3">
              <w:rPr>
                <w:sz w:val="28"/>
                <w:szCs w:val="28"/>
              </w:rPr>
              <w:t>DummyAddress</w:t>
            </w:r>
            <w:proofErr w:type="spellEnd"/>
            <w:r w:rsidR="00692703" w:rsidRPr="007E20C3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alias w:val="Divider dot:"/>
                <w:tag w:val="Divider dot:"/>
                <w:id w:val="-1459182552"/>
                <w:placeholder>
                  <w:docPart w:val="F14678DFDEA54D0696AA17DAA76CE0B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E20C3">
                  <w:rPr>
                    <w:sz w:val="28"/>
                    <w:szCs w:val="28"/>
                  </w:rPr>
                  <w:t>·</w:t>
                </w:r>
              </w:sdtContent>
            </w:sdt>
            <w:r w:rsidR="00692703" w:rsidRPr="007E20C3">
              <w:rPr>
                <w:sz w:val="28"/>
                <w:szCs w:val="28"/>
              </w:rPr>
              <w:t xml:space="preserve"> </w:t>
            </w:r>
            <w:r w:rsidR="00607FBD" w:rsidRPr="007E20C3">
              <w:rPr>
                <w:sz w:val="28"/>
                <w:szCs w:val="28"/>
              </w:rPr>
              <w:t>717-555-5555</w:t>
            </w:r>
          </w:p>
          <w:p w14:paraId="2A59D41A" w14:textId="4851DFC0" w:rsidR="00692703" w:rsidRPr="00CF1A49" w:rsidRDefault="0089554B" w:rsidP="00913946">
            <w:pPr>
              <w:pStyle w:val="ContactInfoEmphasis"/>
              <w:contextualSpacing w:val="0"/>
            </w:pPr>
            <w:r>
              <w:t>Talon24229</w:t>
            </w:r>
            <w:r w:rsidR="00607FBD">
              <w:t>@</w:t>
            </w:r>
            <w:r>
              <w:t>live.ytech.edu</w:t>
            </w:r>
          </w:p>
        </w:tc>
      </w:tr>
    </w:tbl>
    <w:p w14:paraId="255155B8" w14:textId="77777777" w:rsidR="004E01EB" w:rsidRPr="00783F39" w:rsidRDefault="0089554B" w:rsidP="004E01EB">
      <w:pPr>
        <w:pStyle w:val="Heading1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96913B94183845A89DAE6479DC9244AB"/>
          </w:placeholder>
          <w:temporary/>
          <w:showingPlcHdr/>
          <w15:appearance w15:val="hidden"/>
        </w:sdtPr>
        <w:sdtEndPr/>
        <w:sdtContent>
          <w:r w:rsidR="004E01EB" w:rsidRPr="00783F39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783F39" w14:paraId="2D080B60" w14:textId="77777777" w:rsidTr="00D66A52">
        <w:tc>
          <w:tcPr>
            <w:tcW w:w="9355" w:type="dxa"/>
          </w:tcPr>
          <w:p w14:paraId="3C52315C" w14:textId="77777777" w:rsidR="001D0BF1" w:rsidRPr="00783F39" w:rsidRDefault="00607FBD" w:rsidP="001D0BF1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783F39">
              <w:rPr>
                <w:sz w:val="24"/>
              </w:rPr>
              <w:t>2020</w:t>
            </w:r>
            <w:r w:rsidR="001D0BF1" w:rsidRPr="00783F39">
              <w:rPr>
                <w:sz w:val="24"/>
              </w:rPr>
              <w:t xml:space="preserve"> – </w:t>
            </w:r>
            <w:r w:rsidRPr="00783F39">
              <w:rPr>
                <w:sz w:val="24"/>
              </w:rPr>
              <w:t>Present</w:t>
            </w:r>
            <w:bookmarkStart w:id="0" w:name="_GoBack"/>
            <w:bookmarkEnd w:id="0"/>
          </w:p>
          <w:p w14:paraId="383C7522" w14:textId="77777777" w:rsidR="001D0BF1" w:rsidRPr="00783F39" w:rsidRDefault="00607FBD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décor Artist</w:t>
            </w:r>
            <w:r w:rsidR="001D0BF1" w:rsidRPr="00783F39">
              <w:rPr>
                <w:sz w:val="24"/>
                <w:szCs w:val="24"/>
              </w:rPr>
              <w:t xml:space="preserve">, </w:t>
            </w:r>
            <w:r w:rsidRPr="00783F39">
              <w:rPr>
                <w:rStyle w:val="SubtleReference"/>
                <w:sz w:val="24"/>
                <w:szCs w:val="24"/>
              </w:rPr>
              <w:t>Razzel Dazzle Balloons</w:t>
            </w:r>
          </w:p>
          <w:p w14:paraId="0266639C" w14:textId="77777777" w:rsidR="001E3120" w:rsidRPr="00783F39" w:rsidRDefault="00607FBD" w:rsidP="001D0BF1">
            <w:p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Assists in the making and instillation of balloon décor part time.</w:t>
            </w:r>
          </w:p>
        </w:tc>
      </w:tr>
      <w:tr w:rsidR="00F61DF9" w:rsidRPr="00783F39" w14:paraId="7A753569" w14:textId="77777777" w:rsidTr="00F61DF9">
        <w:tc>
          <w:tcPr>
            <w:tcW w:w="9355" w:type="dxa"/>
            <w:tcMar>
              <w:top w:w="216" w:type="dxa"/>
            </w:tcMar>
          </w:tcPr>
          <w:p w14:paraId="28A92218" w14:textId="77777777" w:rsidR="00F61DF9" w:rsidRPr="00783F39" w:rsidRDefault="00607FBD" w:rsidP="00F61DF9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783F39">
              <w:rPr>
                <w:sz w:val="24"/>
              </w:rPr>
              <w:t>2014</w:t>
            </w:r>
            <w:r w:rsidR="00F61DF9" w:rsidRPr="00783F39">
              <w:rPr>
                <w:sz w:val="24"/>
              </w:rPr>
              <w:t xml:space="preserve"> – </w:t>
            </w:r>
            <w:r w:rsidRPr="00783F39">
              <w:rPr>
                <w:sz w:val="24"/>
              </w:rPr>
              <w:t>2020</w:t>
            </w:r>
          </w:p>
          <w:p w14:paraId="7B8DB062" w14:textId="77777777" w:rsidR="00F61DF9" w:rsidRPr="00783F39" w:rsidRDefault="00607FBD" w:rsidP="00F61DF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Balloon Twister</w:t>
            </w:r>
            <w:r w:rsidR="00F61DF9" w:rsidRPr="00783F39">
              <w:rPr>
                <w:sz w:val="24"/>
                <w:szCs w:val="24"/>
              </w:rPr>
              <w:t xml:space="preserve">, </w:t>
            </w:r>
            <w:r w:rsidRPr="00783F39">
              <w:rPr>
                <w:rStyle w:val="SubtleReference"/>
                <w:sz w:val="24"/>
                <w:szCs w:val="24"/>
              </w:rPr>
              <w:t>Atomic Bounce</w:t>
            </w:r>
          </w:p>
          <w:p w14:paraId="05B48C40" w14:textId="77777777" w:rsidR="00F61DF9" w:rsidRPr="00783F39" w:rsidRDefault="00607FBD" w:rsidP="00F61DF9">
            <w:p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Preformed linework part time, often handling large city events like New Years and Christmas</w:t>
            </w:r>
            <w:r w:rsidR="007E20C3" w:rsidRPr="00783F39">
              <w:rPr>
                <w:sz w:val="24"/>
                <w:szCs w:val="24"/>
              </w:rPr>
              <w:t xml:space="preserve"> where twisting quality balloon animals quickly is key.</w:t>
            </w:r>
          </w:p>
        </w:tc>
      </w:tr>
    </w:tbl>
    <w:p w14:paraId="7D8EE5E4" w14:textId="77777777" w:rsidR="00686367" w:rsidRPr="00783F39" w:rsidRDefault="00686367" w:rsidP="0097790C">
      <w:pPr>
        <w:pStyle w:val="Heading1"/>
        <w:rPr>
          <w:sz w:val="24"/>
          <w:szCs w:val="24"/>
        </w:rPr>
      </w:pPr>
    </w:p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5E633A4C30E6457485864FECF847D344"/>
        </w:placeholder>
        <w:temporary/>
        <w:showingPlcHdr/>
        <w15:appearance w15:val="hidden"/>
      </w:sdtPr>
      <w:sdtEndPr/>
      <w:sdtContent>
        <w:p w14:paraId="6E1659A1" w14:textId="77777777" w:rsidR="00DA59AA" w:rsidRPr="00783F39" w:rsidRDefault="00DA59AA" w:rsidP="0097790C">
          <w:pPr>
            <w:pStyle w:val="Heading1"/>
            <w:rPr>
              <w:sz w:val="24"/>
              <w:szCs w:val="24"/>
            </w:rPr>
          </w:pPr>
          <w:r w:rsidRPr="00783F39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783F39" w14:paraId="4639D2FA" w14:textId="77777777" w:rsidTr="007E20C3">
        <w:trPr>
          <w:trHeight w:val="1291"/>
        </w:trPr>
        <w:tc>
          <w:tcPr>
            <w:tcW w:w="9337" w:type="dxa"/>
          </w:tcPr>
          <w:p w14:paraId="6A7974CA" w14:textId="77777777" w:rsidR="001D0BF1" w:rsidRPr="00783F39" w:rsidRDefault="00783F39" w:rsidP="001D0BF1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783F39">
              <w:rPr>
                <w:sz w:val="24"/>
              </w:rPr>
              <w:t>June</w:t>
            </w:r>
            <w:r w:rsidR="001D0BF1" w:rsidRPr="00783F39">
              <w:rPr>
                <w:sz w:val="24"/>
              </w:rPr>
              <w:t xml:space="preserve"> </w:t>
            </w:r>
            <w:r w:rsidR="00607FBD" w:rsidRPr="00783F39">
              <w:rPr>
                <w:sz w:val="24"/>
              </w:rPr>
              <w:t>2024 (expected)</w:t>
            </w:r>
          </w:p>
          <w:p w14:paraId="50825A99" w14:textId="77777777" w:rsidR="001D0BF1" w:rsidRPr="00783F39" w:rsidRDefault="0076385B" w:rsidP="001D0BF1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High</w:t>
            </w:r>
            <w:r w:rsidRPr="00783F39">
              <w:rPr>
                <w:i/>
                <w:iCs/>
                <w:sz w:val="24"/>
                <w:szCs w:val="24"/>
              </w:rPr>
              <w:t xml:space="preserve"> </w:t>
            </w:r>
            <w:r w:rsidRPr="00783F39">
              <w:rPr>
                <w:iCs/>
                <w:sz w:val="24"/>
                <w:szCs w:val="24"/>
              </w:rPr>
              <w:t>School</w:t>
            </w:r>
            <w:r w:rsidRPr="00783F39">
              <w:rPr>
                <w:i/>
                <w:iCs/>
                <w:sz w:val="24"/>
                <w:szCs w:val="24"/>
              </w:rPr>
              <w:t xml:space="preserve"> </w:t>
            </w:r>
            <w:r w:rsidRPr="00783F39">
              <w:rPr>
                <w:sz w:val="24"/>
                <w:szCs w:val="24"/>
              </w:rPr>
              <w:t>Diploma</w:t>
            </w:r>
            <w:r w:rsidR="001D0BF1" w:rsidRPr="00783F39">
              <w:rPr>
                <w:sz w:val="24"/>
                <w:szCs w:val="24"/>
              </w:rPr>
              <w:t xml:space="preserve">, </w:t>
            </w:r>
            <w:r w:rsidR="00607FBD" w:rsidRPr="00783F39">
              <w:rPr>
                <w:rStyle w:val="SubtleReference"/>
                <w:sz w:val="24"/>
                <w:szCs w:val="24"/>
              </w:rPr>
              <w:t>york county school of technology</w:t>
            </w:r>
          </w:p>
          <w:p w14:paraId="33DA8B08" w14:textId="77777777" w:rsidR="007538DC" w:rsidRDefault="00783F39" w:rsidP="007538DC">
            <w:p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Assessment of Civic Knowledge</w:t>
            </w:r>
          </w:p>
          <w:p w14:paraId="62147783" w14:textId="77777777" w:rsidR="006F0443" w:rsidRPr="00783F39" w:rsidRDefault="006F0443" w:rsidP="007538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Honor Roll Certificates</w:t>
            </w:r>
          </w:p>
        </w:tc>
      </w:tr>
    </w:tbl>
    <w:p w14:paraId="335F9A5C" w14:textId="77777777" w:rsidR="00686367" w:rsidRPr="00783F39" w:rsidRDefault="00686367" w:rsidP="00486277">
      <w:pPr>
        <w:pStyle w:val="Heading1"/>
        <w:rPr>
          <w:sz w:val="24"/>
          <w:szCs w:val="24"/>
        </w:rPr>
      </w:pPr>
    </w:p>
    <w:sdt>
      <w:sdtPr>
        <w:rPr>
          <w:sz w:val="24"/>
          <w:szCs w:val="24"/>
        </w:rPr>
        <w:alias w:val="Skills:"/>
        <w:tag w:val="Skills:"/>
        <w:id w:val="-1392877668"/>
        <w:placeholder>
          <w:docPart w:val="F722B3BAB8644A13949FE1EBA7473069"/>
        </w:placeholder>
        <w:temporary/>
        <w:showingPlcHdr/>
        <w15:appearance w15:val="hidden"/>
      </w:sdtPr>
      <w:sdtEndPr/>
      <w:sdtContent>
        <w:p w14:paraId="75B19795" w14:textId="77777777" w:rsidR="00486277" w:rsidRPr="00783F39" w:rsidRDefault="00486277" w:rsidP="00486277">
          <w:pPr>
            <w:pStyle w:val="Heading1"/>
            <w:rPr>
              <w:sz w:val="24"/>
              <w:szCs w:val="24"/>
            </w:rPr>
          </w:pPr>
          <w:r w:rsidRPr="00783F39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3960"/>
      </w:tblGrid>
      <w:tr w:rsidR="003A0632" w:rsidRPr="00783F39" w14:paraId="1AD442B5" w14:textId="77777777" w:rsidTr="00CF1A49">
        <w:tc>
          <w:tcPr>
            <w:tcW w:w="4675" w:type="dxa"/>
          </w:tcPr>
          <w:p w14:paraId="39111901" w14:textId="77777777" w:rsidR="0076385B" w:rsidRPr="00783F39" w:rsidRDefault="0076385B" w:rsidP="007E20C3">
            <w:pPr>
              <w:rPr>
                <w:b/>
                <w:sz w:val="24"/>
                <w:szCs w:val="24"/>
              </w:rPr>
            </w:pPr>
            <w:r w:rsidRPr="00783F39">
              <w:rPr>
                <w:b/>
                <w:sz w:val="24"/>
                <w:szCs w:val="24"/>
              </w:rPr>
              <w:t xml:space="preserve">Software Developer  </w:t>
            </w:r>
          </w:p>
          <w:p w14:paraId="5FF9082A" w14:textId="77777777" w:rsidR="001E3120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JavaScript</w:t>
            </w:r>
          </w:p>
          <w:p w14:paraId="6FBB1410" w14:textId="77777777" w:rsidR="001F4E6D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CSS</w:t>
            </w:r>
          </w:p>
          <w:p w14:paraId="76FD9DB9" w14:textId="77777777" w:rsidR="0076385B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HTML</w:t>
            </w:r>
          </w:p>
          <w:p w14:paraId="7A98C268" w14:textId="77777777" w:rsidR="0076385B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EJS</w:t>
            </w:r>
          </w:p>
        </w:tc>
        <w:tc>
          <w:tcPr>
            <w:tcW w:w="4675" w:type="dxa"/>
            <w:tcMar>
              <w:left w:w="360" w:type="dxa"/>
            </w:tcMar>
          </w:tcPr>
          <w:p w14:paraId="516707E4" w14:textId="77777777" w:rsidR="001E3120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NodeJS</w:t>
            </w:r>
          </w:p>
          <w:p w14:paraId="78A69642" w14:textId="77777777" w:rsidR="0076385B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Python</w:t>
            </w:r>
          </w:p>
          <w:p w14:paraId="29DF596A" w14:textId="77777777" w:rsidR="0076385B" w:rsidRPr="00783F39" w:rsidRDefault="0076385B" w:rsidP="007E20C3">
            <w:pPr>
              <w:ind w:left="360"/>
              <w:rPr>
                <w:b/>
                <w:sz w:val="24"/>
                <w:szCs w:val="24"/>
              </w:rPr>
            </w:pPr>
            <w:r w:rsidRPr="00783F39">
              <w:rPr>
                <w:b/>
                <w:sz w:val="24"/>
                <w:szCs w:val="24"/>
              </w:rPr>
              <w:t>Balloon Twister</w:t>
            </w:r>
          </w:p>
          <w:p w14:paraId="7875FFA9" w14:textId="77777777" w:rsidR="0076385B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Linework</w:t>
            </w:r>
          </w:p>
          <w:p w14:paraId="61DDF386" w14:textId="77777777" w:rsidR="0076385B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Decor</w:t>
            </w:r>
          </w:p>
        </w:tc>
      </w:tr>
      <w:tr w:rsidR="00686367" w:rsidRPr="00783F39" w14:paraId="433852E3" w14:textId="77777777" w:rsidTr="00CF1A49">
        <w:tc>
          <w:tcPr>
            <w:tcW w:w="4675" w:type="dxa"/>
          </w:tcPr>
          <w:p w14:paraId="5C0FEA3A" w14:textId="77777777" w:rsidR="00686367" w:rsidRPr="00783F39" w:rsidRDefault="00686367" w:rsidP="007E20C3">
            <w:pPr>
              <w:rPr>
                <w:b/>
                <w:sz w:val="24"/>
                <w:szCs w:val="24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6999900E" w14:textId="77777777" w:rsidR="00686367" w:rsidRPr="00783F39" w:rsidRDefault="00686367" w:rsidP="00686367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86367" w:rsidRPr="00783F39" w14:paraId="1D0BFEAC" w14:textId="77777777" w:rsidTr="00CF1A49">
        <w:tc>
          <w:tcPr>
            <w:tcW w:w="4675" w:type="dxa"/>
          </w:tcPr>
          <w:p w14:paraId="62D09439" w14:textId="77777777" w:rsidR="00783F39" w:rsidRPr="00783F39" w:rsidRDefault="00783F39" w:rsidP="00783F39">
            <w:pPr>
              <w:pStyle w:val="Heading1"/>
              <w:outlineLvl w:val="0"/>
              <w:rPr>
                <w:sz w:val="24"/>
                <w:szCs w:val="24"/>
              </w:rPr>
            </w:pPr>
          </w:p>
          <w:p w14:paraId="76D32CAA" w14:textId="77777777" w:rsidR="00783F39" w:rsidRPr="00783F39" w:rsidRDefault="00783F39" w:rsidP="00783F39">
            <w:pPr>
              <w:pStyle w:val="Heading1"/>
              <w:outlineLvl w:val="0"/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Achivments</w:t>
            </w:r>
          </w:p>
          <w:tbl>
            <w:tblPr>
              <w:tblStyle w:val="TableGrid"/>
              <w:tblW w:w="54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5400"/>
            </w:tblGrid>
            <w:tr w:rsidR="00783F39" w:rsidRPr="00783F39" w14:paraId="34237EDC" w14:textId="77777777" w:rsidTr="00783F39">
              <w:tc>
                <w:tcPr>
                  <w:tcW w:w="5400" w:type="dxa"/>
                </w:tcPr>
                <w:p w14:paraId="36AD0E57" w14:textId="77777777" w:rsidR="00783F39" w:rsidRDefault="00783F39" w:rsidP="00783F39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783F39">
                    <w:rPr>
                      <w:sz w:val="24"/>
                      <w:szCs w:val="24"/>
                    </w:rPr>
                    <w:t xml:space="preserve">Development of </w:t>
                  </w:r>
                  <w:proofErr w:type="spellStart"/>
                  <w:r w:rsidRPr="00783F39">
                    <w:rPr>
                      <w:sz w:val="24"/>
                      <w:szCs w:val="24"/>
                    </w:rPr>
                    <w:t>Faz</w:t>
                  </w:r>
                  <w:proofErr w:type="spellEnd"/>
                  <w:r w:rsidRPr="00783F39">
                    <w:rPr>
                      <w:sz w:val="24"/>
                      <w:szCs w:val="24"/>
                    </w:rPr>
                    <w:t>-Quotes</w:t>
                  </w:r>
                </w:p>
                <w:p w14:paraId="1E656D6C" w14:textId="088B8B09" w:rsidR="000D3E3C" w:rsidRPr="00783F39" w:rsidRDefault="000D3E3C" w:rsidP="00783F39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Built the API of OnlyPogs</w:t>
                  </w:r>
                </w:p>
              </w:tc>
            </w:tr>
          </w:tbl>
          <w:p w14:paraId="50C6815B" w14:textId="77777777" w:rsidR="00686367" w:rsidRPr="00783F39" w:rsidRDefault="00686367" w:rsidP="007E20C3">
            <w:pPr>
              <w:rPr>
                <w:b/>
                <w:sz w:val="24"/>
                <w:szCs w:val="24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6A5D6C2E" w14:textId="77777777" w:rsidR="00686367" w:rsidRPr="00783F39" w:rsidRDefault="00686367" w:rsidP="00686367">
            <w:pPr>
              <w:pStyle w:val="ListParagraph"/>
              <w:rPr>
                <w:sz w:val="24"/>
                <w:szCs w:val="24"/>
              </w:rPr>
            </w:pPr>
          </w:p>
        </w:tc>
      </w:tr>
    </w:tbl>
    <w:sdt>
      <w:sdtPr>
        <w:rPr>
          <w:sz w:val="24"/>
          <w:szCs w:val="24"/>
        </w:rPr>
        <w:alias w:val="Activities:"/>
        <w:tag w:val="Activities:"/>
        <w:id w:val="1223332893"/>
        <w:placeholder>
          <w:docPart w:val="68D9DA30529F401DB70FD1ED8003A080"/>
        </w:placeholder>
        <w:temporary/>
        <w:showingPlcHdr/>
        <w15:appearance w15:val="hidden"/>
      </w:sdtPr>
      <w:sdtEndPr/>
      <w:sdtContent>
        <w:p w14:paraId="7035DDC7" w14:textId="77777777" w:rsidR="00AD782D" w:rsidRPr="00783F39" w:rsidRDefault="0062312F" w:rsidP="0062312F">
          <w:pPr>
            <w:pStyle w:val="Heading1"/>
            <w:rPr>
              <w:sz w:val="24"/>
              <w:szCs w:val="24"/>
            </w:rPr>
          </w:pPr>
          <w:r w:rsidRPr="00783F39">
            <w:rPr>
              <w:sz w:val="24"/>
              <w:szCs w:val="24"/>
            </w:rPr>
            <w:t>Activities</w:t>
          </w:r>
        </w:p>
      </w:sdtContent>
    </w:sdt>
    <w:p w14:paraId="5D8A1E91" w14:textId="77777777" w:rsidR="0076385B" w:rsidRPr="00783F39" w:rsidRDefault="0076385B" w:rsidP="007E20C3">
      <w:pPr>
        <w:rPr>
          <w:sz w:val="24"/>
          <w:szCs w:val="24"/>
        </w:rPr>
      </w:pPr>
      <w:r w:rsidRPr="00783F39">
        <w:rPr>
          <w:sz w:val="24"/>
          <w:szCs w:val="24"/>
        </w:rPr>
        <w:t>Volunteer at local church on Christmas day</w:t>
      </w:r>
    </w:p>
    <w:p w14:paraId="16C38382" w14:textId="77777777" w:rsidR="00687F4F" w:rsidRPr="00783F39" w:rsidRDefault="0076385B" w:rsidP="007E20C3">
      <w:pPr>
        <w:rPr>
          <w:sz w:val="24"/>
          <w:szCs w:val="24"/>
        </w:rPr>
      </w:pPr>
      <w:r w:rsidRPr="00783F39">
        <w:rPr>
          <w:sz w:val="24"/>
          <w:szCs w:val="24"/>
        </w:rPr>
        <w:t>3D Printing hobby</w:t>
      </w:r>
    </w:p>
    <w:sectPr w:rsidR="00687F4F" w:rsidRPr="00783F39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F3280" w14:textId="77777777" w:rsidR="002410BC" w:rsidRDefault="002410BC" w:rsidP="0068194B">
      <w:r>
        <w:separator/>
      </w:r>
    </w:p>
    <w:p w14:paraId="1ED13C3B" w14:textId="77777777" w:rsidR="002410BC" w:rsidRDefault="002410BC"/>
    <w:p w14:paraId="5C007434" w14:textId="77777777" w:rsidR="002410BC" w:rsidRDefault="002410BC"/>
  </w:endnote>
  <w:endnote w:type="continuationSeparator" w:id="0">
    <w:p w14:paraId="1876E7C1" w14:textId="77777777" w:rsidR="002410BC" w:rsidRDefault="002410BC" w:rsidP="0068194B">
      <w:r>
        <w:continuationSeparator/>
      </w:r>
    </w:p>
    <w:p w14:paraId="24A58A11" w14:textId="77777777" w:rsidR="002410BC" w:rsidRDefault="002410BC"/>
    <w:p w14:paraId="7DAE756E" w14:textId="77777777" w:rsidR="002410BC" w:rsidRDefault="002410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0D56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4ADFB" w14:textId="77777777" w:rsidR="002410BC" w:rsidRDefault="002410BC" w:rsidP="0068194B">
      <w:r>
        <w:separator/>
      </w:r>
    </w:p>
    <w:p w14:paraId="40C351AC" w14:textId="77777777" w:rsidR="002410BC" w:rsidRDefault="002410BC"/>
    <w:p w14:paraId="20210502" w14:textId="77777777" w:rsidR="002410BC" w:rsidRDefault="002410BC"/>
  </w:footnote>
  <w:footnote w:type="continuationSeparator" w:id="0">
    <w:p w14:paraId="2DC9E92E" w14:textId="77777777" w:rsidR="002410BC" w:rsidRDefault="002410BC" w:rsidP="0068194B">
      <w:r>
        <w:continuationSeparator/>
      </w:r>
    </w:p>
    <w:p w14:paraId="3603602E" w14:textId="77777777" w:rsidR="002410BC" w:rsidRDefault="002410BC"/>
    <w:p w14:paraId="3A8D8FB7" w14:textId="77777777" w:rsidR="002410BC" w:rsidRDefault="002410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B64B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651276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7F2C8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6053D4"/>
    <w:multiLevelType w:val="hybridMultilevel"/>
    <w:tmpl w:val="1FA2066A"/>
    <w:lvl w:ilvl="0" w:tplc="565A0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BD"/>
    <w:rsid w:val="000001EF"/>
    <w:rsid w:val="00003537"/>
    <w:rsid w:val="00007322"/>
    <w:rsid w:val="00007728"/>
    <w:rsid w:val="00024584"/>
    <w:rsid w:val="00024730"/>
    <w:rsid w:val="00055E95"/>
    <w:rsid w:val="0007021F"/>
    <w:rsid w:val="000B2BA5"/>
    <w:rsid w:val="000D3E3C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0BC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7FBD"/>
    <w:rsid w:val="0062312F"/>
    <w:rsid w:val="00625F2C"/>
    <w:rsid w:val="006618E9"/>
    <w:rsid w:val="0068194B"/>
    <w:rsid w:val="00686367"/>
    <w:rsid w:val="00687F4F"/>
    <w:rsid w:val="00692703"/>
    <w:rsid w:val="006A1962"/>
    <w:rsid w:val="006B5D48"/>
    <w:rsid w:val="006B7D7B"/>
    <w:rsid w:val="006C1A5E"/>
    <w:rsid w:val="006E1507"/>
    <w:rsid w:val="006F0443"/>
    <w:rsid w:val="00712D8B"/>
    <w:rsid w:val="007273B7"/>
    <w:rsid w:val="00733E0A"/>
    <w:rsid w:val="0074403D"/>
    <w:rsid w:val="00746D44"/>
    <w:rsid w:val="007538DC"/>
    <w:rsid w:val="00757803"/>
    <w:rsid w:val="0076385B"/>
    <w:rsid w:val="00783F39"/>
    <w:rsid w:val="0079206B"/>
    <w:rsid w:val="00796076"/>
    <w:rsid w:val="007C0566"/>
    <w:rsid w:val="007C606B"/>
    <w:rsid w:val="007E20C3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554B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96E1A8"/>
  <w15:chartTrackingRefBased/>
  <w15:docId w15:val="{526101BE-7551-4534-8D90-DC5BA97C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Emphasis">
    <w:name w:val="Emphasis"/>
    <w:basedOn w:val="DefaultParagraphFont"/>
    <w:uiPriority w:val="20"/>
    <w:qFormat/>
    <w:rsid w:val="00763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ulin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4678DFDEA54D0696AA17DAA76CE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5392-B05E-46E4-B327-15D28ABA860D}"/>
      </w:docPartPr>
      <w:docPartBody>
        <w:p w:rsidR="00DA611D" w:rsidRDefault="000A1BA9">
          <w:pPr>
            <w:pStyle w:val="F14678DFDEA54D0696AA17DAA76CE0BB"/>
          </w:pPr>
          <w:r w:rsidRPr="00CF1A49">
            <w:t>·</w:t>
          </w:r>
        </w:p>
      </w:docPartBody>
    </w:docPart>
    <w:docPart>
      <w:docPartPr>
        <w:name w:val="96913B94183845A89DAE6479DC924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43CD6-55A3-4C36-82E3-F74E5B2C5E9A}"/>
      </w:docPartPr>
      <w:docPartBody>
        <w:p w:rsidR="00DA611D" w:rsidRDefault="000A1BA9">
          <w:pPr>
            <w:pStyle w:val="96913B94183845A89DAE6479DC9244AB"/>
          </w:pPr>
          <w:r w:rsidRPr="00CF1A49">
            <w:t>Experience</w:t>
          </w:r>
        </w:p>
      </w:docPartBody>
    </w:docPart>
    <w:docPart>
      <w:docPartPr>
        <w:name w:val="5E633A4C30E6457485864FECF847D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689B-F964-4B71-B5F9-E50508FB34DF}"/>
      </w:docPartPr>
      <w:docPartBody>
        <w:p w:rsidR="00DA611D" w:rsidRDefault="000A1BA9">
          <w:pPr>
            <w:pStyle w:val="5E633A4C30E6457485864FECF847D344"/>
          </w:pPr>
          <w:r w:rsidRPr="00CF1A49">
            <w:t>Education</w:t>
          </w:r>
        </w:p>
      </w:docPartBody>
    </w:docPart>
    <w:docPart>
      <w:docPartPr>
        <w:name w:val="F722B3BAB8644A13949FE1EBA7473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3E032-BF2B-4A4E-8304-F29CA3E150D4}"/>
      </w:docPartPr>
      <w:docPartBody>
        <w:p w:rsidR="00DA611D" w:rsidRDefault="000A1BA9">
          <w:pPr>
            <w:pStyle w:val="F722B3BAB8644A13949FE1EBA7473069"/>
          </w:pPr>
          <w:r w:rsidRPr="00CF1A49">
            <w:t>Skills</w:t>
          </w:r>
        </w:p>
      </w:docPartBody>
    </w:docPart>
    <w:docPart>
      <w:docPartPr>
        <w:name w:val="68D9DA30529F401DB70FD1ED8003A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364E0-9976-4FE8-8E5A-ADF280DBF060}"/>
      </w:docPartPr>
      <w:docPartBody>
        <w:p w:rsidR="00DA611D" w:rsidRDefault="000A1BA9">
          <w:pPr>
            <w:pStyle w:val="68D9DA30529F401DB70FD1ED8003A080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A9"/>
    <w:rsid w:val="000A1BA9"/>
    <w:rsid w:val="00BB45A0"/>
    <w:rsid w:val="00DA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DE27631D8B4E51A787108223F5A752">
    <w:name w:val="30DE27631D8B4E51A787108223F5A75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A6BB8BF69B14160BE9C559E371D73A1">
    <w:name w:val="0A6BB8BF69B14160BE9C559E371D73A1"/>
  </w:style>
  <w:style w:type="paragraph" w:customStyle="1" w:styleId="6C49DE38686A45A6B603B7CE36C4BA1B">
    <w:name w:val="6C49DE38686A45A6B603B7CE36C4BA1B"/>
  </w:style>
  <w:style w:type="paragraph" w:customStyle="1" w:styleId="F14678DFDEA54D0696AA17DAA76CE0BB">
    <w:name w:val="F14678DFDEA54D0696AA17DAA76CE0BB"/>
  </w:style>
  <w:style w:type="paragraph" w:customStyle="1" w:styleId="EA65866EB645473D807FEC77981D856B">
    <w:name w:val="EA65866EB645473D807FEC77981D856B"/>
  </w:style>
  <w:style w:type="paragraph" w:customStyle="1" w:styleId="52E85FB6FB4B43F2871EC7AE76E13900">
    <w:name w:val="52E85FB6FB4B43F2871EC7AE76E13900"/>
  </w:style>
  <w:style w:type="paragraph" w:customStyle="1" w:styleId="CE1FEAD240764DE0A6A42D8BAC1FF223">
    <w:name w:val="CE1FEAD240764DE0A6A42D8BAC1FF223"/>
  </w:style>
  <w:style w:type="paragraph" w:customStyle="1" w:styleId="6BE15EC6E9F44536B5C52FF70BAA6826">
    <w:name w:val="6BE15EC6E9F44536B5C52FF70BAA6826"/>
  </w:style>
  <w:style w:type="paragraph" w:customStyle="1" w:styleId="12D9F3E7279C4F85808678F9D5022816">
    <w:name w:val="12D9F3E7279C4F85808678F9D5022816"/>
  </w:style>
  <w:style w:type="paragraph" w:customStyle="1" w:styleId="5CCC2AAD17C44DA795DFA1F4BF4EF8FF">
    <w:name w:val="5CCC2AAD17C44DA795DFA1F4BF4EF8FF"/>
  </w:style>
  <w:style w:type="paragraph" w:customStyle="1" w:styleId="5FC412ED61354C6681E827B2CCE45244">
    <w:name w:val="5FC412ED61354C6681E827B2CCE45244"/>
  </w:style>
  <w:style w:type="paragraph" w:customStyle="1" w:styleId="96913B94183845A89DAE6479DC9244AB">
    <w:name w:val="96913B94183845A89DAE6479DC9244AB"/>
  </w:style>
  <w:style w:type="paragraph" w:customStyle="1" w:styleId="14A53E3296A743BB8B273D07FA277793">
    <w:name w:val="14A53E3296A743BB8B273D07FA277793"/>
  </w:style>
  <w:style w:type="paragraph" w:customStyle="1" w:styleId="F7066497691943CBA6080BD0FB6310B3">
    <w:name w:val="F7066497691943CBA6080BD0FB6310B3"/>
  </w:style>
  <w:style w:type="paragraph" w:customStyle="1" w:styleId="18C9A7846DC540F5BF75778938E7EE0E">
    <w:name w:val="18C9A7846DC540F5BF75778938E7EE0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8A293E10B6B467B9FF1065D8768657F">
    <w:name w:val="F8A293E10B6B467B9FF1065D8768657F"/>
  </w:style>
  <w:style w:type="paragraph" w:customStyle="1" w:styleId="092DCE1CABDF4D4EB879430BC8D4C647">
    <w:name w:val="092DCE1CABDF4D4EB879430BC8D4C647"/>
  </w:style>
  <w:style w:type="paragraph" w:customStyle="1" w:styleId="34C9584AC5214EA6A0EBC33EB3DB49D6">
    <w:name w:val="34C9584AC5214EA6A0EBC33EB3DB49D6"/>
  </w:style>
  <w:style w:type="paragraph" w:customStyle="1" w:styleId="5B7EF2EA835B4F39B46058ADE270B868">
    <w:name w:val="5B7EF2EA835B4F39B46058ADE270B868"/>
  </w:style>
  <w:style w:type="paragraph" w:customStyle="1" w:styleId="9F63A82504F74509A30963AB84319D10">
    <w:name w:val="9F63A82504F74509A30963AB84319D10"/>
  </w:style>
  <w:style w:type="paragraph" w:customStyle="1" w:styleId="858C5CCDF8594BC29A8D42EB6777A69F">
    <w:name w:val="858C5CCDF8594BC29A8D42EB6777A69F"/>
  </w:style>
  <w:style w:type="paragraph" w:customStyle="1" w:styleId="16AD3D66F1BE452E98D32E8D5F14E4FE">
    <w:name w:val="16AD3D66F1BE452E98D32E8D5F14E4FE"/>
  </w:style>
  <w:style w:type="paragraph" w:customStyle="1" w:styleId="5E633A4C30E6457485864FECF847D344">
    <w:name w:val="5E633A4C30E6457485864FECF847D344"/>
  </w:style>
  <w:style w:type="paragraph" w:customStyle="1" w:styleId="B9CADE1FE95B49529AA038CFDD59F6F9">
    <w:name w:val="B9CADE1FE95B49529AA038CFDD59F6F9"/>
  </w:style>
  <w:style w:type="paragraph" w:customStyle="1" w:styleId="0AA17C267C464E6AB3CE7D0CC0AFBCBE">
    <w:name w:val="0AA17C267C464E6AB3CE7D0CC0AFBCBE"/>
  </w:style>
  <w:style w:type="paragraph" w:customStyle="1" w:styleId="06C110AD40FB4869BB01188F13DAE93C">
    <w:name w:val="06C110AD40FB4869BB01188F13DAE93C"/>
  </w:style>
  <w:style w:type="paragraph" w:customStyle="1" w:styleId="00B6BC874A0B4E25A8C7D7AE4F088B71">
    <w:name w:val="00B6BC874A0B4E25A8C7D7AE4F088B71"/>
  </w:style>
  <w:style w:type="paragraph" w:customStyle="1" w:styleId="DC2B136B8D39484192E9DAF4FB939962">
    <w:name w:val="DC2B136B8D39484192E9DAF4FB939962"/>
  </w:style>
  <w:style w:type="paragraph" w:customStyle="1" w:styleId="1BC23D8E7706470EAB60B1AADA76B9FF">
    <w:name w:val="1BC23D8E7706470EAB60B1AADA76B9FF"/>
  </w:style>
  <w:style w:type="paragraph" w:customStyle="1" w:styleId="49FBDA82BD264034BBD57E6B4A5FF33E">
    <w:name w:val="49FBDA82BD264034BBD57E6B4A5FF33E"/>
  </w:style>
  <w:style w:type="paragraph" w:customStyle="1" w:styleId="D81CD3B2695F4B948E9EDB7F36EC8DFE">
    <w:name w:val="D81CD3B2695F4B948E9EDB7F36EC8DFE"/>
  </w:style>
  <w:style w:type="paragraph" w:customStyle="1" w:styleId="456AA64B14184FF9A6ED0BB3D8062580">
    <w:name w:val="456AA64B14184FF9A6ED0BB3D8062580"/>
  </w:style>
  <w:style w:type="paragraph" w:customStyle="1" w:styleId="06B049C259494483857C0F142C95C052">
    <w:name w:val="06B049C259494483857C0F142C95C052"/>
  </w:style>
  <w:style w:type="paragraph" w:customStyle="1" w:styleId="F722B3BAB8644A13949FE1EBA7473069">
    <w:name w:val="F722B3BAB8644A13949FE1EBA7473069"/>
  </w:style>
  <w:style w:type="paragraph" w:customStyle="1" w:styleId="6ACDD094F5F4464CA42924D3D980792C">
    <w:name w:val="6ACDD094F5F4464CA42924D3D980792C"/>
  </w:style>
  <w:style w:type="paragraph" w:customStyle="1" w:styleId="E140FF32F0CF40EEA4503AAA7EE298BC">
    <w:name w:val="E140FF32F0CF40EEA4503AAA7EE298BC"/>
  </w:style>
  <w:style w:type="paragraph" w:customStyle="1" w:styleId="BEB86C8F94654EDF9003EAFEC43C97A1">
    <w:name w:val="BEB86C8F94654EDF9003EAFEC43C97A1"/>
  </w:style>
  <w:style w:type="paragraph" w:customStyle="1" w:styleId="1C7B2218FEAE405980C1AB660E38A30C">
    <w:name w:val="1C7B2218FEAE405980C1AB660E38A30C"/>
  </w:style>
  <w:style w:type="paragraph" w:customStyle="1" w:styleId="93B6D66A2B0A438EACA8BCAC5AFD79B7">
    <w:name w:val="93B6D66A2B0A438EACA8BCAC5AFD79B7"/>
  </w:style>
  <w:style w:type="paragraph" w:customStyle="1" w:styleId="68D9DA30529F401DB70FD1ED8003A080">
    <w:name w:val="68D9DA30529F401DB70FD1ED8003A080"/>
  </w:style>
  <w:style w:type="paragraph" w:customStyle="1" w:styleId="C80F4C53D7524F83A6852E3231FA603A">
    <w:name w:val="C80F4C53D7524F83A6852E3231FA603A"/>
  </w:style>
  <w:style w:type="paragraph" w:customStyle="1" w:styleId="18027E2F49104C4ABAB2F7E509FBAED4">
    <w:name w:val="18027E2F49104C4ABAB2F7E509FBAED4"/>
    <w:rsid w:val="00DA61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58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Pauling, Talon</dc:creator>
  <cp:keywords/>
  <dc:description/>
  <cp:lastModifiedBy>Pauling, Talon</cp:lastModifiedBy>
  <cp:revision>5</cp:revision>
  <dcterms:created xsi:type="dcterms:W3CDTF">2023-04-12T18:02:00Z</dcterms:created>
  <dcterms:modified xsi:type="dcterms:W3CDTF">2023-10-17T18:04:00Z</dcterms:modified>
  <cp:category/>
</cp:coreProperties>
</file>