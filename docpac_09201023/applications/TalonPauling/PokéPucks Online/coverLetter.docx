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4E6B74" w14:paraId="7A677484" w14:textId="77777777" w:rsidTr="003E3B40">
        <w:trPr>
          <w:jc w:val="center"/>
        </w:trPr>
        <w:tc>
          <w:tcPr>
            <w:tcW w:w="9360" w:type="dxa"/>
          </w:tcPr>
          <w:p w14:paraId="4D9B6230" w14:textId="77777777" w:rsidR="004E6B74" w:rsidRDefault="004E6B74" w:rsidP="003E3B40"/>
          <w:p w14:paraId="5D1297A3" w14:textId="77777777" w:rsidR="004E6B74" w:rsidRPr="00BF09B3" w:rsidRDefault="004E6B74" w:rsidP="003E3B40"/>
          <w:p w14:paraId="2D503E01" w14:textId="77777777" w:rsidR="004E6B74" w:rsidRDefault="004E6B74" w:rsidP="003E3B40"/>
        </w:tc>
      </w:tr>
    </w:tbl>
    <w:p w14:paraId="6DEDE915" w14:textId="77777777" w:rsidR="007F053E" w:rsidRDefault="004E6B74" w:rsidP="004E6B74"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3A0A7" wp14:editId="7427B723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1769745</wp:posOffset>
                    </wp:positionV>
                  </mc:Fallback>
                </mc:AlternateContent>
                <wp:extent cx="4600575" cy="42990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429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6A3DCF" w14:textId="430E83BA" w:rsidR="004E6B74" w:rsidRPr="00176419" w:rsidRDefault="00C0626B" w:rsidP="00317E99">
                            <w:pPr>
                              <w:pStyle w:val="Subtitle"/>
                            </w:pPr>
                            <w:proofErr w:type="spellStart"/>
                            <w:r w:rsidRPr="002837D1">
                              <w:t>PokéPucks</w:t>
                            </w:r>
                            <w:proofErr w:type="spellEnd"/>
                            <w:r w:rsidRPr="002837D1">
                              <w:t xml:space="preserve"> </w:t>
                            </w:r>
                            <w:r w:rsidR="00317E99">
                              <w:t>S</w:t>
                            </w:r>
                            <w:bookmarkStart w:id="0" w:name="_GoBack"/>
                            <w:bookmarkEnd w:id="0"/>
                            <w:r w:rsidR="00317E99">
                              <w:t>r. Developer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A0A7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2.6pt;margin-top:0;width:362.25pt;height:33.85pt;z-index:251665408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" filled="f" stroked="f">
                <v:textbox inset="0,0,0,0">
                  <w:txbxContent>
                    <w:p w14:paraId="7F6A3DCF" w14:textId="430E83BA" w:rsidR="004E6B74" w:rsidRPr="00176419" w:rsidRDefault="00C0626B" w:rsidP="00317E99">
                      <w:pPr>
                        <w:pStyle w:val="Subtitle"/>
                      </w:pPr>
                      <w:proofErr w:type="spellStart"/>
                      <w:r w:rsidRPr="002837D1">
                        <w:t>PokéPucks</w:t>
                      </w:r>
                      <w:proofErr w:type="spellEnd"/>
                      <w:r w:rsidRPr="002837D1">
                        <w:t xml:space="preserve"> </w:t>
                      </w:r>
                      <w:r w:rsidR="00317E99">
                        <w:t>S</w:t>
                      </w:r>
                      <w:bookmarkStart w:id="1" w:name="_GoBack"/>
                      <w:bookmarkEnd w:id="1"/>
                      <w:r w:rsidR="00317E99">
                        <w:t>r.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D9DC0" wp14:editId="1EF9A957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DB281" id="Straight Connector 45" o:spid="_x0000_s1026" alt="decorative element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0/QEAAFo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2393B" wp14:editId="03BA8958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50234" id="Straight Connector 45" o:spid="_x0000_s1026" alt="decorative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rh/AEAAFk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2F3C1" wp14:editId="47BE00BD">
                <wp:simplePos x="0" y="0"/>
                <wp:positionH relativeFrom="column">
                  <wp:posOffset>4281645</wp:posOffset>
                </wp:positionH>
                <wp:positionV relativeFrom="page">
                  <wp:posOffset>1161415</wp:posOffset>
                </wp:positionV>
                <wp:extent cx="1949450" cy="16192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2C35BD" w14:textId="77777777" w:rsidR="004E6B74" w:rsidRDefault="004E6B74" w:rsidP="004E6B74">
                            <w:pPr>
                              <w:pStyle w:val="ContactInfo"/>
                            </w:pPr>
                            <w:r>
                              <w:t>Talon24229@live.ytech.edu</w:t>
                            </w:r>
                          </w:p>
                          <w:p w14:paraId="77168745" w14:textId="77777777"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2F3C1" id="TextBox 35" o:spid="_x0000_s1027" type="#_x0000_t202" style="position:absolute;margin-left:337.15pt;margin-top:91.45pt;width:153.5pt;height:1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" filled="f" stroked="f">
                <v:textbox style="mso-fit-shape-to-text:t" inset="0,0,0,0">
                  <w:txbxContent>
                    <w:p w14:paraId="6C2C35BD" w14:textId="77777777" w:rsidR="004E6B74" w:rsidRDefault="004E6B74" w:rsidP="004E6B74">
                      <w:pPr>
                        <w:pStyle w:val="ContactInfo"/>
                      </w:pPr>
                      <w:r>
                        <w:t>Talon24229@live.ytech.edu</w:t>
                      </w:r>
                    </w:p>
                    <w:p w14:paraId="77168745" w14:textId="77777777"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F3364" wp14:editId="30D37046">
                <wp:simplePos x="0" y="0"/>
                <wp:positionH relativeFrom="column">
                  <wp:posOffset>4281644</wp:posOffset>
                </wp:positionH>
                <wp:positionV relativeFrom="page">
                  <wp:posOffset>845185</wp:posOffset>
                </wp:positionV>
                <wp:extent cx="1942465" cy="161925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792266-AB51-4FDD-934A-EF6C8B01C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7E6E9D" w14:textId="77777777"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F3364" id="TextBox 34" o:spid="_x0000_s1028" type="#_x0000_t202" style="position:absolute;margin-left:337.15pt;margin-top:66.55pt;width:152.95pt;height: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" filled="f" stroked="f">
                <v:textbox style="mso-fit-shape-to-text:t" inset="0,0,0,0">
                  <w:txbxContent>
                    <w:p w14:paraId="4C7E6E9D" w14:textId="77777777"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70B51" wp14:editId="69C9ECC1">
                <wp:simplePos x="0" y="0"/>
                <wp:positionH relativeFrom="column">
                  <wp:posOffset>4281645</wp:posOffset>
                </wp:positionH>
                <wp:positionV relativeFrom="page">
                  <wp:posOffset>1473200</wp:posOffset>
                </wp:positionV>
                <wp:extent cx="1942465" cy="161925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650928" w14:textId="77777777"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70B51" id="TextBox 36" o:spid="_x0000_s1029" type="#_x0000_t202" style="position:absolute;margin-left:337.15pt;margin-top:116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" filled="f" stroked="f">
                <v:textbox style="mso-fit-shape-to-text:t" inset="0,0,0,0">
                  <w:txbxContent>
                    <w:p w14:paraId="1C650928" w14:textId="77777777"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w:drawing>
          <wp:anchor distT="0" distB="0" distL="114300" distR="114300" simplePos="0" relativeHeight="251660288" behindDoc="0" locked="0" layoutInCell="1" allowOverlap="1" wp14:anchorId="028C8926" wp14:editId="647632E5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aphic 27" descr="Icon At Symbol">
              <a:extLst xmlns:a="http://schemas.openxmlformats.org/drawingml/2006/main">
                <a:ext uri="{FF2B5EF4-FFF2-40B4-BE49-F238E27FC236}">
                  <a16:creationId xmlns:a16="http://schemas.microsoft.com/office/drawing/2014/main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7">
                      <a:extLst>
                        <a:ext uri="{FF2B5EF4-FFF2-40B4-BE49-F238E27FC236}">
                          <a16:creationId xmlns:a16="http://schemas.microsoft.com/office/drawing/2014/main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6EF6" wp14:editId="712C8FD5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834390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5D2284" w14:textId="77777777" w:rsidR="004E6B74" w:rsidRPr="00176419" w:rsidRDefault="004E6B74" w:rsidP="004E6B74">
                            <w:pPr>
                              <w:pStyle w:val="Title"/>
                            </w:pPr>
                            <w:r>
                              <w:t>Talon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6EF6" id="TextBox 13" o:spid="_x0000_s1030" type="#_x0000_t202" style="position:absolute;margin-left:56.95pt;margin-top:0;width:3in;height:30.25pt;z-index:251659264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" filled="f" stroked="f">
                <v:textbox style="mso-fit-shape-to-text:t" inset="0,0,0,0">
                  <w:txbxContent>
                    <w:p w14:paraId="0C5D2284" w14:textId="77777777" w:rsidR="004E6B74" w:rsidRPr="00176419" w:rsidRDefault="004E6B74" w:rsidP="004E6B74">
                      <w:pPr>
                        <w:pStyle w:val="Title"/>
                      </w:pPr>
                      <w:r>
                        <w:t>Talon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6CE9F" wp14:editId="15818780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1247140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4F807" w14:textId="77777777" w:rsidR="004E6B74" w:rsidRDefault="004E6B74" w:rsidP="004E6B74">
                            <w:pPr>
                              <w:pStyle w:val="Title"/>
                            </w:pPr>
                            <w:r>
                              <w:t>Pauling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CE9F" id="TextBox 59" o:spid="_x0000_s1031" type="#_x0000_t202" style="position:absolute;margin-left:57pt;margin-top:0;width:216.7pt;height:30.25pt;z-index:251664384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" filled="f" stroked="f">
                <v:textbox style="mso-fit-shape-to-text:t" inset="0,0,0,0">
                  <w:txbxContent>
                    <w:p w14:paraId="0FE4F807" w14:textId="77777777" w:rsidR="004E6B74" w:rsidRDefault="004E6B74" w:rsidP="004E6B74">
                      <w:pPr>
                        <w:pStyle w:val="Title"/>
                      </w:pPr>
                      <w:r>
                        <w:t>Pauling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76419" w14:paraId="0C8C5700" w14:textId="77777777" w:rsidTr="004E6B74">
        <w:trPr>
          <w:jc w:val="center"/>
        </w:trPr>
        <w:tc>
          <w:tcPr>
            <w:tcW w:w="9360" w:type="dxa"/>
          </w:tcPr>
          <w:p w14:paraId="5E0BE4D4" w14:textId="77777777" w:rsidR="004E6B74" w:rsidRDefault="004E6B74" w:rsidP="004E6B74">
            <w:pPr>
              <w:spacing w:before="100" w:after="200" w:line="240" w:lineRule="auto"/>
              <w:jc w:val="right"/>
            </w:pPr>
          </w:p>
          <w:p w14:paraId="09569361" w14:textId="77777777" w:rsidR="004E6B74" w:rsidRDefault="004E6B74" w:rsidP="004E6B74">
            <w:pPr>
              <w:spacing w:before="100" w:after="200" w:line="240" w:lineRule="auto"/>
              <w:jc w:val="right"/>
            </w:pPr>
          </w:p>
          <w:p w14:paraId="5960951A" w14:textId="773D3D85" w:rsidR="004E6B74" w:rsidRDefault="00317E99" w:rsidP="004E6B74">
            <w:pPr>
              <w:spacing w:before="100" w:after="200" w:line="240" w:lineRule="auto"/>
              <w:jc w:val="right"/>
            </w:pPr>
            <w:r>
              <w:t>Mr. Smith</w:t>
            </w:r>
          </w:p>
          <w:p w14:paraId="6944EE5E" w14:textId="77777777" w:rsidR="004E6B74" w:rsidRPr="004E6B74" w:rsidRDefault="004E6B74" w:rsidP="004E6B74">
            <w:pPr>
              <w:spacing w:before="100" w:after="200" w:line="240" w:lineRule="auto"/>
              <w:jc w:val="right"/>
            </w:pPr>
            <w:r w:rsidRPr="004E6B74">
              <w:t>Employer</w:t>
            </w:r>
          </w:p>
          <w:p w14:paraId="5219FE43" w14:textId="1E28A3EA" w:rsidR="00317E99" w:rsidRPr="00317E99" w:rsidRDefault="00317E99" w:rsidP="00317E99">
            <w:pPr>
              <w:pStyle w:val="RecipientInfo"/>
              <w:spacing w:line="240" w:lineRule="auto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OnlyPogs</w:t>
            </w:r>
          </w:p>
          <w:p w14:paraId="15AB4EA3" w14:textId="77777777"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67F48B25" w14:textId="77777777"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2B8AF2AB" w14:textId="77777777"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4E6B74" w:rsidRPr="00392375" w14:paraId="61048784" w14:textId="77777777" w:rsidTr="00FA2CF6">
        <w:trPr>
          <w:trHeight w:val="783"/>
          <w:jc w:val="center"/>
        </w:trPr>
        <w:tc>
          <w:tcPr>
            <w:tcW w:w="9360" w:type="dxa"/>
          </w:tcPr>
          <w:p w14:paraId="48F986D7" w14:textId="77777777" w:rsidR="00C0626B" w:rsidRPr="002837D1" w:rsidRDefault="00C0626B" w:rsidP="00C0626B">
            <w:pPr>
              <w:spacing w:line="240" w:lineRule="auto"/>
              <w:rPr>
                <w:sz w:val="20"/>
                <w:szCs w:val="20"/>
              </w:rPr>
            </w:pPr>
            <w:r w:rsidRPr="002837D1">
              <w:rPr>
                <w:sz w:val="20"/>
                <w:szCs w:val="20"/>
              </w:rPr>
              <w:t>Dear Mr. Smith,</w:t>
            </w:r>
          </w:p>
          <w:p w14:paraId="27B6B2E9" w14:textId="77777777" w:rsidR="00C0626B" w:rsidRPr="002837D1" w:rsidRDefault="00C0626B" w:rsidP="00C0626B">
            <w:pPr>
              <w:spacing w:line="240" w:lineRule="auto"/>
              <w:rPr>
                <w:sz w:val="20"/>
                <w:szCs w:val="20"/>
              </w:rPr>
            </w:pPr>
            <w:r w:rsidRPr="002837D1">
              <w:rPr>
                <w:sz w:val="20"/>
                <w:szCs w:val="20"/>
              </w:rPr>
              <w:t xml:space="preserve">I am writing to apply for the position of a Senior Developer within </w:t>
            </w:r>
            <w:proofErr w:type="spellStart"/>
            <w:r w:rsidRPr="002837D1">
              <w:rPr>
                <w:sz w:val="20"/>
                <w:szCs w:val="20"/>
              </w:rPr>
              <w:t>PokéPucks</w:t>
            </w:r>
            <w:proofErr w:type="spellEnd"/>
            <w:r w:rsidRPr="002837D1">
              <w:rPr>
                <w:sz w:val="20"/>
                <w:szCs w:val="20"/>
              </w:rPr>
              <w:t xml:space="preserve"> Online. With my background in making the API of OnlyPogs, and being the lead developer of </w:t>
            </w:r>
            <w:proofErr w:type="spellStart"/>
            <w:r w:rsidRPr="002837D1">
              <w:rPr>
                <w:sz w:val="20"/>
                <w:szCs w:val="20"/>
              </w:rPr>
              <w:t>Faz</w:t>
            </w:r>
            <w:proofErr w:type="spellEnd"/>
            <w:r w:rsidRPr="002837D1">
              <w:rPr>
                <w:sz w:val="20"/>
                <w:szCs w:val="20"/>
              </w:rPr>
              <w:t xml:space="preserve">-Quotes, I am capable of handling the front and back end skills required for this position, I believe I can be a valuable addition to the </w:t>
            </w:r>
            <w:proofErr w:type="spellStart"/>
            <w:r w:rsidRPr="002837D1">
              <w:rPr>
                <w:sz w:val="20"/>
                <w:szCs w:val="20"/>
              </w:rPr>
              <w:t>PokéPucks</w:t>
            </w:r>
            <w:proofErr w:type="spellEnd"/>
            <w:r w:rsidRPr="002837D1">
              <w:rPr>
                <w:sz w:val="20"/>
                <w:szCs w:val="20"/>
              </w:rPr>
              <w:t xml:space="preserve"> team. I look forward to the prospect of collaborating with other companies, and working with other people for a unified product.</w:t>
            </w:r>
          </w:p>
          <w:p w14:paraId="26FA4F17" w14:textId="77777777" w:rsidR="00C0626B" w:rsidRPr="002837D1" w:rsidRDefault="00C0626B" w:rsidP="00C0626B">
            <w:pPr>
              <w:spacing w:line="240" w:lineRule="auto"/>
              <w:rPr>
                <w:sz w:val="20"/>
                <w:szCs w:val="20"/>
              </w:rPr>
            </w:pPr>
            <w:r w:rsidRPr="002837D1">
              <w:rPr>
                <w:sz w:val="20"/>
                <w:szCs w:val="20"/>
              </w:rPr>
              <w:t>Thank you for considering my application.</w:t>
            </w:r>
          </w:p>
          <w:p w14:paraId="6BB8F2E7" w14:textId="77777777" w:rsidR="00C0626B" w:rsidRPr="00C0626B" w:rsidRDefault="00C0626B" w:rsidP="00C0626B">
            <w:pPr>
              <w:spacing w:line="240" w:lineRule="auto"/>
              <w:rPr>
                <w:sz w:val="20"/>
                <w:szCs w:val="20"/>
              </w:rPr>
            </w:pPr>
            <w:r w:rsidRPr="002837D1">
              <w:rPr>
                <w:sz w:val="20"/>
                <w:szCs w:val="20"/>
              </w:rPr>
              <w:t>Sincerely, </w:t>
            </w:r>
          </w:p>
          <w:p w14:paraId="314B880C" w14:textId="77777777" w:rsidR="00C0626B" w:rsidRPr="002837D1" w:rsidRDefault="00C0626B" w:rsidP="00C0626B">
            <w:pPr>
              <w:spacing w:line="240" w:lineRule="auto"/>
              <w:rPr>
                <w:sz w:val="20"/>
                <w:szCs w:val="20"/>
              </w:rPr>
            </w:pPr>
          </w:p>
          <w:p w14:paraId="39AEFF37" w14:textId="77777777" w:rsidR="00C0626B" w:rsidRPr="002837D1" w:rsidRDefault="00C0626B" w:rsidP="00C0626B">
            <w:pPr>
              <w:spacing w:line="240" w:lineRule="auto"/>
              <w:rPr>
                <w:sz w:val="20"/>
                <w:szCs w:val="20"/>
              </w:rPr>
            </w:pPr>
            <w:r w:rsidRPr="002837D1">
              <w:rPr>
                <w:sz w:val="20"/>
                <w:szCs w:val="20"/>
              </w:rPr>
              <w:t>Talon Pauling</w:t>
            </w:r>
          </w:p>
          <w:p w14:paraId="384242AC" w14:textId="62BFCC7F" w:rsidR="004E6B74" w:rsidRPr="00392375" w:rsidRDefault="004E6B74" w:rsidP="003E3B40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5CFB44A" w14:textId="77777777" w:rsidR="00BA3253" w:rsidRDefault="00BA3253"/>
    <w:sectPr w:rsidR="00BA3253" w:rsidSect="00BA3253">
      <w:head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023A9" w14:textId="77777777" w:rsidR="00F40D51" w:rsidRDefault="00F40D51" w:rsidP="00BA3253">
      <w:pPr>
        <w:spacing w:after="0" w:line="240" w:lineRule="auto"/>
      </w:pPr>
      <w:r>
        <w:separator/>
      </w:r>
    </w:p>
  </w:endnote>
  <w:endnote w:type="continuationSeparator" w:id="0">
    <w:p w14:paraId="1714C764" w14:textId="77777777" w:rsidR="00F40D51" w:rsidRDefault="00F40D51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A87D7" w14:textId="77777777" w:rsidR="00F40D51" w:rsidRDefault="00F40D51" w:rsidP="00BA3253">
      <w:pPr>
        <w:spacing w:after="0" w:line="240" w:lineRule="auto"/>
      </w:pPr>
      <w:r>
        <w:separator/>
      </w:r>
    </w:p>
  </w:footnote>
  <w:footnote w:type="continuationSeparator" w:id="0">
    <w:p w14:paraId="0B1A2E55" w14:textId="77777777" w:rsidR="00F40D51" w:rsidRDefault="00F40D51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7454" w14:textId="77777777" w:rsidR="00BA3253" w:rsidRDefault="00BA3253">
    <w:pPr>
      <w:pStyle w:val="Header"/>
    </w:pPr>
    <w:r w:rsidRPr="00BA32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oup 5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angle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angle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79FCEC81" id="Group 5" o:spid="_x0000_s1026" alt="decorative element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">
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7A9"/>
    <w:multiLevelType w:val="hybridMultilevel"/>
    <w:tmpl w:val="4F7A8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F0F1F"/>
    <w:multiLevelType w:val="hybridMultilevel"/>
    <w:tmpl w:val="91EE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954CA"/>
    <w:multiLevelType w:val="hybridMultilevel"/>
    <w:tmpl w:val="9EC0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4E6B74"/>
    <w:rsid w:val="000A525A"/>
    <w:rsid w:val="00176419"/>
    <w:rsid w:val="001A2CE7"/>
    <w:rsid w:val="0024595B"/>
    <w:rsid w:val="002837D1"/>
    <w:rsid w:val="002C11C9"/>
    <w:rsid w:val="00317E99"/>
    <w:rsid w:val="0045614D"/>
    <w:rsid w:val="004E6B74"/>
    <w:rsid w:val="00662ADC"/>
    <w:rsid w:val="00696538"/>
    <w:rsid w:val="007F053E"/>
    <w:rsid w:val="00842810"/>
    <w:rsid w:val="008F2E01"/>
    <w:rsid w:val="009A1903"/>
    <w:rsid w:val="009C14C8"/>
    <w:rsid w:val="00B56A80"/>
    <w:rsid w:val="00BA3253"/>
    <w:rsid w:val="00C0626B"/>
    <w:rsid w:val="00CD1D13"/>
    <w:rsid w:val="00CD5B1D"/>
    <w:rsid w:val="00F40D51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CD1D13"/>
  </w:style>
  <w:style w:type="paragraph" w:styleId="Heading1">
    <w:name w:val="heading 1"/>
    <w:basedOn w:val="Normal"/>
    <w:next w:val="Normal"/>
    <w:link w:val="Heading1Char"/>
    <w:uiPriority w:val="9"/>
    <w:qFormat/>
    <w:rsid w:val="0031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00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17E99"/>
    <w:rPr>
      <w:rFonts w:asciiTheme="majorHAnsi" w:eastAsiaTheme="majorEastAsia" w:hAnsiTheme="majorHAnsi" w:cstheme="majorBidi"/>
      <w:color w:val="BF00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Sticky%20not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2353B-948B-4DB2-98AF-37A860883BEF}">
  <ds:schemaRefs>
    <ds:schemaRef ds:uri="http://purl.org/dc/dcmitype/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fb0879af-3eba-417a-a55a-ffe6dcd6ca77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6dc4bcd6-49db-4c07-9060-8acfc67cef9f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cover letter.dotx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2023-04-18T18:06:00Z</dcterms:created>
  <dcterms:modified xsi:type="dcterms:W3CDTF">2023-10-19T17:59:00Z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