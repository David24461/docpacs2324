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9BEC" w14:textId="77777777" w:rsidR="00A27383" w:rsidRPr="0083276C" w:rsidRDefault="0083276C" w:rsidP="00965D17">
      <w:pPr>
        <w:pStyle w:val="Title"/>
        <w:rPr>
          <w:color w:val="000000" w:themeColor="text1"/>
        </w:rPr>
      </w:pPr>
      <w:r w:rsidRPr="0083276C">
        <w:rPr>
          <w:color w:val="000000" w:themeColor="text1"/>
        </w:rPr>
        <w:t>Brandon Camacho</w:t>
      </w:r>
    </w:p>
    <w:p w14:paraId="0684ADD7" w14:textId="5F1CDE70" w:rsidR="00965D17" w:rsidRDefault="008351FB" w:rsidP="00965D17">
      <w:r>
        <w:rPr>
          <w:rFonts w:cstheme="minorHAnsi"/>
          <w:color w:val="auto"/>
        </w:rPr>
        <w:t>Fake Address</w:t>
      </w:r>
      <w:r w:rsidR="0083276C">
        <w:rPr>
          <w:rFonts w:cstheme="minorHAnsi"/>
          <w:color w:val="auto"/>
        </w:rPr>
        <w:t>,</w:t>
      </w:r>
      <w:r>
        <w:rPr>
          <w:rFonts w:cstheme="minorHAnsi"/>
          <w:color w:val="auto"/>
        </w:rPr>
        <w:t xml:space="preserve"> York, PA</w:t>
      </w:r>
      <w:r w:rsidR="0083276C">
        <w:rPr>
          <w:rFonts w:cstheme="minorHAnsi"/>
          <w:color w:val="auto"/>
        </w:rPr>
        <w:t xml:space="preserve">, </w:t>
      </w:r>
      <w:r>
        <w:rPr>
          <w:rFonts w:cstheme="minorHAnsi"/>
          <w:color w:val="auto"/>
        </w:rPr>
        <w:t>fake zip code</w:t>
      </w:r>
      <w:r w:rsidR="00965D17">
        <w:t> | </w:t>
      </w:r>
      <w:r>
        <w:t>717</w:t>
      </w:r>
      <w:r w:rsidR="00632179">
        <w:t>-XXX-XXXX</w:t>
      </w:r>
      <w:r w:rsidR="00965D17">
        <w:t> | </w:t>
      </w:r>
      <w:r>
        <w:t>Brand24376@live.ytech.edu</w:t>
      </w:r>
    </w:p>
    <w:p w14:paraId="2B0DC362" w14:textId="347E7412" w:rsidR="00965D17" w:rsidRPr="00005FAA" w:rsidRDefault="00632179" w:rsidP="00965D17">
      <w:pPr>
        <w:pStyle w:val="Date"/>
      </w:pPr>
      <w:r>
        <w:t>10-19-23</w:t>
      </w:r>
    </w:p>
    <w:sdt>
      <w:sdtPr>
        <w:alias w:val="Recipient Name:"/>
        <w:tag w:val="Recipient Name:"/>
        <w:id w:val="329652792"/>
        <w:placeholder>
          <w:docPart w:val="FB4AA511C4514407B4D44102A37E74B1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4A0D5BDF" w14:textId="32D0080E" w:rsidR="00965D17" w:rsidRDefault="001D2243" w:rsidP="00965D17">
          <w:pPr>
            <w:pStyle w:val="Address"/>
          </w:pPr>
          <w:r>
            <w:t>Hiring Manager</w:t>
          </w:r>
        </w:p>
      </w:sdtContent>
    </w:sdt>
    <w:p w14:paraId="7D8A489C" w14:textId="5CB627D2" w:rsidR="0076387D" w:rsidRDefault="00B01433" w:rsidP="0076387D">
      <w:pPr>
        <w:pStyle w:val="Address"/>
      </w:pPr>
      <w:r>
        <w:t>Formbar.js</w:t>
      </w:r>
    </w:p>
    <w:p w14:paraId="3D107744" w14:textId="77777777" w:rsidR="0076387D" w:rsidRDefault="0083276C" w:rsidP="0076387D">
      <w:pPr>
        <w:pStyle w:val="Address"/>
      </w:pPr>
      <w:r>
        <w:t>York County School of Technology</w:t>
      </w:r>
    </w:p>
    <w:p w14:paraId="3BBC4970" w14:textId="204E1055" w:rsidR="0083276C" w:rsidRPr="0083276C" w:rsidRDefault="00E00C4B" w:rsidP="0083276C">
      <w:pPr>
        <w:pStyle w:val="Address"/>
      </w:pPr>
      <w:r>
        <w:t>2179 S Queen St</w:t>
      </w:r>
      <w:r w:rsidR="0083276C">
        <w:t xml:space="preserve"> |</w:t>
      </w:r>
      <w:r>
        <w:t xml:space="preserve"> York</w:t>
      </w:r>
      <w:r w:rsidR="0083276C">
        <w:t xml:space="preserve">, </w:t>
      </w:r>
      <w:r>
        <w:t>PA</w:t>
      </w:r>
      <w:r w:rsidR="0083276C">
        <w:t xml:space="preserve">, </w:t>
      </w:r>
      <w:r>
        <w:t>17402</w:t>
      </w:r>
    </w:p>
    <w:p w14:paraId="3C014853" w14:textId="562C8E2C" w:rsidR="00965D17" w:rsidRDefault="001D2243" w:rsidP="00965D17">
      <w:pPr>
        <w:pStyle w:val="Salutation"/>
      </w:pPr>
      <w:r>
        <w:t>Dear</w:t>
      </w:r>
      <w:r w:rsidR="0083276C">
        <w:t xml:space="preserve"> </w:t>
      </w:r>
      <w:r>
        <w:t>H</w:t>
      </w:r>
      <w:r w:rsidR="00632179">
        <w:t xml:space="preserve">iring </w:t>
      </w:r>
      <w:r>
        <w:t>M</w:t>
      </w:r>
      <w:r w:rsidR="00632179">
        <w:t>anager</w:t>
      </w:r>
      <w:r w:rsidR="0083276C">
        <w:t>,</w:t>
      </w:r>
    </w:p>
    <w:p w14:paraId="184079DD" w14:textId="18DA430B" w:rsidR="0083276C" w:rsidRDefault="0083276C" w:rsidP="0083276C">
      <w:pPr>
        <w:ind w:firstLine="720"/>
      </w:pPr>
      <w:r>
        <w:t xml:space="preserve">I am writing to apply for the </w:t>
      </w:r>
      <w:r w:rsidR="00141FB2">
        <w:t xml:space="preserve">Senior Developer position at </w:t>
      </w:r>
      <w:r w:rsidR="00EB44FE">
        <w:t>Formbar.js</w:t>
      </w:r>
      <w:r>
        <w:t>. I’m excited to apply the skills I’ve learned while studying Computer Programming, and to gain</w:t>
      </w:r>
      <w:r w:rsidR="00141FB2">
        <w:t xml:space="preserve"> experience collaborating and working together in a team</w:t>
      </w:r>
      <w:r>
        <w:t>. I believe that my knowledge and experiences in Computer Programming would make me a beneficial asset to this job.</w:t>
      </w:r>
    </w:p>
    <w:p w14:paraId="7C8FC15D" w14:textId="325B3A93" w:rsidR="0083276C" w:rsidRDefault="0083276C" w:rsidP="0083276C">
      <w:pPr>
        <w:ind w:firstLine="720"/>
      </w:pPr>
      <w:r>
        <w:t>The job listing states the responsibilities of</w:t>
      </w:r>
      <w:r w:rsidR="006D5B35">
        <w:t xml:space="preserve"> helping create/update a class management tool for teachers to use in their classroom that also handles authentication for other web-based applications in York Tech programming that also allows students to develop their own 3</w:t>
      </w:r>
      <w:r w:rsidR="006D5B35" w:rsidRPr="006D5B35">
        <w:rPr>
          <w:vertAlign w:val="superscript"/>
        </w:rPr>
        <w:t>rd</w:t>
      </w:r>
      <w:r w:rsidR="006D5B35">
        <w:t xml:space="preserve"> party plugins</w:t>
      </w:r>
      <w:bookmarkStart w:id="0" w:name="_GoBack"/>
      <w:bookmarkEnd w:id="0"/>
      <w:r w:rsidR="006B6210">
        <w:t>.</w:t>
      </w:r>
      <w:r>
        <w:t xml:space="preserve"> These responsibilities require problem-solving skills </w:t>
      </w:r>
      <w:r w:rsidR="006B6210">
        <w:t>as well as proficiency in multiple programming languages, databases, and API’s which I have learned throughout my years of studying computer programming and doing my own personal projects</w:t>
      </w:r>
      <w:r>
        <w:t>.</w:t>
      </w:r>
    </w:p>
    <w:p w14:paraId="31FA01D3" w14:textId="677301D2" w:rsidR="00965D17" w:rsidRDefault="0083276C" w:rsidP="0083276C">
      <w:pPr>
        <w:ind w:firstLine="720"/>
      </w:pPr>
      <w:r>
        <w:t>I am thrilled to have this opportunity to work among</w:t>
      </w:r>
      <w:r w:rsidR="00AB7952">
        <w:t xml:space="preserve"> colleagues</w:t>
      </w:r>
      <w:r>
        <w:t xml:space="preserve"> in this field who have the same or similar interests as me. I appreciate your time and consideration and I look forward to further discussing details about this opportunity. You may contact me via email at </w:t>
      </w:r>
      <w:hyperlink r:id="rId11" w:history="1">
        <w:r w:rsidR="008351FB" w:rsidRPr="00B9523A">
          <w:rPr>
            <w:rStyle w:val="Hyperlink"/>
          </w:rPr>
          <w:t>Brand24376@live.ytech.edu</w:t>
        </w:r>
      </w:hyperlink>
      <w:r w:rsidR="008351FB">
        <w:t xml:space="preserve"> </w:t>
      </w:r>
      <w:r>
        <w:t xml:space="preserve">or via phone at </w:t>
      </w:r>
      <w:r w:rsidR="008351FB">
        <w:rPr>
          <w:rFonts w:cstheme="minorHAnsi"/>
        </w:rPr>
        <w:t>717</w:t>
      </w:r>
      <w:r w:rsidR="00632179">
        <w:rPr>
          <w:rFonts w:cstheme="minorHAnsi"/>
        </w:rPr>
        <w:t>-XXX-XXXX</w:t>
      </w:r>
      <w:r>
        <w:rPr>
          <w:rFonts w:cstheme="minorHAnsi"/>
        </w:rPr>
        <w:t>.</w:t>
      </w:r>
    </w:p>
    <w:p w14:paraId="5F24CB00" w14:textId="77777777" w:rsidR="00965D17" w:rsidRDefault="0083276C" w:rsidP="00965D17">
      <w:pPr>
        <w:pStyle w:val="Closing"/>
      </w:pPr>
      <w:r>
        <w:t>Sincerely</w:t>
      </w:r>
      <w:r w:rsidR="00965D17">
        <w:t>,</w:t>
      </w:r>
    </w:p>
    <w:sdt>
      <w:sdtPr>
        <w:alias w:val="Your Name:"/>
        <w:tag w:val="Your Name:"/>
        <w:id w:val="-80522426"/>
        <w:placeholder>
          <w:docPart w:val="39EBD31A917948CDA2EA44AC6BD7E9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218CA68E" w14:textId="77777777" w:rsidR="00302A2C" w:rsidRPr="00302A2C" w:rsidRDefault="0083276C" w:rsidP="00446580">
          <w:pPr>
            <w:pStyle w:val="Signature"/>
            <w:spacing w:before="120" w:after="0"/>
          </w:pPr>
          <w:r>
            <w:t>Camacho, Brandon</w:t>
          </w:r>
        </w:p>
      </w:sdtContent>
    </w:sdt>
    <w:sectPr w:rsidR="00302A2C" w:rsidRPr="00302A2C" w:rsidSect="00673C35">
      <w:footerReference w:type="default" r:id="rId12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369AD" w14:textId="77777777" w:rsidR="00E13172" w:rsidRDefault="00E13172">
      <w:pPr>
        <w:spacing w:after="0"/>
      </w:pPr>
      <w:r>
        <w:separator/>
      </w:r>
    </w:p>
  </w:endnote>
  <w:endnote w:type="continuationSeparator" w:id="0">
    <w:p w14:paraId="775FC888" w14:textId="77777777" w:rsidR="00E13172" w:rsidRDefault="00E131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2BAEF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B43DA" w14:textId="77777777" w:rsidR="00E13172" w:rsidRDefault="00E13172">
      <w:pPr>
        <w:spacing w:after="0"/>
      </w:pPr>
      <w:r>
        <w:separator/>
      </w:r>
    </w:p>
  </w:footnote>
  <w:footnote w:type="continuationSeparator" w:id="0">
    <w:p w14:paraId="5F7AC509" w14:textId="77777777" w:rsidR="00E13172" w:rsidRDefault="00E131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6C"/>
    <w:rsid w:val="0008018B"/>
    <w:rsid w:val="000D5AB1"/>
    <w:rsid w:val="00141FB2"/>
    <w:rsid w:val="001D2243"/>
    <w:rsid w:val="002045EB"/>
    <w:rsid w:val="00293B83"/>
    <w:rsid w:val="00302A2C"/>
    <w:rsid w:val="00381669"/>
    <w:rsid w:val="00446580"/>
    <w:rsid w:val="004F592E"/>
    <w:rsid w:val="00504991"/>
    <w:rsid w:val="0052105A"/>
    <w:rsid w:val="00632179"/>
    <w:rsid w:val="00673C35"/>
    <w:rsid w:val="006A3CE7"/>
    <w:rsid w:val="006B6210"/>
    <w:rsid w:val="006D5B35"/>
    <w:rsid w:val="0076387D"/>
    <w:rsid w:val="0083276C"/>
    <w:rsid w:val="008351FB"/>
    <w:rsid w:val="00840E44"/>
    <w:rsid w:val="008F15C5"/>
    <w:rsid w:val="00965D17"/>
    <w:rsid w:val="00A23B45"/>
    <w:rsid w:val="00A27383"/>
    <w:rsid w:val="00A32BCE"/>
    <w:rsid w:val="00A736B0"/>
    <w:rsid w:val="00AB7952"/>
    <w:rsid w:val="00B01433"/>
    <w:rsid w:val="00C83E3C"/>
    <w:rsid w:val="00D02A74"/>
    <w:rsid w:val="00D37450"/>
    <w:rsid w:val="00D905F1"/>
    <w:rsid w:val="00DF56DD"/>
    <w:rsid w:val="00E00C4B"/>
    <w:rsid w:val="00E13172"/>
    <w:rsid w:val="00EB44FE"/>
    <w:rsid w:val="00ED5605"/>
    <w:rsid w:val="00EE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3129"/>
  <w15:chartTrackingRefBased/>
  <w15:docId w15:val="{C1C8C4CC-9ADF-44CA-9463-AAC89517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35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and24376@live.ytech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macho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4AA511C4514407B4D44102A37E7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C9AA1-57B3-4DAC-B52A-A04644AE991A}"/>
      </w:docPartPr>
      <w:docPartBody>
        <w:p w:rsidR="00C73DB1" w:rsidRDefault="00C73DB1">
          <w:pPr>
            <w:pStyle w:val="FB4AA511C4514407B4D44102A37E74B1"/>
          </w:pPr>
          <w:r>
            <w:t>Recipient Name</w:t>
          </w:r>
        </w:p>
      </w:docPartBody>
    </w:docPart>
    <w:docPart>
      <w:docPartPr>
        <w:name w:val="39EBD31A917948CDA2EA44AC6BD7E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B5A0E-B7E7-4AA8-8281-E94E7EA35F36}"/>
      </w:docPartPr>
      <w:docPartBody>
        <w:p w:rsidR="00C73DB1" w:rsidRDefault="00C73DB1">
          <w:pPr>
            <w:pStyle w:val="39EBD31A917948CDA2EA44AC6BD7E9C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B1"/>
    <w:rsid w:val="009C12BA"/>
    <w:rsid w:val="00C73DB1"/>
    <w:rsid w:val="00F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B5BBBDD5CA4C2891BCABDA24742E23">
    <w:name w:val="98B5BBBDD5CA4C2891BCABDA24742E23"/>
  </w:style>
  <w:style w:type="paragraph" w:customStyle="1" w:styleId="83E2852AC07B4B07B3F6BD080CE8ADC1">
    <w:name w:val="83E2852AC07B4B07B3F6BD080CE8ADC1"/>
  </w:style>
  <w:style w:type="paragraph" w:customStyle="1" w:styleId="484B33F16DDE4BBC9F52DC8D9D19F83C">
    <w:name w:val="484B33F16DDE4BBC9F52DC8D9D19F83C"/>
  </w:style>
  <w:style w:type="paragraph" w:customStyle="1" w:styleId="FADA2AE6BFF84D698DDFCFE9C7F65495">
    <w:name w:val="FADA2AE6BFF84D698DDFCFE9C7F65495"/>
  </w:style>
  <w:style w:type="paragraph" w:customStyle="1" w:styleId="404CCA5655594141AB6E0609BDD730A1">
    <w:name w:val="404CCA5655594141AB6E0609BDD730A1"/>
  </w:style>
  <w:style w:type="paragraph" w:customStyle="1" w:styleId="FB4AA511C4514407B4D44102A37E74B1">
    <w:name w:val="FB4AA511C4514407B4D44102A37E74B1"/>
  </w:style>
  <w:style w:type="paragraph" w:customStyle="1" w:styleId="33EA93D7C7E34142825DA304DD0ACE6D">
    <w:name w:val="33EA93D7C7E34142825DA304DD0ACE6D"/>
  </w:style>
  <w:style w:type="paragraph" w:customStyle="1" w:styleId="B552BCB2ACE94B5B8ABD1A4A265B5C58">
    <w:name w:val="B552BCB2ACE94B5B8ABD1A4A265B5C58"/>
  </w:style>
  <w:style w:type="paragraph" w:customStyle="1" w:styleId="EDE52B0A92004642BC5DAFCEAA2EF87E">
    <w:name w:val="EDE52B0A92004642BC5DAFCEAA2EF87E"/>
  </w:style>
  <w:style w:type="paragraph" w:customStyle="1" w:styleId="51AC5927979C4F43B301AB87972E12AC">
    <w:name w:val="51AC5927979C4F43B301AB87972E12AC"/>
  </w:style>
  <w:style w:type="paragraph" w:customStyle="1" w:styleId="85E24551DA3C4DD0A5152A84DEFD4F07">
    <w:name w:val="85E24551DA3C4DD0A5152A84DEFD4F07"/>
  </w:style>
  <w:style w:type="paragraph" w:customStyle="1" w:styleId="FE3DB2D5A35F4804877BA474D2B171CE">
    <w:name w:val="FE3DB2D5A35F4804877BA474D2B171CE"/>
  </w:style>
  <w:style w:type="paragraph" w:customStyle="1" w:styleId="39EBD31A917948CDA2EA44AC6BD7E9C4">
    <w:name w:val="39EBD31A917948CDA2EA44AC6BD7E9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Hiring Manager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0aa65546a09f0595c0a8b52695782a58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14584eddea5eec69c32115b6d3ef93de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859B3A-BC8D-4B66-B8A0-3C9326C7D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957E7A-ADEE-4797-9B97-1BF98409724F}">
  <ds:schemaRefs>
    <ds:schemaRef ds:uri="http://schemas.microsoft.com/office/2006/metadata/properties"/>
    <ds:schemaRef ds:uri="http://schemas.microsoft.com/office/infopath/2007/PartnerControls"/>
    <ds:schemaRef ds:uri="c0211f67-4cd1-478f-8032-31dd57f2b54e"/>
  </ds:schemaRefs>
</ds:datastoreItem>
</file>

<file path=customXml/itemProps4.xml><?xml version="1.0" encoding="utf-8"?>
<ds:datastoreItem xmlns:ds="http://schemas.openxmlformats.org/officeDocument/2006/customXml" ds:itemID="{EF5AD6DF-E1E5-4480-981C-A4C4307451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45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Camacho, Brandon</dc:creator>
  <cp:keywords/>
  <dc:description/>
  <cp:lastModifiedBy>Camacho, Brandon</cp:lastModifiedBy>
  <cp:revision>18</cp:revision>
  <dcterms:created xsi:type="dcterms:W3CDTF">2023-04-17T15:05:00Z</dcterms:created>
  <dcterms:modified xsi:type="dcterms:W3CDTF">2023-10-19T18:22:00Z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