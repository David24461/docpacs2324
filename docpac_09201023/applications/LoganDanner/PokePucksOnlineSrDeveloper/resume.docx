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300"/>
        <w:gridCol w:w="4356"/>
      </w:tblGrid>
      <w:tr w:rsidR="004A7542" w:rsidRPr="00A85B6F" w14:paraId="7F383799" w14:textId="77777777" w:rsidTr="00C83483">
        <w:trPr>
          <w:trHeight w:val="11025"/>
          <w:jc w:val="center"/>
        </w:trPr>
        <w:tc>
          <w:tcPr>
            <w:tcW w:w="6300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271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271"/>
            </w:tblGrid>
            <w:tr w:rsidR="004A7542" w:rsidRPr="00A85B6F" w14:paraId="5803D825" w14:textId="77777777" w:rsidTr="004A773E">
              <w:trPr>
                <w:trHeight w:hRule="exact" w:val="30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2BB46FF5" w14:textId="77777777" w:rsidR="004A7542" w:rsidRPr="002D589D" w:rsidRDefault="00C83483" w:rsidP="00C83483">
                  <w:pPr>
                    <w:pStyle w:val="Heading1"/>
                    <w:tabs>
                      <w:tab w:val="left" w:pos="2057"/>
                      <w:tab w:val="center" w:pos="2734"/>
                    </w:tabs>
                    <w:jc w:val="left"/>
                  </w:pPr>
                  <w:r>
                    <w:t xml:space="preserve">Certifications and </w:t>
                  </w: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4B29CD34E9E44AA9A6A87225FB96F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14:paraId="4437E74A" w14:textId="77777777" w:rsidR="00C83483" w:rsidRPr="004A773E" w:rsidRDefault="00C83483" w:rsidP="00C83483">
                  <w:pPr>
                    <w:pStyle w:val="ListBullet"/>
                    <w:rPr>
                      <w:sz w:val="22"/>
                      <w:szCs w:val="22"/>
                    </w:rPr>
                  </w:pPr>
                  <w:r w:rsidRPr="004A773E">
                    <w:rPr>
                      <w:sz w:val="22"/>
                      <w:szCs w:val="22"/>
                    </w:rPr>
                    <w:t>CompTIA ITF+</w:t>
                  </w:r>
                </w:p>
                <w:p w14:paraId="2FB0E131" w14:textId="77777777" w:rsidR="00C83483" w:rsidRPr="004A773E" w:rsidRDefault="00C83483" w:rsidP="00C83483">
                  <w:pPr>
                    <w:pStyle w:val="ListBullet"/>
                    <w:rPr>
                      <w:sz w:val="22"/>
                      <w:szCs w:val="22"/>
                    </w:rPr>
                  </w:pPr>
                  <w:r w:rsidRPr="004A773E">
                    <w:rPr>
                      <w:sz w:val="22"/>
                      <w:szCs w:val="22"/>
                    </w:rPr>
                    <w:t xml:space="preserve">Proficient in HTML, CSS, JavaScript, Python, SQLite 3 Databases, NodeJS, </w:t>
                  </w:r>
                  <w:proofErr w:type="spellStart"/>
                  <w:r w:rsidRPr="004A773E">
                    <w:rPr>
                      <w:sz w:val="22"/>
                      <w:szCs w:val="22"/>
                    </w:rPr>
                    <w:t>ExpressJS</w:t>
                  </w:r>
                  <w:proofErr w:type="spellEnd"/>
                  <w:r w:rsidRPr="004A773E">
                    <w:rPr>
                      <w:sz w:val="22"/>
                      <w:szCs w:val="22"/>
                    </w:rPr>
                    <w:t>, and EJS</w:t>
                  </w:r>
                </w:p>
                <w:p w14:paraId="2FBBF070" w14:textId="77777777" w:rsidR="004A7542" w:rsidRPr="00A85B6F" w:rsidRDefault="00C83483" w:rsidP="00C83483">
                  <w:pPr>
                    <w:pStyle w:val="ListBullet"/>
                  </w:pPr>
                  <w:r w:rsidRPr="004A773E">
                    <w:rPr>
                      <w:sz w:val="22"/>
                      <w:szCs w:val="22"/>
                    </w:rPr>
                    <w:t xml:space="preserve">Experienced in </w:t>
                  </w:r>
                  <w:proofErr w:type="spellStart"/>
                  <w:r w:rsidRPr="004A773E">
                    <w:rPr>
                      <w:sz w:val="22"/>
                      <w:szCs w:val="22"/>
                    </w:rPr>
                    <w:t>Github</w:t>
                  </w:r>
                  <w:proofErr w:type="spellEnd"/>
                  <w:r w:rsidRPr="004A773E">
                    <w:rPr>
                      <w:sz w:val="22"/>
                      <w:szCs w:val="22"/>
                    </w:rPr>
                    <w:t>, Team Collaboration, and Project</w:t>
                  </w:r>
                  <w:r w:rsidRPr="004A773E">
                    <w:rPr>
                      <w:szCs w:val="28"/>
                    </w:rPr>
                    <w:t xml:space="preserve"> Management Boards</w:t>
                  </w:r>
                </w:p>
              </w:tc>
            </w:tr>
            <w:tr w:rsidR="004A7542" w:rsidRPr="00A85B6F" w14:paraId="6A9B1D15" w14:textId="77777777" w:rsidTr="004A773E">
              <w:trPr>
                <w:trHeight w:val="849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2687ED04" w14:textId="77777777" w:rsidR="004A7542" w:rsidRPr="004A773E" w:rsidRDefault="005B1429" w:rsidP="00346ED4">
                  <w:pPr>
                    <w:pStyle w:val="Heading1"/>
                    <w:rPr>
                      <w:szCs w:val="28"/>
                    </w:rPr>
                  </w:pPr>
                  <w:sdt>
                    <w:sdtPr>
                      <w:rPr>
                        <w:szCs w:val="28"/>
                      </w:rPr>
                      <w:alias w:val="Experience:"/>
                      <w:tag w:val="Experience:"/>
                      <w:id w:val="1217937480"/>
                      <w:placeholder>
                        <w:docPart w:val="32F85F54D0304C4FA65A0B1BF73B4B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4A773E">
                        <w:rPr>
                          <w:szCs w:val="28"/>
                        </w:rPr>
                        <w:t>Experience</w:t>
                      </w:r>
                    </w:sdtContent>
                  </w:sdt>
                </w:p>
                <w:p w14:paraId="479C89AB" w14:textId="77777777" w:rsidR="004A7542" w:rsidRPr="004A773E" w:rsidRDefault="00C83483" w:rsidP="00346ED4">
                  <w:pPr>
                    <w:pStyle w:val="Heading2"/>
                    <w:rPr>
                      <w:sz w:val="28"/>
                      <w:szCs w:val="28"/>
                    </w:rPr>
                  </w:pPr>
                  <w:proofErr w:type="spellStart"/>
                  <w:r w:rsidRPr="004A773E">
                    <w:rPr>
                      <w:sz w:val="28"/>
                      <w:szCs w:val="28"/>
                    </w:rPr>
                    <w:t>OnlyPogs</w:t>
                  </w:r>
                  <w:proofErr w:type="spellEnd"/>
                  <w:r w:rsidRPr="004A773E">
                    <w:rPr>
                      <w:sz w:val="28"/>
                      <w:szCs w:val="28"/>
                    </w:rPr>
                    <w:t xml:space="preserve"> Senior Developer</w:t>
                  </w:r>
                  <w:r w:rsidR="004A7542" w:rsidRPr="004A773E">
                    <w:rPr>
                      <w:sz w:val="28"/>
                      <w:szCs w:val="28"/>
                    </w:rPr>
                    <w:t xml:space="preserve"> | </w:t>
                  </w:r>
                  <w:proofErr w:type="spellStart"/>
                  <w:r w:rsidRPr="004A773E">
                    <w:rPr>
                      <w:sz w:val="28"/>
                      <w:szCs w:val="28"/>
                    </w:rPr>
                    <w:t>OnlyPogs</w:t>
                  </w:r>
                  <w:proofErr w:type="spellEnd"/>
                  <w:r w:rsidR="004A7542" w:rsidRPr="004A773E">
                    <w:rPr>
                      <w:sz w:val="28"/>
                      <w:szCs w:val="28"/>
                    </w:rPr>
                    <w:t xml:space="preserve"> | </w:t>
                  </w:r>
                  <w:r w:rsidRPr="004A773E">
                    <w:rPr>
                      <w:sz w:val="28"/>
                      <w:szCs w:val="28"/>
                    </w:rPr>
                    <w:t>August 2023</w:t>
                  </w:r>
                  <w:r w:rsidR="004A7542" w:rsidRPr="004A773E">
                    <w:rPr>
                      <w:sz w:val="28"/>
                      <w:szCs w:val="28"/>
                    </w:rPr>
                    <w:t xml:space="preserve"> – </w:t>
                  </w:r>
                  <w:r w:rsidRPr="004A773E">
                    <w:rPr>
                      <w:sz w:val="28"/>
                      <w:szCs w:val="28"/>
                    </w:rPr>
                    <w:t>October 2023</w:t>
                  </w:r>
                </w:p>
                <w:p w14:paraId="5B5A4F71" w14:textId="77777777" w:rsidR="00C83483" w:rsidRPr="004A773E" w:rsidRDefault="00C83483" w:rsidP="00C83483">
                  <w:pPr>
                    <w:pStyle w:val="ListParagraph"/>
                    <w:numPr>
                      <w:ilvl w:val="0"/>
                      <w:numId w:val="23"/>
                    </w:numPr>
                    <w:spacing w:line="240" w:lineRule="auto"/>
                    <w:rPr>
                      <w:szCs w:val="28"/>
                    </w:rPr>
                  </w:pPr>
                  <w:r w:rsidRPr="004A773E">
                    <w:rPr>
                      <w:szCs w:val="28"/>
                    </w:rPr>
                    <w:t>Used SQLite3 to create a dynamic web table</w:t>
                  </w:r>
                </w:p>
                <w:p w14:paraId="32A69897" w14:textId="77777777" w:rsidR="00C83483" w:rsidRPr="004A773E" w:rsidRDefault="00C83483" w:rsidP="00C83483">
                  <w:pPr>
                    <w:pStyle w:val="ListParagraph"/>
                    <w:numPr>
                      <w:ilvl w:val="0"/>
                      <w:numId w:val="22"/>
                    </w:numPr>
                    <w:spacing w:line="240" w:lineRule="auto"/>
                    <w:rPr>
                      <w:szCs w:val="28"/>
                    </w:rPr>
                  </w:pPr>
                  <w:r w:rsidRPr="004A773E">
                    <w:rPr>
                      <w:szCs w:val="28"/>
                    </w:rPr>
                    <w:t xml:space="preserve">created an SQLite3 database to store info about </w:t>
                  </w:r>
                  <w:proofErr w:type="spellStart"/>
                  <w:r w:rsidRPr="004A773E">
                    <w:rPr>
                      <w:szCs w:val="28"/>
                    </w:rPr>
                    <w:t>pogs</w:t>
                  </w:r>
                  <w:proofErr w:type="spellEnd"/>
                  <w:r w:rsidRPr="004A773E">
                    <w:rPr>
                      <w:szCs w:val="28"/>
                    </w:rPr>
                    <w:t xml:space="preserve"> and other </w:t>
                  </w:r>
                  <w:proofErr w:type="spellStart"/>
                  <w:r w:rsidRPr="004A773E">
                    <w:rPr>
                      <w:szCs w:val="28"/>
                    </w:rPr>
                    <w:t>OnlyPogs</w:t>
                  </w:r>
                  <w:proofErr w:type="spellEnd"/>
                  <w:r w:rsidRPr="004A773E">
                    <w:rPr>
                      <w:szCs w:val="28"/>
                    </w:rPr>
                    <w:t xml:space="preserve"> features.</w:t>
                  </w:r>
                </w:p>
                <w:p w14:paraId="3C3899F8" w14:textId="77777777" w:rsidR="00C83483" w:rsidRPr="004A773E" w:rsidRDefault="00C83483" w:rsidP="00C83483">
                  <w:pPr>
                    <w:pStyle w:val="ListParagraph"/>
                    <w:numPr>
                      <w:ilvl w:val="0"/>
                      <w:numId w:val="22"/>
                    </w:numPr>
                    <w:spacing w:line="240" w:lineRule="auto"/>
                    <w:rPr>
                      <w:szCs w:val="28"/>
                    </w:rPr>
                  </w:pPr>
                  <w:r w:rsidRPr="004A773E">
                    <w:rPr>
                      <w:szCs w:val="28"/>
                    </w:rPr>
                    <w:t xml:space="preserve">worked on </w:t>
                  </w:r>
                  <w:proofErr w:type="spellStart"/>
                  <w:r w:rsidRPr="004A773E">
                    <w:rPr>
                      <w:szCs w:val="28"/>
                    </w:rPr>
                    <w:t>Index.ejs</w:t>
                  </w:r>
                  <w:proofErr w:type="spellEnd"/>
                  <w:r w:rsidRPr="004A773E">
                    <w:rPr>
                      <w:szCs w:val="28"/>
                    </w:rPr>
                    <w:t xml:space="preserve"> </w:t>
                  </w:r>
                </w:p>
                <w:p w14:paraId="62779303" w14:textId="77777777" w:rsidR="004A7542" w:rsidRPr="004A773E" w:rsidRDefault="00C83483" w:rsidP="00C8348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szCs w:val="28"/>
                    </w:rPr>
                  </w:pPr>
                  <w:r w:rsidRPr="004A773E">
                    <w:rPr>
                      <w:szCs w:val="28"/>
                    </w:rPr>
                    <w:t>worked on Main.js</w:t>
                  </w:r>
                </w:p>
                <w:p w14:paraId="204FC4B7" w14:textId="77777777" w:rsidR="004A7542" w:rsidRPr="004A773E" w:rsidRDefault="004A7542" w:rsidP="00346ED4">
                  <w:pPr>
                    <w:rPr>
                      <w:sz w:val="28"/>
                      <w:szCs w:val="28"/>
                    </w:rPr>
                  </w:pPr>
                </w:p>
                <w:p w14:paraId="2F3A662A" w14:textId="77777777" w:rsidR="004A7542" w:rsidRPr="004A773E" w:rsidRDefault="005B1429" w:rsidP="00346ED4">
                  <w:pPr>
                    <w:pStyle w:val="Heading1"/>
                    <w:rPr>
                      <w:szCs w:val="28"/>
                    </w:rPr>
                  </w:pPr>
                  <w:sdt>
                    <w:sdtPr>
                      <w:rPr>
                        <w:szCs w:val="28"/>
                      </w:rPr>
                      <w:alias w:val="Education:"/>
                      <w:tag w:val="Education:"/>
                      <w:id w:val="1349516922"/>
                      <w:placeholder>
                        <w:docPart w:val="BACEBC56E10E437990769CBDA17986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4A773E">
                        <w:rPr>
                          <w:szCs w:val="28"/>
                        </w:rPr>
                        <w:t>Education</w:t>
                      </w:r>
                    </w:sdtContent>
                  </w:sdt>
                </w:p>
                <w:p w14:paraId="6E6E303F" w14:textId="77777777" w:rsidR="004A7542" w:rsidRPr="004A773E" w:rsidRDefault="00C83483" w:rsidP="00346ED4">
                  <w:pPr>
                    <w:pStyle w:val="Heading2"/>
                    <w:rPr>
                      <w:sz w:val="28"/>
                      <w:szCs w:val="28"/>
                    </w:rPr>
                  </w:pPr>
                  <w:r w:rsidRPr="004A773E">
                    <w:rPr>
                      <w:sz w:val="28"/>
                      <w:szCs w:val="28"/>
                    </w:rPr>
                    <w:t>York County School of Technology</w:t>
                  </w:r>
                  <w:r w:rsidR="004A7542" w:rsidRPr="004A773E">
                    <w:rPr>
                      <w:sz w:val="28"/>
                      <w:szCs w:val="28"/>
                    </w:rPr>
                    <w:t xml:space="preserve"> | </w:t>
                  </w:r>
                  <w:r w:rsidRPr="004A773E">
                    <w:rPr>
                      <w:sz w:val="28"/>
                      <w:szCs w:val="28"/>
                    </w:rPr>
                    <w:t>2020-2024</w:t>
                  </w:r>
                  <w:r w:rsidR="004A7542" w:rsidRPr="004A773E">
                    <w:rPr>
                      <w:sz w:val="28"/>
                      <w:szCs w:val="28"/>
                    </w:rPr>
                    <w:t xml:space="preserve"> </w:t>
                  </w:r>
                </w:p>
                <w:p w14:paraId="6286DB62" w14:textId="2289562D" w:rsidR="004A7542" w:rsidRPr="00A85B6F" w:rsidRDefault="00CA6AD3" w:rsidP="00346ED4">
                  <w:r w:rsidRPr="004A773E">
                    <w:rPr>
                      <w:sz w:val="28"/>
                      <w:szCs w:val="28"/>
                    </w:rPr>
                    <w:t>Currently Enrolled in the Computer Programming and Interactive Media course at York County School of Technology</w:t>
                  </w:r>
                </w:p>
              </w:tc>
            </w:tr>
          </w:tbl>
          <w:p w14:paraId="5BB7B0B4" w14:textId="77777777" w:rsidR="004A7542" w:rsidRPr="00A85B6F" w:rsidRDefault="004A7542" w:rsidP="00346ED4"/>
        </w:tc>
        <w:tc>
          <w:tcPr>
            <w:tcW w:w="4356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17"/>
            </w:tblGrid>
            <w:tr w:rsidR="004A7542" w:rsidRPr="00A85B6F" w14:paraId="095CE2D5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3102CFD2" w14:textId="77777777" w:rsidR="004A7542" w:rsidRPr="00A85B6F" w:rsidRDefault="005B1429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E43B4F7A7EA74EB49F0C70A09C2D87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14:paraId="53EB6A61" w14:textId="77777777" w:rsidR="00E10171" w:rsidRPr="004A773E" w:rsidRDefault="00C83483" w:rsidP="00C83483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4A773E">
                    <w:rPr>
                      <w:sz w:val="24"/>
                      <w:szCs w:val="24"/>
                    </w:rPr>
                    <w:t>To become a proficient computer programmer by building experience and obtaining a multitude of skills as well advancing my knowledge to help my career.</w:t>
                  </w:r>
                </w:p>
              </w:tc>
            </w:tr>
            <w:tr w:rsidR="004A7542" w:rsidRPr="00A85B6F" w14:paraId="21E1820B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3402"/>
                    <w:gridCol w:w="195"/>
                  </w:tblGrid>
                  <w:tr w:rsidR="004A7542" w:rsidRPr="00A85B6F" w14:paraId="747FEEE8" w14:textId="77777777" w:rsidTr="00C83483">
                    <w:tc>
                      <w:tcPr>
                        <w:tcW w:w="3497" w:type="dxa"/>
                        <w:tcMar>
                          <w:top w:w="288" w:type="dxa"/>
                          <w:bottom w:w="0" w:type="dxa"/>
                        </w:tcMar>
                      </w:tcPr>
                      <w:p w14:paraId="4B76C5D1" w14:textId="77777777" w:rsidR="004A7542" w:rsidRPr="004A773E" w:rsidRDefault="004A7542" w:rsidP="00346ED4">
                        <w:pPr>
                          <w:pStyle w:val="Graphic"/>
                          <w:rPr>
                            <w:sz w:val="24"/>
                            <w:szCs w:val="24"/>
                          </w:rPr>
                        </w:pPr>
                        <w:r w:rsidRPr="004A773E">
                          <w:rPr>
                            <w:noProof/>
                            <w:sz w:val="24"/>
                            <w:szCs w:val="24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ADC7E31" wp14:editId="17E1DDB8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20ED7C2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6" w:type="dxa"/>
                        <w:tcMar>
                          <w:top w:w="288" w:type="dxa"/>
                          <w:bottom w:w="0" w:type="dxa"/>
                        </w:tcMar>
                      </w:tcPr>
                      <w:p w14:paraId="268FC4DC" w14:textId="77777777"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</w:tr>
                  <w:tr w:rsidR="004A7542" w:rsidRPr="00A85B6F" w14:paraId="16FE0283" w14:textId="77777777" w:rsidTr="00C83483">
                    <w:tc>
                      <w:tcPr>
                        <w:tcW w:w="3497" w:type="dxa"/>
                        <w:tcMar>
                          <w:top w:w="0" w:type="dxa"/>
                          <w:bottom w:w="0" w:type="dxa"/>
                        </w:tcMar>
                      </w:tcPr>
                      <w:p w14:paraId="6AFD22F4" w14:textId="0DCC1E06" w:rsidR="004A7542" w:rsidRPr="005B1429" w:rsidRDefault="005B1429" w:rsidP="00346ED4"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C83483" w:rsidRPr="005B1429">
                          <w:t>Logan24057@live.ytech.edu</w:t>
                        </w:r>
                      </w:p>
                    </w:tc>
                    <w:tc>
                      <w:tcPr>
                        <w:tcW w:w="196" w:type="dxa"/>
                        <w:tcMar>
                          <w:top w:w="0" w:type="dxa"/>
                          <w:bottom w:w="0" w:type="dxa"/>
                        </w:tcMar>
                      </w:tcPr>
                      <w:p w14:paraId="0C32E168" w14:textId="77777777" w:rsidR="004A7542" w:rsidRPr="00A85B6F" w:rsidRDefault="004A7542" w:rsidP="00346ED4"/>
                    </w:tc>
                  </w:tr>
                  <w:tr w:rsidR="004A7542" w:rsidRPr="00A85B6F" w14:paraId="598540C0" w14:textId="77777777" w:rsidTr="00C83483">
                    <w:tc>
                      <w:tcPr>
                        <w:tcW w:w="3497" w:type="dxa"/>
                        <w:tcMar>
                          <w:top w:w="288" w:type="dxa"/>
                          <w:bottom w:w="0" w:type="dxa"/>
                        </w:tcMar>
                      </w:tcPr>
                      <w:p w14:paraId="29B32A1E" w14:textId="77777777" w:rsidR="004A7542" w:rsidRPr="004A773E" w:rsidRDefault="00C83483" w:rsidP="00346ED4">
                        <w:pPr>
                          <w:pStyle w:val="Graphic"/>
                          <w:rPr>
                            <w:sz w:val="24"/>
                            <w:szCs w:val="24"/>
                          </w:rPr>
                        </w:pPr>
                        <w:r w:rsidRPr="004A773E">
                          <w:rPr>
                            <w:noProof/>
                            <w:sz w:val="24"/>
                            <w:szCs w:val="24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F038CFF" wp14:editId="5644F278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1F31438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6" w:type="dxa"/>
                        <w:tcMar>
                          <w:top w:w="288" w:type="dxa"/>
                          <w:bottom w:w="0" w:type="dxa"/>
                        </w:tcMar>
                      </w:tcPr>
                      <w:p w14:paraId="59638229" w14:textId="77777777"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</w:tr>
                  <w:tr w:rsidR="004A7542" w:rsidRPr="00A85B6F" w14:paraId="1DF3BCF8" w14:textId="77777777" w:rsidTr="00C83483">
                    <w:tc>
                      <w:tcPr>
                        <w:tcW w:w="3497" w:type="dxa"/>
                        <w:tcMar>
                          <w:top w:w="0" w:type="dxa"/>
                          <w:bottom w:w="288" w:type="dxa"/>
                        </w:tcMar>
                      </w:tcPr>
                      <w:p w14:paraId="6811E821" w14:textId="77777777" w:rsidR="004A7542" w:rsidRPr="004A773E" w:rsidRDefault="00C83483" w:rsidP="00346ED4">
                        <w:pPr>
                          <w:rPr>
                            <w:sz w:val="24"/>
                            <w:szCs w:val="24"/>
                          </w:rPr>
                        </w:pPr>
                        <w:r w:rsidRPr="004A773E">
                          <w:rPr>
                            <w:sz w:val="24"/>
                            <w:szCs w:val="24"/>
                          </w:rPr>
                          <w:t>717-XXX-XXXX</w:t>
                        </w:r>
                      </w:p>
                    </w:tc>
                    <w:tc>
                      <w:tcPr>
                        <w:tcW w:w="196" w:type="dxa"/>
                        <w:tcMar>
                          <w:top w:w="0" w:type="dxa"/>
                          <w:bottom w:w="288" w:type="dxa"/>
                        </w:tcMar>
                      </w:tcPr>
                      <w:p w14:paraId="120326CA" w14:textId="77777777" w:rsidR="004A7542" w:rsidRPr="00A85B6F" w:rsidRDefault="004A7542" w:rsidP="00346ED4"/>
                    </w:tc>
                  </w:tr>
                </w:tbl>
                <w:p w14:paraId="2AA548AB" w14:textId="77777777" w:rsidR="004A7542" w:rsidRPr="00A85B6F" w:rsidRDefault="004A7542" w:rsidP="00346ED4"/>
              </w:tc>
            </w:tr>
            <w:tr w:rsidR="004A7542" w:rsidRPr="00A85B6F" w14:paraId="4EE21F07" w14:textId="77777777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6346A321" w14:textId="77777777" w:rsidR="004A7542" w:rsidRPr="00A85B6F" w:rsidRDefault="005B1429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6C678D265514BD183F8ADC800474A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14:paraId="27ED1F9A" w14:textId="77777777" w:rsidR="004A7542" w:rsidRPr="004A773E" w:rsidRDefault="00C83483" w:rsidP="00C83483">
                  <w:pPr>
                    <w:pStyle w:val="ListBullet"/>
                    <w:rPr>
                      <w:sz w:val="32"/>
                      <w:szCs w:val="32"/>
                    </w:rPr>
                  </w:pPr>
                  <w:r w:rsidRPr="004A773E">
                    <w:rPr>
                      <w:sz w:val="32"/>
                      <w:szCs w:val="32"/>
                    </w:rPr>
                    <w:t>Volunteered at a soup kitchen</w:t>
                  </w:r>
                </w:p>
              </w:tc>
            </w:tr>
          </w:tbl>
          <w:p w14:paraId="53CD1F57" w14:textId="77777777" w:rsidR="004A7542" w:rsidRPr="00A85B6F" w:rsidRDefault="004A7542" w:rsidP="00346ED4">
            <w:bookmarkStart w:id="0" w:name="_GoBack"/>
            <w:bookmarkEnd w:id="0"/>
          </w:p>
        </w:tc>
      </w:tr>
    </w:tbl>
    <w:p w14:paraId="2AB9F779" w14:textId="77777777"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10"/>
      <w:headerReference w:type="first" r:id="rId11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6277" w14:textId="77777777" w:rsidR="00C83483" w:rsidRDefault="00C83483" w:rsidP="004A7542">
      <w:pPr>
        <w:spacing w:after="0" w:line="240" w:lineRule="auto"/>
      </w:pPr>
      <w:r>
        <w:separator/>
      </w:r>
    </w:p>
  </w:endnote>
  <w:endnote w:type="continuationSeparator" w:id="0">
    <w:p w14:paraId="6E774342" w14:textId="77777777" w:rsidR="00C83483" w:rsidRDefault="00C83483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C225B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6CBA6" w14:textId="77777777" w:rsidR="00C83483" w:rsidRDefault="00C83483" w:rsidP="004A7542">
      <w:pPr>
        <w:spacing w:after="0" w:line="240" w:lineRule="auto"/>
      </w:pPr>
      <w:r>
        <w:separator/>
      </w:r>
    </w:p>
  </w:footnote>
  <w:footnote w:type="continuationSeparator" w:id="0">
    <w:p w14:paraId="06AC3A35" w14:textId="77777777" w:rsidR="00C83483" w:rsidRDefault="00C83483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placeholder>
        <w:docPart w:val="56358E66954F4A2599FE09E47C944F62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42912220" w14:textId="77777777" w:rsidR="00BD5EFB" w:rsidRDefault="00C83483">
        <w:pPr>
          <w:pStyle w:val="Header"/>
        </w:pPr>
        <w:r>
          <w:t>Logan Danner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CC88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C4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EA9C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C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A6F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2459B"/>
    <w:multiLevelType w:val="hybridMultilevel"/>
    <w:tmpl w:val="1170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522CE0"/>
    <w:multiLevelType w:val="hybridMultilevel"/>
    <w:tmpl w:val="AA5E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E7E6E6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5D94A98"/>
    <w:multiLevelType w:val="multilevel"/>
    <w:tmpl w:val="0DFA88B4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4"/>
  </w:num>
  <w:num w:numId="5">
    <w:abstractNumId w:val="12"/>
  </w:num>
  <w:num w:numId="6">
    <w:abstractNumId w:val="16"/>
  </w:num>
  <w:num w:numId="7">
    <w:abstractNumId w:val="15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83"/>
    <w:rsid w:val="00001A3A"/>
    <w:rsid w:val="001C292B"/>
    <w:rsid w:val="002876BB"/>
    <w:rsid w:val="00293B83"/>
    <w:rsid w:val="002D075C"/>
    <w:rsid w:val="00454034"/>
    <w:rsid w:val="004A7542"/>
    <w:rsid w:val="004A773E"/>
    <w:rsid w:val="005B1429"/>
    <w:rsid w:val="006A3CE7"/>
    <w:rsid w:val="006F77C5"/>
    <w:rsid w:val="00857F01"/>
    <w:rsid w:val="008B0B05"/>
    <w:rsid w:val="00A076D8"/>
    <w:rsid w:val="00B90950"/>
    <w:rsid w:val="00BE5F21"/>
    <w:rsid w:val="00C83483"/>
    <w:rsid w:val="00CA6AD3"/>
    <w:rsid w:val="00E10171"/>
    <w:rsid w:val="00EC26A6"/>
    <w:rsid w:val="00EC7733"/>
    <w:rsid w:val="00ED1C71"/>
    <w:rsid w:val="00FA522C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77365"/>
  <w15:chartTrackingRefBased/>
  <w15:docId w15:val="{34CCD897-2D1F-471F-A2AB-D5FBE024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Bullet">
    <w:name w:val="List Bullet"/>
    <w:basedOn w:val="Normal"/>
    <w:uiPriority w:val="99"/>
    <w:qFormat/>
    <w:rsid w:val="00C83483"/>
    <w:pPr>
      <w:numPr>
        <w:numId w:val="20"/>
      </w:numPr>
      <w:spacing w:after="0" w:line="400" w:lineRule="exact"/>
      <w:contextualSpacing/>
      <w:jc w:val="left"/>
    </w:pPr>
    <w:rPr>
      <w:color w:val="FFD556" w:themeColor="accent1"/>
      <w:sz w:val="28"/>
      <w:szCs w:val="18"/>
    </w:rPr>
  </w:style>
  <w:style w:type="numbering" w:customStyle="1" w:styleId="BullettedList">
    <w:name w:val="BullettedList"/>
    <w:uiPriority w:val="99"/>
    <w:rsid w:val="00C83483"/>
    <w:pPr>
      <w:numPr>
        <w:numId w:val="19"/>
      </w:numPr>
    </w:pPr>
  </w:style>
  <w:style w:type="paragraph" w:styleId="ListBullet2">
    <w:name w:val="List Bullet 2"/>
    <w:basedOn w:val="Normal"/>
    <w:uiPriority w:val="99"/>
    <w:semiHidden/>
    <w:unhideWhenUsed/>
    <w:rsid w:val="00C83483"/>
    <w:pPr>
      <w:numPr>
        <w:ilvl w:val="1"/>
        <w:numId w:val="20"/>
      </w:numPr>
      <w:spacing w:before="20" w:after="0" w:line="240" w:lineRule="exact"/>
      <w:contextualSpacing/>
      <w:jc w:val="left"/>
    </w:pPr>
    <w:rPr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C83483"/>
    <w:pPr>
      <w:numPr>
        <w:ilvl w:val="2"/>
        <w:numId w:val="20"/>
      </w:numPr>
      <w:spacing w:before="20" w:after="0" w:line="240" w:lineRule="exact"/>
      <w:contextualSpacing/>
      <w:jc w:val="left"/>
    </w:pPr>
    <w:rPr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C83483"/>
    <w:pPr>
      <w:numPr>
        <w:ilvl w:val="3"/>
        <w:numId w:val="20"/>
      </w:numPr>
      <w:spacing w:before="20" w:after="0" w:line="240" w:lineRule="exact"/>
      <w:contextualSpacing/>
      <w:jc w:val="left"/>
    </w:pPr>
    <w:rPr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C83483"/>
    <w:pPr>
      <w:numPr>
        <w:ilvl w:val="4"/>
        <w:numId w:val="20"/>
      </w:numPr>
      <w:spacing w:before="20" w:after="0" w:line="240" w:lineRule="exact"/>
      <w:contextualSpacing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semiHidden/>
    <w:rsid w:val="00C83483"/>
    <w:pPr>
      <w:numPr>
        <w:numId w:val="21"/>
      </w:numPr>
      <w:spacing w:before="20" w:after="0" w:line="400" w:lineRule="exact"/>
      <w:ind w:left="568" w:hanging="284"/>
      <w:contextualSpacing/>
      <w:jc w:val="left"/>
    </w:pPr>
    <w:rPr>
      <w:color w:val="FFD556" w:themeColor="accen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anner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B29CD34E9E44AA9A6A87225FB96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7BDF6-ACDA-4C56-A802-E087478B4417}"/>
      </w:docPartPr>
      <w:docPartBody>
        <w:p w:rsidR="00000000" w:rsidRDefault="00B77278">
          <w:pPr>
            <w:pStyle w:val="74B29CD34E9E44AA9A6A87225FB96F2B"/>
          </w:pPr>
          <w:r w:rsidRPr="002D589D">
            <w:t>Skills</w:t>
          </w:r>
        </w:p>
      </w:docPartBody>
    </w:docPart>
    <w:docPart>
      <w:docPartPr>
        <w:name w:val="32F85F54D0304C4FA65A0B1BF73B4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01CB3-90ED-4E23-93A0-FA1C1A246B48}"/>
      </w:docPartPr>
      <w:docPartBody>
        <w:p w:rsidR="00000000" w:rsidRDefault="00B77278">
          <w:pPr>
            <w:pStyle w:val="32F85F54D0304C4FA65A0B1BF73B4B95"/>
          </w:pPr>
          <w:r w:rsidRPr="00A85B6F">
            <w:t>Experience</w:t>
          </w:r>
        </w:p>
      </w:docPartBody>
    </w:docPart>
    <w:docPart>
      <w:docPartPr>
        <w:name w:val="BACEBC56E10E437990769CBDA1798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D03A5-9A2A-415B-A3F6-8C7DD5F0B29D}"/>
      </w:docPartPr>
      <w:docPartBody>
        <w:p w:rsidR="00000000" w:rsidRDefault="00B77278">
          <w:pPr>
            <w:pStyle w:val="BACEBC56E10E437990769CBDA179864F"/>
          </w:pPr>
          <w:r w:rsidRPr="00A85B6F">
            <w:t>Education</w:t>
          </w:r>
        </w:p>
      </w:docPartBody>
    </w:docPart>
    <w:docPart>
      <w:docPartPr>
        <w:name w:val="E43B4F7A7EA74EB49F0C70A09C2D8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9A645-825E-463B-B112-65E051195CB6}"/>
      </w:docPartPr>
      <w:docPartBody>
        <w:p w:rsidR="00000000" w:rsidRDefault="00B77278">
          <w:pPr>
            <w:pStyle w:val="E43B4F7A7EA74EB49F0C70A09C2D87D1"/>
          </w:pPr>
          <w:r>
            <w:t>Objective</w:t>
          </w:r>
        </w:p>
      </w:docPartBody>
    </w:docPart>
    <w:docPart>
      <w:docPartPr>
        <w:name w:val="66C678D265514BD183F8ADC800474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2A860-F4F4-4F1C-9831-DBE02775053A}"/>
      </w:docPartPr>
      <w:docPartBody>
        <w:p w:rsidR="00000000" w:rsidRDefault="00B77278">
          <w:pPr>
            <w:pStyle w:val="66C678D265514BD183F8ADC800474A69"/>
          </w:pPr>
          <w:r w:rsidRPr="00A85B6F">
            <w:t>Volunteer Experience or Leadership</w:t>
          </w:r>
        </w:p>
      </w:docPartBody>
    </w:docPart>
    <w:docPart>
      <w:docPartPr>
        <w:name w:val="56358E66954F4A2599FE09E47C944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B691B-5BB6-4929-808E-D8B20B07C5D7}"/>
      </w:docPartPr>
      <w:docPartBody>
        <w:p w:rsidR="00000000" w:rsidRDefault="00B77278" w:rsidP="00B77278">
          <w:pPr>
            <w:pStyle w:val="56358E66954F4A2599FE09E47C944F62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78"/>
    <w:rsid w:val="00B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B29CD34E9E44AA9A6A87225FB96F2B">
    <w:name w:val="74B29CD34E9E44AA9A6A87225FB96F2B"/>
  </w:style>
  <w:style w:type="paragraph" w:customStyle="1" w:styleId="D736C91DE98F45CE9E04E3E2DAA58C76">
    <w:name w:val="D736C91DE98F45CE9E04E3E2DAA58C76"/>
  </w:style>
  <w:style w:type="paragraph" w:customStyle="1" w:styleId="32F85F54D0304C4FA65A0B1BF73B4B95">
    <w:name w:val="32F85F54D0304C4FA65A0B1BF73B4B95"/>
  </w:style>
  <w:style w:type="paragraph" w:customStyle="1" w:styleId="59E8916DF45147A29D8ED7421CF64236">
    <w:name w:val="59E8916DF45147A29D8ED7421CF64236"/>
  </w:style>
  <w:style w:type="paragraph" w:customStyle="1" w:styleId="47A389EFCC1941BC937B43629383FD6A">
    <w:name w:val="47A389EFCC1941BC937B43629383FD6A"/>
  </w:style>
  <w:style w:type="paragraph" w:customStyle="1" w:styleId="E126AB4DF2E042949EC31B8A126EE62A">
    <w:name w:val="E126AB4DF2E042949EC31B8A126EE62A"/>
  </w:style>
  <w:style w:type="paragraph" w:customStyle="1" w:styleId="60FE2A4CF52D43F69E117255E1F4D375">
    <w:name w:val="60FE2A4CF52D43F69E117255E1F4D375"/>
  </w:style>
  <w:style w:type="paragraph" w:customStyle="1" w:styleId="99343FBD8346437492DF787363BCA1EF">
    <w:name w:val="99343FBD8346437492DF787363BCA1EF"/>
  </w:style>
  <w:style w:type="paragraph" w:customStyle="1" w:styleId="674A82A7137E4E13A666BF42863B02AE">
    <w:name w:val="674A82A7137E4E13A666BF42863B02AE"/>
  </w:style>
  <w:style w:type="paragraph" w:customStyle="1" w:styleId="E2B5712C4AE24BD38F15A4D31F470E5C">
    <w:name w:val="E2B5712C4AE24BD38F15A4D31F470E5C"/>
  </w:style>
  <w:style w:type="paragraph" w:customStyle="1" w:styleId="8A1EB5BF818E48339E3918B208ED8DE4">
    <w:name w:val="8A1EB5BF818E48339E3918B208ED8DE4"/>
  </w:style>
  <w:style w:type="paragraph" w:customStyle="1" w:styleId="639BF353E895426E853C149F72D64F41">
    <w:name w:val="639BF353E895426E853C149F72D64F41"/>
  </w:style>
  <w:style w:type="paragraph" w:customStyle="1" w:styleId="CF6DDB35A01D4D619C9FCE46A0D6F8E0">
    <w:name w:val="CF6DDB35A01D4D619C9FCE46A0D6F8E0"/>
  </w:style>
  <w:style w:type="paragraph" w:customStyle="1" w:styleId="BACEBC56E10E437990769CBDA179864F">
    <w:name w:val="BACEBC56E10E437990769CBDA179864F"/>
  </w:style>
  <w:style w:type="paragraph" w:customStyle="1" w:styleId="2852C865C75B4E2AB8EC61AE1F72362A">
    <w:name w:val="2852C865C75B4E2AB8EC61AE1F72362A"/>
  </w:style>
  <w:style w:type="paragraph" w:customStyle="1" w:styleId="E7CB60B7344548F4BEABA61F67C844B0">
    <w:name w:val="E7CB60B7344548F4BEABA61F67C844B0"/>
  </w:style>
  <w:style w:type="paragraph" w:customStyle="1" w:styleId="0801CFA53B8B4417953A9D4E9A7A45C1">
    <w:name w:val="0801CFA53B8B4417953A9D4E9A7A45C1"/>
  </w:style>
  <w:style w:type="paragraph" w:customStyle="1" w:styleId="8059B962F8874B699175B8AA39E0F27B">
    <w:name w:val="8059B962F8874B699175B8AA39E0F27B"/>
  </w:style>
  <w:style w:type="paragraph" w:customStyle="1" w:styleId="C67B83E0C445466F9D336C5370A7F8CF">
    <w:name w:val="C67B83E0C445466F9D336C5370A7F8CF"/>
  </w:style>
  <w:style w:type="paragraph" w:customStyle="1" w:styleId="0B76757131B44536B36C590E6066B1E4">
    <w:name w:val="0B76757131B44536B36C590E6066B1E4"/>
  </w:style>
  <w:style w:type="paragraph" w:customStyle="1" w:styleId="FAC16B544D264F0DBD2D57B13701BC55">
    <w:name w:val="FAC16B544D264F0DBD2D57B13701BC55"/>
  </w:style>
  <w:style w:type="paragraph" w:customStyle="1" w:styleId="9F7430A992BF4473AA6DA5F4CF1A5784">
    <w:name w:val="9F7430A992BF4473AA6DA5F4CF1A5784"/>
  </w:style>
  <w:style w:type="paragraph" w:customStyle="1" w:styleId="E43B4F7A7EA74EB49F0C70A09C2D87D1">
    <w:name w:val="E43B4F7A7EA74EB49F0C70A09C2D87D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B991115399FE487E8DFA3D9680725FC8">
    <w:name w:val="B991115399FE487E8DFA3D9680725FC8"/>
  </w:style>
  <w:style w:type="paragraph" w:customStyle="1" w:styleId="9FED20AB33DD4C169AF9EBBB07D6C538">
    <w:name w:val="9FED20AB33DD4C169AF9EBBB07D6C538"/>
  </w:style>
  <w:style w:type="paragraph" w:customStyle="1" w:styleId="E0D7B55B191148F3821C58621ED8F25C">
    <w:name w:val="E0D7B55B191148F3821C58621ED8F25C"/>
  </w:style>
  <w:style w:type="paragraph" w:customStyle="1" w:styleId="C6101D7AC1524C76A6AFE6CE9E53BC6A">
    <w:name w:val="C6101D7AC1524C76A6AFE6CE9E53BC6A"/>
  </w:style>
  <w:style w:type="paragraph" w:customStyle="1" w:styleId="6D6D7FE4964140B89789114F60332E5D">
    <w:name w:val="6D6D7FE4964140B89789114F60332E5D"/>
  </w:style>
  <w:style w:type="paragraph" w:customStyle="1" w:styleId="0BEF93B9F0D54E37806ECED51D1FF82E">
    <w:name w:val="0BEF93B9F0D54E37806ECED51D1FF82E"/>
  </w:style>
  <w:style w:type="paragraph" w:customStyle="1" w:styleId="66C678D265514BD183F8ADC800474A69">
    <w:name w:val="66C678D265514BD183F8ADC800474A69"/>
  </w:style>
  <w:style w:type="paragraph" w:customStyle="1" w:styleId="7EED5975136A46EA88FD5DBD1987BAAC">
    <w:name w:val="7EED5975136A46EA88FD5DBD1987BAAC"/>
  </w:style>
  <w:style w:type="paragraph" w:customStyle="1" w:styleId="56358E66954F4A2599FE09E47C944F62">
    <w:name w:val="56358E66954F4A2599FE09E47C944F62"/>
    <w:rsid w:val="00B77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6" ma:contentTypeDescription="Create a new document." ma:contentTypeScope="" ma:versionID="6a13357eb66d2a983dfaa6093013ef4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8f54d2a8368eb92c5af59d4825e359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3CC13566-E48F-42F3-ABA1-4BB4372AE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F8CD0-88D8-4CBC-8598-EC6B8A775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8BC6F-2C9B-4E5F-9C9A-26E81FA76D78}">
  <ds:schemaRefs>
    <ds:schemaRef ds:uri="http://schemas.microsoft.com/office/infopath/2007/PartnerControls"/>
    <ds:schemaRef ds:uri="http://schemas.microsoft.com/office/2006/metadata/properties"/>
    <ds:schemaRef ds:uri="c0211f67-4cd1-478f-8032-31dd57f2b54e"/>
    <ds:schemaRef ds:uri="http://purl.org/dc/terms/"/>
    <ds:schemaRef ds:uri="bdd23d7e-54b2-4982-979a-d20e37dc303e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9</cp:revision>
  <dcterms:created xsi:type="dcterms:W3CDTF">2023-10-19T17:54:00Z</dcterms:created>
  <dcterms:modified xsi:type="dcterms:W3CDTF">2023-10-19T18:12:00Z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