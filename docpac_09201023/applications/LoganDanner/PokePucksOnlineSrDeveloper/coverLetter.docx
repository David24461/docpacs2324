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FC03C6" w:rsidRPr="00A85B6F" w14:paraId="1D8D9598" w14:textId="7777777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FC03C6" w:rsidRPr="00A85B6F" w14:paraId="2FCC1D93" w14:textId="77777777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6D5CFAA9" w14:textId="7E34B3F3" w:rsidR="00FC03C6" w:rsidRPr="00A85B6F" w:rsidRDefault="002B2632" w:rsidP="00346ED4">
                  <w:pPr>
                    <w:pStyle w:val="Heading1"/>
                  </w:pPr>
                  <w:sdt>
                    <w:sdtPr>
                      <w:alias w:val="Enter recipient name:"/>
                      <w:tag w:val="Enter recipient name:"/>
                      <w:id w:val="2044861746"/>
                      <w:placeholder>
                        <w:docPart w:val="24CAE34A4C6E48C681A93031A868B2E3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EE4A6F">
                        <w:t>Mr.</w:t>
                      </w:r>
                      <w:r>
                        <w:t xml:space="preserve"> </w:t>
                      </w:r>
                      <w:r w:rsidR="00EE4A6F">
                        <w:t>Smith</w:t>
                      </w:r>
                    </w:sdtContent>
                  </w:sdt>
                </w:p>
                <w:p w14:paraId="23091DE2" w14:textId="77777777" w:rsidR="00FC03C6" w:rsidRPr="00A85B6F" w:rsidRDefault="00B34D02" w:rsidP="00346ED4">
                  <w:pPr>
                    <w:pStyle w:val="Heading2"/>
                  </w:pPr>
                  <w:r>
                    <w:t>Teacher</w:t>
                  </w:r>
                  <w:r w:rsidR="00FC03C6" w:rsidRPr="00A85B6F">
                    <w:t xml:space="preserve"> </w:t>
                  </w:r>
                  <w:r w:rsidR="00FC03C6">
                    <w:t xml:space="preserve">| </w:t>
                  </w:r>
                  <w:proofErr w:type="spellStart"/>
                  <w:r>
                    <w:t>PokePucks</w:t>
                  </w:r>
                  <w:proofErr w:type="spellEnd"/>
                </w:p>
              </w:tc>
            </w:tr>
            <w:tr w:rsidR="00FC03C6" w:rsidRPr="00A85B6F" w14:paraId="2B540958" w14:textId="77777777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44976C44" w14:textId="77777777" w:rsidR="00FC03C6" w:rsidRDefault="00B34D02" w:rsidP="00346ED4">
                  <w:pPr>
                    <w:pStyle w:val="Date"/>
                  </w:pPr>
                  <w:r>
                    <w:t>10/20/2023</w:t>
                  </w:r>
                  <w:bookmarkStart w:id="0" w:name="_GoBack"/>
                  <w:bookmarkEnd w:id="0"/>
                </w:p>
                <w:p w14:paraId="00213AB5" w14:textId="5D567904" w:rsidR="00FC03C6" w:rsidRDefault="00FC03C6" w:rsidP="00346ED4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Enter recipient name:"/>
                      <w:tag w:val="Enter recipient name:"/>
                      <w:id w:val="-326743932"/>
                      <w:placeholder>
                        <w:docPart w:val="47F52F3156144CD2AFC141B6580929C0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2B2632">
                        <w:t>Mr. Smith</w:t>
                      </w:r>
                    </w:sdtContent>
                  </w:sdt>
                  <w:r>
                    <w:t>,</w:t>
                  </w:r>
                </w:p>
                <w:p w14:paraId="15D5E89B" w14:textId="77777777" w:rsidR="00FC03C6" w:rsidRDefault="00AA4DFD" w:rsidP="00AA4DFD">
                  <w:r>
                    <w:t>During my time</w:t>
                  </w:r>
                  <w:r w:rsidR="006E0874">
                    <w:t xml:space="preserve"> as a </w:t>
                  </w:r>
                  <w:proofErr w:type="spellStart"/>
                  <w:r w:rsidR="006E0874">
                    <w:t>OnlyPogs</w:t>
                  </w:r>
                  <w:proofErr w:type="spellEnd"/>
                  <w:r w:rsidR="006E0874">
                    <w:t xml:space="preserve"> Senior developer I gained skills such as learning how to create and use a SQLite3 database, as well as further developing my current knowledge in languages such as HTML, CSS, EJS, </w:t>
                  </w:r>
                  <w:proofErr w:type="spellStart"/>
                  <w:r w:rsidR="006E0874">
                    <w:t>expressJS</w:t>
                  </w:r>
                  <w:proofErr w:type="spellEnd"/>
                  <w:r w:rsidR="006E0874">
                    <w:t xml:space="preserve">, and </w:t>
                  </w:r>
                  <w:proofErr w:type="spellStart"/>
                  <w:r w:rsidR="006E0874">
                    <w:t>Javascript</w:t>
                  </w:r>
                  <w:proofErr w:type="spellEnd"/>
                  <w:r w:rsidR="006E0874">
                    <w:t>.</w:t>
                  </w:r>
                </w:p>
                <w:p w14:paraId="4A493449" w14:textId="77777777" w:rsidR="006E0874" w:rsidRDefault="006E0874" w:rsidP="00AA4DFD"/>
                <w:p w14:paraId="7567C2A4" w14:textId="77777777" w:rsidR="006E0874" w:rsidRDefault="006E0874" w:rsidP="00AA4DFD">
                  <w:r>
                    <w:t>I am also confident in my abilities to communicate with and offer help to others as well as working in a team.</w:t>
                  </w:r>
                </w:p>
                <w:p w14:paraId="28A31619" w14:textId="77777777" w:rsidR="006E0874" w:rsidRDefault="006E0874" w:rsidP="00AA4DFD"/>
                <w:p w14:paraId="13939520" w14:textId="77777777" w:rsidR="006E0874" w:rsidRDefault="006E0874" w:rsidP="00AA4DFD">
                  <w:r>
                    <w:t xml:space="preserve">I am looking forward to the opportunity to work for </w:t>
                  </w:r>
                  <w:proofErr w:type="spellStart"/>
                  <w:r>
                    <w:t>PokePucks</w:t>
                  </w:r>
                  <w:proofErr w:type="spellEnd"/>
                  <w:r>
                    <w:t xml:space="preserve"> and wish to have further discussion. </w:t>
                  </w:r>
                </w:p>
                <w:p w14:paraId="1FCCB083" w14:textId="77777777" w:rsidR="00FC03C6" w:rsidRDefault="002B2632" w:rsidP="00346ED4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BBD4291140304643B11AFB05AF07A1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Sincerely</w:t>
                      </w:r>
                    </w:sdtContent>
                  </w:sdt>
                  <w:r w:rsidR="00FC03C6">
                    <w:t>,</w:t>
                  </w:r>
                </w:p>
                <w:sdt>
                  <w:sdtPr>
                    <w:alias w:val="Enter your name:"/>
                    <w:tag w:val="Enter your name:"/>
                    <w:id w:val="-1411686888"/>
                    <w:placeholder>
                      <w:docPart w:val="0FFD0DEB5AAB4CAA852997D9E9C99CE0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0A9C5ACC" w14:textId="77777777" w:rsidR="00FC03C6" w:rsidRPr="006C6A07" w:rsidRDefault="00EE4A6F" w:rsidP="00346ED4">
                      <w:pPr>
                        <w:pStyle w:val="Signature"/>
                      </w:pPr>
                      <w:r>
                        <w:t>Logan Danner</w:t>
                      </w:r>
                    </w:p>
                  </w:sdtContent>
                </w:sdt>
              </w:tc>
            </w:tr>
          </w:tbl>
          <w:p w14:paraId="51F74883" w14:textId="77777777"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FC03C6" w:rsidRPr="00A85B6F" w14:paraId="1FBDDD7D" w14:textId="77777777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16A5B7BD" w14:textId="77777777" w:rsidR="00FC03C6" w:rsidRPr="00A85B6F" w:rsidRDefault="002B2632" w:rsidP="00346ED4">
                  <w:pPr>
                    <w:pStyle w:val="Heading1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33B79DA13B134672B0B9088D05EF94F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Contact</w:t>
                      </w:r>
                    </w:sdtContent>
                  </w:sdt>
                </w:p>
                <w:p w14:paraId="6E868195" w14:textId="77777777" w:rsidR="00FC03C6" w:rsidRPr="00FC03C6" w:rsidRDefault="00AA4DFD" w:rsidP="00FC03C6">
                  <w:pPr>
                    <w:pStyle w:val="Heading2"/>
                  </w:pPr>
                  <w:r>
                    <w:t>717-XXX-XXXX</w:t>
                  </w:r>
                </w:p>
                <w:p w14:paraId="39262C9D" w14:textId="77777777" w:rsidR="00FC03C6" w:rsidRPr="00FC03C6" w:rsidRDefault="00FC03C6" w:rsidP="00FC03C6">
                  <w:pPr>
                    <w:pStyle w:val="Heading2"/>
                  </w:pPr>
                </w:p>
                <w:p w14:paraId="088A43B4" w14:textId="77777777" w:rsidR="00FC03C6" w:rsidRPr="00FC03C6" w:rsidRDefault="00B34D02" w:rsidP="00FC03C6">
                  <w:pPr>
                    <w:pStyle w:val="Heading2"/>
                  </w:pPr>
                  <w:r>
                    <w:t>Logan24057@live.ytech.edu</w:t>
                  </w:r>
                </w:p>
                <w:p w14:paraId="3B53FA80" w14:textId="77777777" w:rsidR="00FC03C6" w:rsidRPr="00FC03C6" w:rsidRDefault="00FC03C6" w:rsidP="00FC03C6">
                  <w:pPr>
                    <w:pStyle w:val="Heading2"/>
                  </w:pPr>
                </w:p>
              </w:tc>
            </w:tr>
          </w:tbl>
          <w:p w14:paraId="51E6C7D8" w14:textId="77777777" w:rsidR="00FC03C6" w:rsidRPr="00A85B6F" w:rsidRDefault="00FC03C6" w:rsidP="00346ED4"/>
        </w:tc>
      </w:tr>
    </w:tbl>
    <w:p w14:paraId="5BB09FD0" w14:textId="77777777" w:rsidR="00BA1C17" w:rsidRPr="00FC03C6" w:rsidRDefault="00BA1C17" w:rsidP="00FC03C6"/>
    <w:sectPr w:rsidR="00BA1C17" w:rsidRPr="00FC03C6" w:rsidSect="004A7675">
      <w:footerReference w:type="default" r:id="rId11"/>
      <w:headerReference w:type="first" r:id="rId12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7D7FC" w14:textId="77777777" w:rsidR="00B34D02" w:rsidRDefault="00B34D02" w:rsidP="004A7542">
      <w:pPr>
        <w:spacing w:after="0" w:line="240" w:lineRule="auto"/>
      </w:pPr>
      <w:r>
        <w:separator/>
      </w:r>
    </w:p>
  </w:endnote>
  <w:endnote w:type="continuationSeparator" w:id="0">
    <w:p w14:paraId="7A7DE33D" w14:textId="77777777" w:rsidR="00B34D02" w:rsidRDefault="00B34D0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67C3A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C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2995D" w14:textId="77777777" w:rsidR="00B34D02" w:rsidRDefault="00B34D02" w:rsidP="004A7542">
      <w:pPr>
        <w:spacing w:after="0" w:line="240" w:lineRule="auto"/>
      </w:pPr>
      <w:r>
        <w:separator/>
      </w:r>
    </w:p>
  </w:footnote>
  <w:footnote w:type="continuationSeparator" w:id="0">
    <w:p w14:paraId="09C60584" w14:textId="77777777" w:rsidR="00B34D02" w:rsidRDefault="00B34D0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894705151"/>
      <w:placeholde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14:paraId="59A669F7" w14:textId="77777777" w:rsidR="009A61FA" w:rsidRDefault="00B34D02" w:rsidP="00B448CC">
        <w:pPr>
          <w:pStyle w:val="Header"/>
        </w:pPr>
        <w:r>
          <w:t>Logan Danner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02"/>
    <w:rsid w:val="00011C73"/>
    <w:rsid w:val="000B7692"/>
    <w:rsid w:val="000E568C"/>
    <w:rsid w:val="000F138F"/>
    <w:rsid w:val="00210152"/>
    <w:rsid w:val="00293B83"/>
    <w:rsid w:val="002B2632"/>
    <w:rsid w:val="002D075C"/>
    <w:rsid w:val="003160AF"/>
    <w:rsid w:val="004A7542"/>
    <w:rsid w:val="0059680C"/>
    <w:rsid w:val="005C0304"/>
    <w:rsid w:val="006A3CE7"/>
    <w:rsid w:val="006E0874"/>
    <w:rsid w:val="007A28FB"/>
    <w:rsid w:val="008901F5"/>
    <w:rsid w:val="009A61FA"/>
    <w:rsid w:val="00AA4DFD"/>
    <w:rsid w:val="00B01A16"/>
    <w:rsid w:val="00B077D9"/>
    <w:rsid w:val="00B34D02"/>
    <w:rsid w:val="00B448CC"/>
    <w:rsid w:val="00BA1C17"/>
    <w:rsid w:val="00EE4A6F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272E"/>
  <w15:chartTrackingRefBased/>
  <w15:docId w15:val="{AE2C71D5-DF92-41D4-8440-7CBE65A5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38F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C03C6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FC03C6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FC03C6"/>
  </w:style>
  <w:style w:type="paragraph" w:styleId="Closing">
    <w:name w:val="Closing"/>
    <w:basedOn w:val="Normal"/>
    <w:next w:val="Signature"/>
    <w:link w:val="ClosingChar"/>
    <w:uiPriority w:val="13"/>
    <w:qFormat/>
    <w:rsid w:val="00FC03C6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FC03C6"/>
  </w:style>
  <w:style w:type="paragraph" w:styleId="Signature">
    <w:name w:val="Signature"/>
    <w:basedOn w:val="Normal"/>
    <w:next w:val="Normal"/>
    <w:link w:val="SignatureChar"/>
    <w:uiPriority w:val="14"/>
    <w:qFormat/>
    <w:rsid w:val="00FC03C6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FC03C6"/>
  </w:style>
  <w:style w:type="paragraph" w:styleId="Date">
    <w:name w:val="Date"/>
    <w:basedOn w:val="Normal"/>
    <w:next w:val="Normal"/>
    <w:link w:val="DateChar"/>
    <w:uiPriority w:val="11"/>
    <w:qFormat/>
    <w:rsid w:val="00FC03C6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FC03C6"/>
  </w:style>
  <w:style w:type="character" w:customStyle="1" w:styleId="Heading9Char">
    <w:name w:val="Heading 9 Char"/>
    <w:basedOn w:val="DefaultParagraphFont"/>
    <w:link w:val="Heading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anner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CAE34A4C6E48C681A93031A868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0B531-D0D7-470D-ADC2-F0F3785CA9C5}"/>
      </w:docPartPr>
      <w:docPartBody>
        <w:p w:rsidR="00000000" w:rsidRDefault="00CC4E43">
          <w:pPr>
            <w:pStyle w:val="24CAE34A4C6E48C681A93031A868B2E3"/>
          </w:pPr>
          <w:r>
            <w:t>Recipient Name</w:t>
          </w:r>
        </w:p>
      </w:docPartBody>
    </w:docPart>
    <w:docPart>
      <w:docPartPr>
        <w:name w:val="47F52F3156144CD2AFC141B658092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E7BA8-01CF-493A-AF62-8AF9236F9471}"/>
      </w:docPartPr>
      <w:docPartBody>
        <w:p w:rsidR="00000000" w:rsidRDefault="00CC4E43">
          <w:pPr>
            <w:pStyle w:val="47F52F3156144CD2AFC141B6580929C0"/>
          </w:pPr>
          <w:r>
            <w:t>Recipient Name</w:t>
          </w:r>
        </w:p>
      </w:docPartBody>
    </w:docPart>
    <w:docPart>
      <w:docPartPr>
        <w:name w:val="BBD4291140304643B11AFB05AF07A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A427F-2184-4291-8083-1C4A733C3193}"/>
      </w:docPartPr>
      <w:docPartBody>
        <w:p w:rsidR="00000000" w:rsidRDefault="00CC4E43">
          <w:pPr>
            <w:pStyle w:val="BBD4291140304643B11AFB05AF07A1B4"/>
          </w:pPr>
          <w:r>
            <w:t>Sincerely</w:t>
          </w:r>
        </w:p>
      </w:docPartBody>
    </w:docPart>
    <w:docPart>
      <w:docPartPr>
        <w:name w:val="0FFD0DEB5AAB4CAA852997D9E9C99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74130-6407-407F-9CDA-F9A3AAF14557}"/>
      </w:docPartPr>
      <w:docPartBody>
        <w:p w:rsidR="00000000" w:rsidRDefault="00CC4E43">
          <w:pPr>
            <w:pStyle w:val="0FFD0DEB5AAB4CAA852997D9E9C99CE0"/>
          </w:pPr>
          <w:r>
            <w:t>Your Name</w:t>
          </w:r>
        </w:p>
      </w:docPartBody>
    </w:docPart>
    <w:docPart>
      <w:docPartPr>
        <w:name w:val="33B79DA13B134672B0B9088D05EF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89E67-F1C0-4E0F-9E43-24E1751D5625}"/>
      </w:docPartPr>
      <w:docPartBody>
        <w:p w:rsidR="00000000" w:rsidRDefault="00CC4E43">
          <w:pPr>
            <w:pStyle w:val="33B79DA13B134672B0B9088D05EF94F0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AE34A4C6E48C681A93031A868B2E3">
    <w:name w:val="24CAE34A4C6E48C681A93031A868B2E3"/>
  </w:style>
  <w:style w:type="paragraph" w:customStyle="1" w:styleId="ADAAD0FAAFF74990B017EF4FA4CC13F7">
    <w:name w:val="ADAAD0FAAFF74990B017EF4FA4CC13F7"/>
  </w:style>
  <w:style w:type="paragraph" w:customStyle="1" w:styleId="18029098776247FEABBD3F8AA3AD9423">
    <w:name w:val="18029098776247FEABBD3F8AA3AD9423"/>
  </w:style>
  <w:style w:type="paragraph" w:customStyle="1" w:styleId="6255FFD854084FDAA11B0E5B0D7E8AE6">
    <w:name w:val="6255FFD854084FDAA11B0E5B0D7E8AE6"/>
  </w:style>
  <w:style w:type="paragraph" w:customStyle="1" w:styleId="0D0465919F6340ECB14E69BE6A70039F">
    <w:name w:val="0D0465919F6340ECB14E69BE6A70039F"/>
  </w:style>
  <w:style w:type="paragraph" w:customStyle="1" w:styleId="5E2429326F7647C1943D946BEAADA7A4">
    <w:name w:val="5E2429326F7647C1943D946BEAADA7A4"/>
  </w:style>
  <w:style w:type="paragraph" w:customStyle="1" w:styleId="47F52F3156144CD2AFC141B6580929C0">
    <w:name w:val="47F52F3156144CD2AFC141B6580929C0"/>
  </w:style>
  <w:style w:type="paragraph" w:customStyle="1" w:styleId="610A34686DC74730808C4C92DCB27B28">
    <w:name w:val="610A34686DC74730808C4C92DCB27B28"/>
  </w:style>
  <w:style w:type="paragraph" w:customStyle="1" w:styleId="BBD4291140304643B11AFB05AF07A1B4">
    <w:name w:val="BBD4291140304643B11AFB05AF07A1B4"/>
  </w:style>
  <w:style w:type="paragraph" w:customStyle="1" w:styleId="0FFD0DEB5AAB4CAA852997D9E9C99CE0">
    <w:name w:val="0FFD0DEB5AAB4CAA852997D9E9C99CE0"/>
  </w:style>
  <w:style w:type="paragraph" w:customStyle="1" w:styleId="33B79DA13B134672B0B9088D05EF94F0">
    <w:name w:val="33B79DA13B134672B0B9088D05EF94F0"/>
  </w:style>
  <w:style w:type="paragraph" w:customStyle="1" w:styleId="DBFCFB78438A45049C416497A780E860">
    <w:name w:val="DBFCFB78438A45049C416497A780E860"/>
  </w:style>
  <w:style w:type="paragraph" w:customStyle="1" w:styleId="F5ADB7F9A89F497BAB54F52D39E5B8A7">
    <w:name w:val="F5ADB7F9A89F497BAB54F52D39E5B8A7"/>
  </w:style>
  <w:style w:type="paragraph" w:customStyle="1" w:styleId="91EAAB5E477845CC9D4987B6376EED28">
    <w:name w:val="91EAAB5E477845CC9D4987B6376EED28"/>
  </w:style>
  <w:style w:type="paragraph" w:customStyle="1" w:styleId="B5DDBC58F54F455DAAF102284B67CBED">
    <w:name w:val="B5DDBC58F54F455DAAF102284B67C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Mr. Smith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6" ma:contentTypeDescription="Create a new document." ma:contentTypeScope="" ma:versionID="6a13357eb66d2a983dfaa6093013ef45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8f54d2a8368eb92c5af59d4825e359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42CC3-EF46-4118-8B01-BA5081644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0C44C-1E45-495A-BA4B-4095678071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7F175-795B-4338-9E8B-3FA2B6ED3709}">
  <ds:schemaRefs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bdd23d7e-54b2-4982-979a-d20e37dc303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c0211f67-4cd1-478f-8032-31dd57f2b54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MOO.dotx</Template>
  <TotalTime>24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>Logan Danner</cp:keywords>
  <dc:description/>
  <cp:lastModifiedBy>Danner, Logan</cp:lastModifiedBy>
  <cp:revision>2</cp:revision>
  <dcterms:created xsi:type="dcterms:W3CDTF">2023-10-20T13:42:00Z</dcterms:created>
  <dcterms:modified xsi:type="dcterms:W3CDTF">2023-10-20T14:30:00Z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