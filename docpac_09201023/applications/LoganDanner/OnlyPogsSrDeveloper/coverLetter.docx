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6DD3" w14:textId="77777777" w:rsidR="00535F87" w:rsidRDefault="00535F87" w:rsidP="003E7E2F">
      <w:pPr>
        <w:pStyle w:val="GraphicAnchor"/>
      </w:pP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53"/>
        <w:gridCol w:w="624"/>
        <w:gridCol w:w="577"/>
        <w:gridCol w:w="3602"/>
      </w:tblGrid>
      <w:tr w:rsidR="00883504" w:rsidRPr="00162614" w14:paraId="3D289D3A" w14:textId="77777777" w:rsidTr="006A4A71">
        <w:trPr>
          <w:trHeight w:val="559"/>
        </w:trPr>
        <w:tc>
          <w:tcPr>
            <w:tcW w:w="4753" w:type="dxa"/>
            <w:vMerge w:val="restart"/>
          </w:tcPr>
          <w:p w14:paraId="105D01C2" w14:textId="77777777" w:rsidR="00883504" w:rsidRPr="00162614" w:rsidRDefault="00670E88" w:rsidP="003E7E2F">
            <w:pPr>
              <w:pStyle w:val="Subtitle"/>
            </w:pPr>
            <w:r>
              <w:t>Logan danner</w:t>
            </w:r>
          </w:p>
        </w:tc>
        <w:tc>
          <w:tcPr>
            <w:tcW w:w="624" w:type="dxa"/>
          </w:tcPr>
          <w:p w14:paraId="5B193B9A" w14:textId="77777777" w:rsidR="00883504" w:rsidRPr="00162614" w:rsidRDefault="00883504" w:rsidP="003E7E2F"/>
        </w:tc>
        <w:tc>
          <w:tcPr>
            <w:tcW w:w="577" w:type="dxa"/>
          </w:tcPr>
          <w:p w14:paraId="721071C3" w14:textId="77777777" w:rsidR="00883504" w:rsidRPr="00162614" w:rsidRDefault="00883504" w:rsidP="003E7E2F"/>
        </w:tc>
        <w:tc>
          <w:tcPr>
            <w:tcW w:w="3598" w:type="dxa"/>
            <w:tcBorders>
              <w:bottom w:val="single" w:sz="4" w:space="0" w:color="3A8C95" w:themeColor="accent5" w:themeShade="80"/>
            </w:tcBorders>
          </w:tcPr>
          <w:p w14:paraId="7BE9387A" w14:textId="77777777" w:rsidR="00883504" w:rsidRPr="007730E5" w:rsidRDefault="00883504" w:rsidP="003E7E2F">
            <w:pPr>
              <w:pStyle w:val="Heading3"/>
              <w:outlineLvl w:val="2"/>
            </w:pPr>
          </w:p>
        </w:tc>
      </w:tr>
      <w:tr w:rsidR="00883504" w:rsidRPr="00162614" w14:paraId="07FC508C" w14:textId="77777777" w:rsidTr="006A4A71">
        <w:trPr>
          <w:trHeight w:val="558"/>
        </w:trPr>
        <w:tc>
          <w:tcPr>
            <w:tcW w:w="4753" w:type="dxa"/>
            <w:vMerge/>
          </w:tcPr>
          <w:p w14:paraId="5A248C1E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472030C4" w14:textId="77777777" w:rsidR="00883504" w:rsidRPr="00162614" w:rsidRDefault="00883504" w:rsidP="003E7E2F"/>
        </w:tc>
        <w:tc>
          <w:tcPr>
            <w:tcW w:w="577" w:type="dxa"/>
          </w:tcPr>
          <w:p w14:paraId="38FBAF30" w14:textId="77777777" w:rsidR="00883504" w:rsidRPr="0016261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A7C9211" w14:textId="77777777" w:rsidR="00883504" w:rsidRPr="00162614" w:rsidRDefault="00883504" w:rsidP="003E7E2F">
            <w:pPr>
              <w:pStyle w:val="Heading4"/>
              <w:outlineLvl w:val="3"/>
            </w:pPr>
          </w:p>
        </w:tc>
      </w:tr>
      <w:tr w:rsidR="00883504" w:rsidRPr="00162614" w14:paraId="718B3DE4" w14:textId="77777777" w:rsidTr="006A4A71">
        <w:trPr>
          <w:trHeight w:val="1003"/>
        </w:trPr>
        <w:tc>
          <w:tcPr>
            <w:tcW w:w="4753" w:type="dxa"/>
            <w:vMerge/>
          </w:tcPr>
          <w:p w14:paraId="75AAD170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3531B9F0" w14:textId="77777777" w:rsidR="00883504" w:rsidRDefault="00883504" w:rsidP="003E7E2F"/>
        </w:tc>
        <w:tc>
          <w:tcPr>
            <w:tcW w:w="577" w:type="dxa"/>
          </w:tcPr>
          <w:p w14:paraId="4FB6F697" w14:textId="77777777" w:rsidR="0088350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</w:tcBorders>
          </w:tcPr>
          <w:p w14:paraId="391EE6DB" w14:textId="77777777" w:rsidR="00883504" w:rsidRPr="008D4A99" w:rsidRDefault="00883504" w:rsidP="003E7E2F">
            <w:pPr>
              <w:pStyle w:val="Heading5"/>
              <w:outlineLvl w:val="4"/>
            </w:pPr>
          </w:p>
        </w:tc>
      </w:tr>
      <w:tr w:rsidR="00883504" w:rsidRPr="00162614" w14:paraId="21510EF8" w14:textId="77777777" w:rsidTr="006A4A71">
        <w:trPr>
          <w:trHeight w:val="850"/>
        </w:trPr>
        <w:tc>
          <w:tcPr>
            <w:tcW w:w="4753" w:type="dxa"/>
            <w:vAlign w:val="center"/>
          </w:tcPr>
          <w:p w14:paraId="05D247F9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6F1FBD8C" w14:textId="77777777" w:rsidR="00883504" w:rsidRDefault="00883504" w:rsidP="003E7E2F"/>
        </w:tc>
        <w:tc>
          <w:tcPr>
            <w:tcW w:w="577" w:type="dxa"/>
          </w:tcPr>
          <w:p w14:paraId="2FB79680" w14:textId="77777777" w:rsidR="00883504" w:rsidRDefault="00883504" w:rsidP="003E7E2F"/>
        </w:tc>
        <w:tc>
          <w:tcPr>
            <w:tcW w:w="3598" w:type="dxa"/>
            <w:vAlign w:val="center"/>
          </w:tcPr>
          <w:p w14:paraId="3115830B" w14:textId="77777777" w:rsidR="00883504" w:rsidRPr="00C45D7E" w:rsidRDefault="00BD5958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9C2B9ACAAF94245968EE68EEEE667A6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323530" w:rsidRPr="00162614" w14:paraId="299A703D" w14:textId="77777777" w:rsidTr="006A4A71">
        <w:trPr>
          <w:trHeight w:val="639"/>
        </w:trPr>
        <w:tc>
          <w:tcPr>
            <w:tcW w:w="4753" w:type="dxa"/>
            <w:vMerge w:val="restart"/>
            <w:vAlign w:val="center"/>
          </w:tcPr>
          <w:p w14:paraId="3DB80EFE" w14:textId="77777777" w:rsidR="00323530" w:rsidRDefault="00670E88" w:rsidP="003E7E2F">
            <w:pPr>
              <w:pStyle w:val="Address"/>
            </w:pPr>
            <w:r>
              <w:t>Mr. Smith</w:t>
            </w:r>
          </w:p>
          <w:p w14:paraId="59240A60" w14:textId="77777777" w:rsidR="00323530" w:rsidRDefault="00670E88" w:rsidP="003E7E2F">
            <w:pPr>
              <w:pStyle w:val="Address"/>
            </w:pPr>
            <w:r>
              <w:t>Teacher</w:t>
            </w:r>
          </w:p>
          <w:p w14:paraId="56AEF87D" w14:textId="77777777" w:rsidR="00323530" w:rsidRDefault="00670E88" w:rsidP="003E7E2F">
            <w:pPr>
              <w:pStyle w:val="Address"/>
            </w:pPr>
            <w:proofErr w:type="spellStart"/>
            <w:r>
              <w:t>OnlyPogs</w:t>
            </w:r>
            <w:proofErr w:type="spellEnd"/>
          </w:p>
          <w:p w14:paraId="117FB7AB" w14:textId="77777777" w:rsidR="00323530" w:rsidRPr="000F3FE2" w:rsidRDefault="00323530" w:rsidP="003E7E2F">
            <w:pPr>
              <w:pStyle w:val="Address"/>
            </w:pPr>
          </w:p>
        </w:tc>
        <w:tc>
          <w:tcPr>
            <w:tcW w:w="624" w:type="dxa"/>
            <w:vMerge w:val="restart"/>
          </w:tcPr>
          <w:p w14:paraId="6BB5CFF1" w14:textId="77777777" w:rsidR="00323530" w:rsidRDefault="00323530" w:rsidP="003E7E2F"/>
        </w:tc>
        <w:tc>
          <w:tcPr>
            <w:tcW w:w="577" w:type="dxa"/>
            <w:vMerge w:val="restart"/>
            <w:vAlign w:val="center"/>
          </w:tcPr>
          <w:p w14:paraId="38F752ED" w14:textId="77777777" w:rsidR="00323530" w:rsidRDefault="00670E88" w:rsidP="003E7E2F">
            <w:r w:rsidRPr="006D303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E72DB97" wp14:editId="175F24D2">
                      <wp:simplePos x="0" y="0"/>
                      <wp:positionH relativeFrom="column">
                        <wp:posOffset>-4417060</wp:posOffset>
                      </wp:positionH>
                      <wp:positionV relativeFrom="paragraph">
                        <wp:posOffset>-2683510</wp:posOffset>
                      </wp:positionV>
                      <wp:extent cx="7912735" cy="4269105"/>
                      <wp:effectExtent l="0" t="0" r="0" b="0"/>
                      <wp:wrapNone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12735" cy="4269105"/>
                                <a:chOff x="0" y="0"/>
                                <a:chExt cx="7911973" cy="4268402"/>
                              </a:xfrm>
                            </wpg:grpSpPr>
                            <wps:wsp>
                              <wps:cNvPr id="107" name="Rectangle 10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315968" y="0"/>
                                  <a:ext cx="3596005" cy="209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0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4330954" cy="2095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072640"/>
                                  <a:ext cx="4450708" cy="577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328160" y="2072640"/>
                                  <a:ext cx="3577763" cy="577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328160" y="2645664"/>
                                  <a:ext cx="3577763" cy="16227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E0B04F" id="Group 5" o:spid="_x0000_s1026" style="position:absolute;margin-left:-347.8pt;margin-top:-211.3pt;width:623.05pt;height:336.15pt;z-index:-251657216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">
                      <v:rect id="Rectangle 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      <v:rect id="Rectangle 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      <v:rect id="Rectangle 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      </v:group>
                  </w:pict>
                </mc:Fallback>
              </mc:AlternateContent>
            </w:r>
          </w:p>
        </w:tc>
        <w:tc>
          <w:tcPr>
            <w:tcW w:w="3598" w:type="dxa"/>
            <w:vAlign w:val="center"/>
          </w:tcPr>
          <w:p w14:paraId="03352A0A" w14:textId="77777777" w:rsidR="00323530" w:rsidRPr="008D4A99" w:rsidRDefault="00670E88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6D506E5E" wp14:editId="41A6F44D">
                  <wp:extent cx="390424" cy="267354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44" cy="2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717-xxx-xxxx</w:t>
            </w:r>
          </w:p>
        </w:tc>
      </w:tr>
      <w:tr w:rsidR="00323530" w:rsidRPr="00162614" w14:paraId="16F5E100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24D0AD41" w14:textId="77777777" w:rsidR="00323530" w:rsidRPr="000F3FE2" w:rsidRDefault="00323530" w:rsidP="003E7E2F"/>
        </w:tc>
        <w:tc>
          <w:tcPr>
            <w:tcW w:w="624" w:type="dxa"/>
            <w:vMerge/>
          </w:tcPr>
          <w:p w14:paraId="74935FF7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54D58043" w14:textId="77777777" w:rsidR="00323530" w:rsidRDefault="00323530" w:rsidP="003E7E2F"/>
        </w:tc>
        <w:tc>
          <w:tcPr>
            <w:tcW w:w="3598" w:type="dxa"/>
            <w:vAlign w:val="center"/>
          </w:tcPr>
          <w:p w14:paraId="1DA67C29" w14:textId="77777777" w:rsidR="00323530" w:rsidRPr="008D4A99" w:rsidRDefault="00323530" w:rsidP="003E7E2F">
            <w:pPr>
              <w:pStyle w:val="Contact1"/>
            </w:pPr>
            <w:r>
              <w:t xml:space="preserve"> </w:t>
            </w:r>
          </w:p>
        </w:tc>
      </w:tr>
      <w:tr w:rsidR="00323530" w:rsidRPr="00162614" w14:paraId="504E6250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71C58800" w14:textId="77777777" w:rsidR="00323530" w:rsidRPr="000F3FE2" w:rsidRDefault="00323530" w:rsidP="003E7E2F"/>
        </w:tc>
        <w:tc>
          <w:tcPr>
            <w:tcW w:w="624" w:type="dxa"/>
            <w:vMerge/>
          </w:tcPr>
          <w:p w14:paraId="41FF6162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7D47D054" w14:textId="77777777" w:rsidR="00323530" w:rsidRDefault="00323530" w:rsidP="003E7E2F"/>
        </w:tc>
        <w:tc>
          <w:tcPr>
            <w:tcW w:w="3598" w:type="dxa"/>
            <w:vAlign w:val="center"/>
          </w:tcPr>
          <w:p w14:paraId="47101DA7" w14:textId="77777777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1795F42B" wp14:editId="6EC4D1B6">
                  <wp:extent cx="347798" cy="261257"/>
                  <wp:effectExtent l="0" t="0" r="0" b="5715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00" cy="2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70E88" w:rsidRPr="00670E88">
              <w:rPr>
                <w:sz w:val="22"/>
              </w:rPr>
              <w:t>Logan24057@live.ytech.edu</w:t>
            </w:r>
          </w:p>
        </w:tc>
      </w:tr>
      <w:tr w:rsidR="00323530" w:rsidRPr="00162614" w14:paraId="5D720369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6A1E7E50" w14:textId="77777777" w:rsidR="00323530" w:rsidRPr="000F3FE2" w:rsidRDefault="00323530" w:rsidP="003E7E2F"/>
        </w:tc>
        <w:tc>
          <w:tcPr>
            <w:tcW w:w="624" w:type="dxa"/>
            <w:vMerge/>
          </w:tcPr>
          <w:p w14:paraId="2EE0A871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7BAAC7AC" w14:textId="77777777" w:rsidR="00323530" w:rsidRDefault="00323530" w:rsidP="003E7E2F"/>
        </w:tc>
        <w:tc>
          <w:tcPr>
            <w:tcW w:w="3598" w:type="dxa"/>
            <w:vAlign w:val="center"/>
          </w:tcPr>
          <w:p w14:paraId="61BAFC68" w14:textId="77777777" w:rsidR="00323530" w:rsidRPr="008D4A99" w:rsidRDefault="00323530" w:rsidP="003E7E2F">
            <w:pPr>
              <w:pStyle w:val="Contact2"/>
            </w:pPr>
            <w:r>
              <w:t xml:space="preserve"> </w:t>
            </w:r>
          </w:p>
        </w:tc>
      </w:tr>
      <w:tr w:rsidR="00883504" w14:paraId="5191233C" w14:textId="77777777" w:rsidTr="006A4A71">
        <w:trPr>
          <w:trHeight w:val="311"/>
        </w:trPr>
        <w:tc>
          <w:tcPr>
            <w:tcW w:w="4753" w:type="dxa"/>
            <w:vAlign w:val="center"/>
          </w:tcPr>
          <w:p w14:paraId="79F9C6FB" w14:textId="77777777" w:rsidR="00883504" w:rsidRPr="002D6AAF" w:rsidRDefault="00883504" w:rsidP="003E7E2F"/>
        </w:tc>
        <w:tc>
          <w:tcPr>
            <w:tcW w:w="624" w:type="dxa"/>
          </w:tcPr>
          <w:p w14:paraId="7E538457" w14:textId="77777777" w:rsidR="00883504" w:rsidRPr="002D6AAF" w:rsidRDefault="00883504" w:rsidP="003E7E2F"/>
        </w:tc>
        <w:tc>
          <w:tcPr>
            <w:tcW w:w="577" w:type="dxa"/>
          </w:tcPr>
          <w:p w14:paraId="6508F2DE" w14:textId="77777777" w:rsidR="00883504" w:rsidRPr="002D6AAF" w:rsidRDefault="00883504" w:rsidP="003E7E2F"/>
        </w:tc>
        <w:tc>
          <w:tcPr>
            <w:tcW w:w="3598" w:type="dxa"/>
            <w:vAlign w:val="center"/>
          </w:tcPr>
          <w:p w14:paraId="235A12D4" w14:textId="77777777" w:rsidR="00883504" w:rsidRPr="002D6AAF" w:rsidRDefault="00883504" w:rsidP="003E7E2F"/>
        </w:tc>
      </w:tr>
      <w:tr w:rsidR="00883504" w:rsidRPr="00B87E22" w14:paraId="69069A5A" w14:textId="77777777" w:rsidTr="006A4A71">
        <w:trPr>
          <w:trHeight w:val="7199"/>
        </w:trPr>
        <w:tc>
          <w:tcPr>
            <w:tcW w:w="9556" w:type="dxa"/>
            <w:gridSpan w:val="4"/>
          </w:tcPr>
          <w:p w14:paraId="480194EE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 xml:space="preserve">Dear Mr. </w:t>
            </w:r>
            <w:r w:rsidRPr="00670E88">
              <w:rPr>
                <w:rFonts w:asciiTheme="minorHAnsi" w:hAnsiTheme="minorHAnsi" w:cstheme="minorHAnsi"/>
              </w:rPr>
              <w:t>Smith</w:t>
            </w:r>
            <w:r w:rsidRPr="00670E88">
              <w:rPr>
                <w:rFonts w:asciiTheme="minorHAnsi" w:hAnsiTheme="minorHAnsi" w:cstheme="minorHAnsi"/>
              </w:rPr>
              <w:t>,</w:t>
            </w:r>
          </w:p>
          <w:p w14:paraId="7FBB4A05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>            </w:t>
            </w:r>
            <w:r w:rsidRPr="00670E88">
              <w:rPr>
                <w:rStyle w:val="apple-tab-span"/>
                <w:rFonts w:asciiTheme="minorHAnsi" w:hAnsiTheme="minorHAnsi" w:cstheme="minorHAnsi"/>
              </w:rPr>
              <w:tab/>
            </w:r>
          </w:p>
          <w:p w14:paraId="4F13A0AB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ind w:firstLine="72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 xml:space="preserve">I am interested in the </w:t>
            </w:r>
            <w:proofErr w:type="spellStart"/>
            <w:r w:rsidRPr="00670E88">
              <w:rPr>
                <w:rFonts w:asciiTheme="minorHAnsi" w:hAnsiTheme="minorHAnsi" w:cstheme="minorHAnsi"/>
              </w:rPr>
              <w:t>OnlyPogs</w:t>
            </w:r>
            <w:proofErr w:type="spellEnd"/>
            <w:r w:rsidRPr="00670E88">
              <w:rPr>
                <w:rFonts w:asciiTheme="minorHAnsi" w:hAnsiTheme="minorHAnsi" w:cstheme="minorHAnsi"/>
              </w:rPr>
              <w:t xml:space="preserve"> Senior</w:t>
            </w:r>
            <w:r w:rsidRPr="00670E88">
              <w:rPr>
                <w:rFonts w:asciiTheme="minorHAnsi" w:hAnsiTheme="minorHAnsi" w:cstheme="minorHAnsi"/>
              </w:rPr>
              <w:t xml:space="preserve"> Developer position. I feel that I am</w:t>
            </w:r>
            <w:r>
              <w:rPr>
                <w:rFonts w:asciiTheme="minorHAnsi" w:hAnsiTheme="minorHAnsi" w:cstheme="minorHAnsi"/>
              </w:rPr>
              <w:t xml:space="preserve"> a great</w:t>
            </w:r>
            <w:r w:rsidRPr="00670E88">
              <w:rPr>
                <w:rFonts w:asciiTheme="minorHAnsi" w:hAnsiTheme="minorHAnsi" w:cstheme="minorHAnsi"/>
              </w:rPr>
              <w:t xml:space="preserve"> fit for this position and </w:t>
            </w:r>
            <w:r>
              <w:rPr>
                <w:rFonts w:asciiTheme="minorHAnsi" w:hAnsiTheme="minorHAnsi" w:cstheme="minorHAnsi"/>
              </w:rPr>
              <w:t xml:space="preserve">that </w:t>
            </w:r>
            <w:r w:rsidRPr="00670E88">
              <w:rPr>
                <w:rFonts w:asciiTheme="minorHAnsi" w:hAnsiTheme="minorHAnsi" w:cstheme="minorHAnsi"/>
              </w:rPr>
              <w:t>it would benefit my career in the I</w:t>
            </w:r>
            <w:r w:rsidRPr="00670E88">
              <w:rPr>
                <w:rFonts w:asciiTheme="minorHAnsi" w:hAnsiTheme="minorHAnsi" w:cstheme="minorHAnsi"/>
              </w:rPr>
              <w:t xml:space="preserve">nformation </w:t>
            </w:r>
            <w:r w:rsidRPr="00670E88">
              <w:rPr>
                <w:rFonts w:asciiTheme="minorHAnsi" w:hAnsiTheme="minorHAnsi" w:cstheme="minorHAnsi"/>
              </w:rPr>
              <w:t>T</w:t>
            </w:r>
            <w:r w:rsidRPr="00670E88">
              <w:rPr>
                <w:rFonts w:asciiTheme="minorHAnsi" w:hAnsiTheme="minorHAnsi" w:cstheme="minorHAnsi"/>
              </w:rPr>
              <w:t>echnology</w:t>
            </w:r>
            <w:r w:rsidRPr="00670E88">
              <w:rPr>
                <w:rFonts w:asciiTheme="minorHAnsi" w:hAnsiTheme="minorHAnsi" w:cstheme="minorHAnsi"/>
              </w:rPr>
              <w:t xml:space="preserve"> industry</w:t>
            </w:r>
            <w:r>
              <w:rPr>
                <w:rFonts w:asciiTheme="minorHAnsi" w:hAnsiTheme="minorHAnsi" w:cstheme="minorHAnsi"/>
              </w:rPr>
              <w:t xml:space="preserve"> immensely</w:t>
            </w:r>
            <w:r w:rsidRPr="00670E88">
              <w:rPr>
                <w:rFonts w:asciiTheme="minorHAnsi" w:hAnsiTheme="minorHAnsi" w:cstheme="minorHAnsi"/>
              </w:rPr>
              <w:t>.</w:t>
            </w:r>
          </w:p>
          <w:p w14:paraId="3F07ADE4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ind w:firstLine="72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 xml:space="preserve">I have </w:t>
            </w:r>
            <w:r>
              <w:rPr>
                <w:rFonts w:asciiTheme="minorHAnsi" w:hAnsiTheme="minorHAnsi" w:cstheme="minorHAnsi"/>
              </w:rPr>
              <w:t>knowledge</w:t>
            </w:r>
            <w:r w:rsidRPr="00670E88">
              <w:rPr>
                <w:rFonts w:asciiTheme="minorHAnsi" w:hAnsiTheme="minorHAnsi" w:cstheme="minorHAnsi"/>
              </w:rPr>
              <w:t xml:space="preserve"> in multiple programming languages</w:t>
            </w:r>
            <w:r>
              <w:rPr>
                <w:rFonts w:asciiTheme="minorHAnsi" w:hAnsiTheme="minorHAnsi" w:cstheme="minorHAnsi"/>
              </w:rPr>
              <w:t xml:space="preserve"> such as HTML, CSS, EJS, JavaScript, and sqlite3 databases</w:t>
            </w:r>
            <w:r w:rsidRPr="00670E88">
              <w:rPr>
                <w:rFonts w:asciiTheme="minorHAnsi" w:hAnsiTheme="minorHAnsi" w:cstheme="minorHAnsi"/>
              </w:rPr>
              <w:t xml:space="preserve">. The problem-solving skills I have </w:t>
            </w:r>
            <w:r>
              <w:rPr>
                <w:rFonts w:asciiTheme="minorHAnsi" w:hAnsiTheme="minorHAnsi" w:cstheme="minorHAnsi"/>
              </w:rPr>
              <w:t>built up and gained until now will be a valuable asset in this position. I am also confident in my ability to write concise and easy to understand documentation.A</w:t>
            </w:r>
            <w:bookmarkStart w:id="0" w:name="_GoBack"/>
            <w:bookmarkEnd w:id="0"/>
          </w:p>
          <w:p w14:paraId="24A6E1A4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ind w:firstLine="72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 xml:space="preserve">I am looking forward to an interview for this position. I firmly believe that fulfilling this position will be beneficial </w:t>
            </w:r>
            <w:r w:rsidRPr="00670E88">
              <w:rPr>
                <w:rFonts w:asciiTheme="minorHAnsi" w:hAnsiTheme="minorHAnsi" w:cstheme="minorHAnsi"/>
              </w:rPr>
              <w:t xml:space="preserve">for </w:t>
            </w:r>
            <w:r w:rsidRPr="00670E88">
              <w:rPr>
                <w:rFonts w:asciiTheme="minorHAnsi" w:hAnsiTheme="minorHAnsi" w:cstheme="minorHAnsi"/>
              </w:rPr>
              <w:t>both parties.</w:t>
            </w:r>
          </w:p>
          <w:p w14:paraId="312B13F1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> </w:t>
            </w:r>
          </w:p>
          <w:p w14:paraId="5CA8C357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>Sincerely,</w:t>
            </w:r>
          </w:p>
          <w:p w14:paraId="515AC2B0" w14:textId="77777777" w:rsidR="00670E88" w:rsidRPr="00670E88" w:rsidRDefault="00670E88" w:rsidP="00670E88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70E88">
              <w:rPr>
                <w:rFonts w:asciiTheme="minorHAnsi" w:hAnsiTheme="minorHAnsi" w:cstheme="minorHAnsi"/>
              </w:rPr>
              <w:t>Logan Danner</w:t>
            </w:r>
          </w:p>
          <w:p w14:paraId="21EBAADD" w14:textId="77777777" w:rsidR="00883504" w:rsidRPr="00373FC8" w:rsidRDefault="00883504" w:rsidP="003E7E2F"/>
        </w:tc>
      </w:tr>
    </w:tbl>
    <w:p w14:paraId="3D5C6622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BE793" w14:textId="77777777" w:rsidR="00670E88" w:rsidRDefault="00670E88" w:rsidP="003E7E2F">
      <w:r>
        <w:separator/>
      </w:r>
    </w:p>
  </w:endnote>
  <w:endnote w:type="continuationSeparator" w:id="0">
    <w:p w14:paraId="502DB88B" w14:textId="77777777" w:rsidR="00670E88" w:rsidRDefault="00670E88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14F5E" w14:textId="77777777" w:rsidR="00670E88" w:rsidRDefault="00670E88" w:rsidP="003E7E2F">
      <w:r>
        <w:separator/>
      </w:r>
    </w:p>
  </w:footnote>
  <w:footnote w:type="continuationSeparator" w:id="0">
    <w:p w14:paraId="7BB0FA3D" w14:textId="77777777" w:rsidR="00670E88" w:rsidRDefault="00670E88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88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0E88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A3DBB"/>
    <w:rsid w:val="00AB7FE5"/>
    <w:rsid w:val="00AC1E5A"/>
    <w:rsid w:val="00B87E22"/>
    <w:rsid w:val="00B939C6"/>
    <w:rsid w:val="00BA2D2C"/>
    <w:rsid w:val="00BA3E51"/>
    <w:rsid w:val="00BB3142"/>
    <w:rsid w:val="00BC7F9B"/>
    <w:rsid w:val="00C155FC"/>
    <w:rsid w:val="00C45D7E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D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670E8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7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anner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C2B9ACAAF94245968EE68EEEE6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28BA-7A5C-46D3-9DF5-74A4118A2686}"/>
      </w:docPartPr>
      <w:docPartBody>
        <w:p w:rsidR="00000000" w:rsidRDefault="002D1EB5">
          <w:pPr>
            <w:pStyle w:val="A9C2B9ACAAF94245968EE68EEEE667A6"/>
          </w:pPr>
          <w:r w:rsidRPr="0016261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BE699555D48BEA9CAC2C7ED636855">
    <w:name w:val="D3EBE699555D48BEA9CAC2C7ED636855"/>
  </w:style>
  <w:style w:type="paragraph" w:customStyle="1" w:styleId="3BE59A0363F74399B9DCC578427C162B">
    <w:name w:val="3BE59A0363F74399B9DCC578427C162B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customStyle="1" w:styleId="C8AF69B3B743451C9B69BAE182387D23">
    <w:name w:val="C8AF69B3B743451C9B69BAE182387D23"/>
  </w:style>
  <w:style w:type="paragraph" w:customStyle="1" w:styleId="A027A604A4BF4A1BB3955023E3B38831">
    <w:name w:val="A027A604A4BF4A1BB3955023E3B38831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424883A6E83940A4B268176F29001BE1">
    <w:name w:val="424883A6E83940A4B268176F29001BE1"/>
  </w:style>
  <w:style w:type="paragraph" w:customStyle="1" w:styleId="A9C2B9ACAAF94245968EE68EEEE667A6">
    <w:name w:val="A9C2B9ACAAF94245968EE68EEEE667A6"/>
  </w:style>
  <w:style w:type="paragraph" w:customStyle="1" w:styleId="5DA3D241413A421497C3AB53F1F5C5C9">
    <w:name w:val="5DA3D241413A421497C3AB53F1F5C5C9"/>
  </w:style>
  <w:style w:type="paragraph" w:customStyle="1" w:styleId="FD912F1C21444291B202E093BE4514A7">
    <w:name w:val="FD912F1C21444291B202E093BE4514A7"/>
  </w:style>
  <w:style w:type="paragraph" w:customStyle="1" w:styleId="AE07CC5ACDFA4800A65C28F943C08872">
    <w:name w:val="AE07CC5ACDFA4800A65C28F943C08872"/>
  </w:style>
  <w:style w:type="paragraph" w:customStyle="1" w:styleId="9891B3F9C6E148239E0C72C470CD9B1A">
    <w:name w:val="9891B3F9C6E148239E0C72C470CD9B1A"/>
  </w:style>
  <w:style w:type="paragraph" w:customStyle="1" w:styleId="63797997D4F94C08AED82DB4034E034E">
    <w:name w:val="63797997D4F94C08AED82DB4034E034E"/>
  </w:style>
  <w:style w:type="paragraph" w:customStyle="1" w:styleId="2B13DA8CF24243749B6573FC54BF80FE">
    <w:name w:val="2B13DA8CF24243749B6573FC54BF80FE"/>
  </w:style>
  <w:style w:type="paragraph" w:customStyle="1" w:styleId="19E0ADAF4BB84A59B65BEB384ED136B3">
    <w:name w:val="19E0ADAF4BB84A59B65BEB384ED136B3"/>
  </w:style>
  <w:style w:type="paragraph" w:customStyle="1" w:styleId="0F8BE802BCEF4B4880A7CEE33AADC0FB">
    <w:name w:val="0F8BE802BCEF4B4880A7CEE33AADC0FB"/>
  </w:style>
  <w:style w:type="paragraph" w:customStyle="1" w:styleId="B786FDF0F9934B5280FD5C5362E700A6">
    <w:name w:val="B786FDF0F9934B5280FD5C5362E700A6"/>
  </w:style>
  <w:style w:type="paragraph" w:customStyle="1" w:styleId="B12E0577A8E0448CB0D3E24217275A55">
    <w:name w:val="B12E0577A8E0448CB0D3E24217275A55"/>
  </w:style>
  <w:style w:type="paragraph" w:customStyle="1" w:styleId="44E4671823EC4B78A019404BBECBE6E5">
    <w:name w:val="44E4671823EC4B78A019404BBECBE6E5"/>
  </w:style>
  <w:style w:type="paragraph" w:customStyle="1" w:styleId="A14E55385C3346DEA71B03E27EEFDD33">
    <w:name w:val="A14E55385C3346DEA71B03E27EEFDD33"/>
  </w:style>
  <w:style w:type="paragraph" w:customStyle="1" w:styleId="91C7AC65ADFF4BB89BFB82C97CAEBBA1">
    <w:name w:val="91C7AC65ADFF4BB89BFB82C97CAEBBA1"/>
  </w:style>
  <w:style w:type="paragraph" w:customStyle="1" w:styleId="B082B5DB35B24554ACA09CD0A507FE37">
    <w:name w:val="B082B5DB35B24554ACA09CD0A507FE37"/>
  </w:style>
  <w:style w:type="paragraph" w:customStyle="1" w:styleId="FAF79A7044224933AB443DAA1A0F6B1B">
    <w:name w:val="FAF79A7044224933AB443DAA1A0F6B1B"/>
  </w:style>
  <w:style w:type="paragraph" w:customStyle="1" w:styleId="6AE3837A81444F0DAE6FAFFCE40B16B2">
    <w:name w:val="6AE3837A81444F0DAE6FAFFCE40B16B2"/>
  </w:style>
  <w:style w:type="paragraph" w:customStyle="1" w:styleId="19CA3D6DE0E34163A7AFA285D9182EB9">
    <w:name w:val="19CA3D6DE0E34163A7AFA285D9182EB9"/>
  </w:style>
  <w:style w:type="paragraph" w:customStyle="1" w:styleId="FC08453C93864F5B89C887BBD15058DA">
    <w:name w:val="FC08453C93864F5B89C887BBD15058DA"/>
  </w:style>
  <w:style w:type="paragraph" w:customStyle="1" w:styleId="F32B5E6D3C7C4C0B9E8818FED47EF718">
    <w:name w:val="F32B5E6D3C7C4C0B9E8818FED47EF718"/>
  </w:style>
  <w:style w:type="paragraph" w:customStyle="1" w:styleId="A8317DF58CBA4C0D973612FE70A4FA34">
    <w:name w:val="A8317DF58CBA4C0D973612FE70A4FA34"/>
  </w:style>
  <w:style w:type="paragraph" w:customStyle="1" w:styleId="EE65DFE819B54F369ECC8806F26464D7">
    <w:name w:val="EE65DFE819B54F369ECC8806F26464D7"/>
  </w:style>
  <w:style w:type="paragraph" w:customStyle="1" w:styleId="E96D7575E73A494C8B15434B8CD66FB2">
    <w:name w:val="E96D7575E73A494C8B15434B8CD66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0211f67-4cd1-478f-8032-31dd57f2b54e" xsi:nil="true"/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6a13357eb66d2a983dfaa6093013ef4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8f54d2a8368eb92c5af59d4825e359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c0211f67-4cd1-478f-8032-31dd57f2b54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bdd23d7e-54b2-4982-979a-d20e37dc303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8518D-8320-43AE-A955-686689536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letter.dotx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2023-10-20T13:55:00Z</dcterms:created>
  <dcterms:modified xsi:type="dcterms:W3CDTF">2023-10-20T14:15:00Z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