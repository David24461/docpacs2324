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76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184"/>
        <w:gridCol w:w="4505"/>
      </w:tblGrid>
      <w:tr w:rsidR="00D92B95" w14:paraId="3B23EC4E" w14:textId="77777777" w:rsidTr="00073481">
        <w:trPr>
          <w:trHeight w:val="979"/>
        </w:trPr>
        <w:tc>
          <w:tcPr>
            <w:tcW w:w="5184" w:type="dxa"/>
            <w:shd w:val="clear" w:color="auto" w:fill="FFFFFF" w:themeFill="background1"/>
            <w:vAlign w:val="bottom"/>
          </w:tcPr>
          <w:p w14:paraId="27567A9D" w14:textId="79A5AA8F" w:rsidR="00C84833" w:rsidRPr="0077598A" w:rsidRDefault="008B6870" w:rsidP="00073481">
            <w:pPr>
              <w:pStyle w:val="Title"/>
              <w:rPr>
                <w:rFonts w:ascii="Broadway" w:hAnsi="Broadway"/>
              </w:rPr>
            </w:pPr>
            <w:sdt>
              <w:sdtPr>
                <w:rPr>
                  <w:rFonts w:ascii="Broadway" w:hAnsi="Broadway"/>
                </w:rPr>
                <w:alias w:val="Enter first name:"/>
                <w:tag w:val="Enter first name:"/>
                <w:id w:val="1306818671"/>
                <w:placeholder>
                  <w:docPart w:val="B2F7A7355E974510B4FB426E91C7986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40AAD" w:rsidRPr="0077598A">
                  <w:rPr>
                    <w:rFonts w:ascii="Broadway" w:hAnsi="Broadway"/>
                  </w:rPr>
                  <w:t>Carmen</w:t>
                </w:r>
              </w:sdtContent>
            </w:sdt>
            <w:r w:rsidR="00D92B95" w:rsidRPr="0077598A">
              <w:rPr>
                <w:rFonts w:ascii="Broadway" w:hAnsi="Broadway"/>
              </w:rPr>
              <w:br/>
            </w:r>
            <w:sdt>
              <w:sdtPr>
                <w:rPr>
                  <w:rFonts w:ascii="Broadway" w:hAnsi="Broadway"/>
                </w:rPr>
                <w:alias w:val="Enter last name:"/>
                <w:tag w:val="Enter last name:"/>
                <w:id w:val="-1656595288"/>
                <w:placeholder>
                  <w:docPart w:val="CAB27B61F80C461288CDF0206E8D3CC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E40AAD" w:rsidRPr="0077598A">
                  <w:rPr>
                    <w:rFonts w:ascii="Broadway" w:hAnsi="Broadway"/>
                  </w:rPr>
                  <w:t>Cedano</w:t>
                </w:r>
              </w:sdtContent>
            </w:sdt>
          </w:p>
        </w:tc>
        <w:tc>
          <w:tcPr>
            <w:tcW w:w="4505" w:type="dxa"/>
            <w:vAlign w:val="bottom"/>
          </w:tcPr>
          <w:tbl>
            <w:tblPr>
              <w:tblStyle w:val="TableGrid"/>
              <w:tblW w:w="479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333"/>
              <w:gridCol w:w="465"/>
            </w:tblGrid>
            <w:tr w:rsidR="00932D92" w:rsidRPr="009D0878" w14:paraId="01045EDC" w14:textId="77777777" w:rsidTr="00073481">
              <w:trPr>
                <w:trHeight w:val="199"/>
              </w:trPr>
              <w:tc>
                <w:tcPr>
                  <w:tcW w:w="433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BAA91E8" w14:textId="5BA73C45" w:rsidR="004E2970" w:rsidRPr="00A74C8E" w:rsidRDefault="008B6870" w:rsidP="004E2970">
                  <w:pPr>
                    <w:pStyle w:val="ContactInfo"/>
                    <w:rPr>
                      <w:rFonts w:ascii="Century Gothic" w:hAnsi="Century Gothic"/>
                    </w:rPr>
                  </w:pPr>
                  <w:sdt>
                    <w:sdtPr>
                      <w:rPr>
                        <w:rFonts w:ascii="Century Gothic" w:hAnsi="Century Gothic"/>
                      </w:rPr>
                      <w:alias w:val="Enter address:"/>
                      <w:tag w:val="Enter address:"/>
                      <w:id w:val="966779368"/>
                      <w:placeholder>
                        <w:docPart w:val="B1354C56978C41E1B546DB154E9F7A2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40AAD" w:rsidRPr="00A74C8E">
                        <w:rPr>
                          <w:rFonts w:ascii="Century Gothic" w:hAnsi="Century Gothic"/>
                        </w:rPr>
                        <w:t>York, Pa</w:t>
                      </w:r>
                    </w:sdtContent>
                  </w:sdt>
                </w:p>
              </w:tc>
              <w:tc>
                <w:tcPr>
                  <w:tcW w:w="46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9AC45F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01E30B" wp14:editId="7AF7333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6B00FA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65832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6b00fa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A3D1B0B" w14:textId="77777777" w:rsidTr="00073481">
              <w:trPr>
                <w:trHeight w:val="189"/>
              </w:trPr>
              <w:sdt>
                <w:sdtPr>
                  <w:rPr>
                    <w:rFonts w:ascii="Century Gothic" w:hAnsi="Century Gothic"/>
                  </w:rPr>
                  <w:alias w:val="Enter phone:"/>
                  <w:tag w:val="Enter phone:"/>
                  <w:id w:val="-1849400302"/>
                  <w:placeholder>
                    <w:docPart w:val="C4D9108519A24A60BF115E588A5D137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333" w:type="dxa"/>
                      <w:tcMar>
                        <w:left w:w="720" w:type="dxa"/>
                        <w:right w:w="29" w:type="dxa"/>
                      </w:tcMar>
                    </w:tcPr>
                    <w:p w14:paraId="1FB7E0C3" w14:textId="18FD6D5A" w:rsidR="00932D92" w:rsidRPr="009D0878" w:rsidRDefault="00E40AAD" w:rsidP="00932D92">
                      <w:pPr>
                        <w:pStyle w:val="ContactInfo"/>
                      </w:pPr>
                      <w:r w:rsidRPr="00A74C8E">
                        <w:rPr>
                          <w:rFonts w:ascii="Century Gothic" w:hAnsi="Century Gothic"/>
                        </w:rPr>
                        <w:t>123-456-7890</w:t>
                      </w:r>
                    </w:p>
                  </w:tc>
                </w:sdtContent>
              </w:sdt>
              <w:tc>
                <w:tcPr>
                  <w:tcW w:w="465" w:type="dxa"/>
                  <w:tcMar>
                    <w:left w:w="0" w:type="dxa"/>
                    <w:right w:w="0" w:type="dxa"/>
                  </w:tcMar>
                </w:tcPr>
                <w:p w14:paraId="6C364D3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4BD6D5" wp14:editId="7EA7BEC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6B00FA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F0E65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6b00fa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CEF7832" w14:textId="77777777" w:rsidTr="00073481">
              <w:trPr>
                <w:trHeight w:val="199"/>
              </w:trPr>
              <w:sdt>
                <w:sdtPr>
                  <w:rPr>
                    <w:rFonts w:ascii="Century Gothic" w:hAnsi="Century Gothic"/>
                  </w:rPr>
                  <w:alias w:val="Enter email:"/>
                  <w:tag w:val="Enter email:"/>
                  <w:id w:val="-675184368"/>
                  <w:placeholder>
                    <w:docPart w:val="8665D7B1694E4C2CB08B14C7D645665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333" w:type="dxa"/>
                      <w:tcMar>
                        <w:left w:w="720" w:type="dxa"/>
                        <w:right w:w="29" w:type="dxa"/>
                      </w:tcMar>
                    </w:tcPr>
                    <w:p w14:paraId="15437859" w14:textId="19BF74F0" w:rsidR="00932D92" w:rsidRPr="009D0878" w:rsidRDefault="00E40AAD" w:rsidP="00932D92">
                      <w:pPr>
                        <w:pStyle w:val="ContactInfo"/>
                      </w:pPr>
                      <w:r w:rsidRPr="00A74C8E">
                        <w:rPr>
                          <w:rFonts w:ascii="Century Gothic" w:hAnsi="Century Gothic"/>
                        </w:rPr>
                        <w:t>carme24036@live.ytech.edu</w:t>
                      </w:r>
                    </w:p>
                  </w:tc>
                </w:sdtContent>
              </w:sdt>
              <w:tc>
                <w:tcPr>
                  <w:tcW w:w="465" w:type="dxa"/>
                  <w:tcMar>
                    <w:left w:w="0" w:type="dxa"/>
                    <w:right w:w="0" w:type="dxa"/>
                  </w:tcMar>
                </w:tcPr>
                <w:p w14:paraId="586CB1D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6E11263" wp14:editId="14A2C10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6B00FA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C6AC5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" path="m108,21r,l60,58,12,21v-1,-1,-1,-2,,-3c13,16,14,16,16,17l60,51,104,17v1,-1,3,-1,4,1c109,19,109,20,108,21r,xm114,r,l6,c3,,,3,,6l,74v,3,3,6,6,6l114,80v3,,6,-3,6,-6l120,6c120,3,117,,114,xe" fillcolor="#6b00fa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9F2BAA9" w14:textId="77777777" w:rsidTr="00073481">
              <w:trPr>
                <w:trHeight w:val="189"/>
              </w:trPr>
              <w:tc>
                <w:tcPr>
                  <w:tcW w:w="4333" w:type="dxa"/>
                  <w:tcMar>
                    <w:left w:w="720" w:type="dxa"/>
                    <w:right w:w="29" w:type="dxa"/>
                  </w:tcMar>
                </w:tcPr>
                <w:p w14:paraId="69E2F000" w14:textId="185A44C2" w:rsidR="00932D92" w:rsidRPr="009D0878" w:rsidRDefault="00932D92" w:rsidP="00E40AAD">
                  <w:pPr>
                    <w:pStyle w:val="ContactInfo"/>
                    <w:jc w:val="left"/>
                  </w:pPr>
                </w:p>
              </w:tc>
              <w:tc>
                <w:tcPr>
                  <w:tcW w:w="465" w:type="dxa"/>
                  <w:tcMar>
                    <w:left w:w="0" w:type="dxa"/>
                    <w:right w:w="0" w:type="dxa"/>
                  </w:tcMar>
                </w:tcPr>
                <w:p w14:paraId="421E2809" w14:textId="37633499" w:rsidR="00932D92" w:rsidRPr="009D0878" w:rsidRDefault="00932D92" w:rsidP="00E40AAD">
                  <w:pPr>
                    <w:pStyle w:val="Icons"/>
                    <w:jc w:val="left"/>
                  </w:pPr>
                </w:p>
              </w:tc>
            </w:tr>
            <w:tr w:rsidR="00932D92" w:rsidRPr="009D0878" w14:paraId="6E62E1EE" w14:textId="77777777" w:rsidTr="00073481">
              <w:trPr>
                <w:trHeight w:val="199"/>
              </w:trPr>
              <w:sdt>
                <w:sdtPr>
                  <w:rPr>
                    <w:color w:val="FFFFFF" w:themeColor="background1"/>
                  </w:rPr>
                  <w:alias w:val="Enter Twitter/blog/portfolio:"/>
                  <w:tag w:val="Enter Twitter/blog/portfolio:"/>
                  <w:id w:val="182791170"/>
                  <w:placeholder>
                    <w:docPart w:val="9CBC2F827C1D49E6B62F724D24FE493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333" w:type="dxa"/>
                      <w:tcMar>
                        <w:left w:w="720" w:type="dxa"/>
                        <w:right w:w="29" w:type="dxa"/>
                      </w:tcMar>
                    </w:tcPr>
                    <w:p w14:paraId="0FEFB39F" w14:textId="21317C22" w:rsidR="00932D92" w:rsidRPr="009D0878" w:rsidRDefault="008B6870" w:rsidP="00932D92">
                      <w:pPr>
                        <w:pStyle w:val="ContactInfo"/>
                      </w:pPr>
                      <w:r>
                        <w:rPr>
                          <w:color w:val="FFFFFF" w:themeColor="background1"/>
                        </w:rPr>
                        <w:t>3r3r33r3fefeffffggtdfrgrgrgfgrrgrgrggggf</w:t>
                      </w:r>
                      <w:r w:rsidRPr="008B6870">
                        <w:rPr>
                          <w:color w:val="FFFFFF" w:themeColor="background1"/>
                        </w:rPr>
                        <w:t xml:space="preserve">       </w:t>
                      </w:r>
                    </w:p>
                  </w:tc>
                </w:sdtContent>
              </w:sdt>
              <w:tc>
                <w:tcPr>
                  <w:tcW w:w="465" w:type="dxa"/>
                  <w:tcMar>
                    <w:left w:w="0" w:type="dxa"/>
                    <w:right w:w="0" w:type="dxa"/>
                  </w:tcMar>
                </w:tcPr>
                <w:p w14:paraId="79CAA683" w14:textId="5C1A2A51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6282487E" w14:textId="77777777" w:rsidR="00D92B95" w:rsidRDefault="00D92B95" w:rsidP="009D3336">
            <w:pPr>
              <w:pStyle w:val="Header"/>
            </w:pPr>
          </w:p>
        </w:tc>
      </w:tr>
    </w:tbl>
    <w:p w14:paraId="5266ECED" w14:textId="553A3E8D" w:rsidR="00811BE7" w:rsidRPr="00DC37D4" w:rsidRDefault="00811BE7" w:rsidP="00073481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A quick-learning, responsible senior in Computer Programming seeking to further development of the RoboDog</w:t>
      </w:r>
      <w:r w:rsidR="00E93A49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put my skills in Python and Linux to use</w:t>
      </w:r>
      <w:r w:rsidR="00E93A4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="008B6870">
        <w:rPr>
          <w:rFonts w:ascii="Century Gothic" w:hAnsi="Century Gothic"/>
        </w:rPr>
        <w:t>while</w:t>
      </w:r>
      <w:r>
        <w:rPr>
          <w:rFonts w:ascii="Century Gothic" w:hAnsi="Century Gothic"/>
        </w:rPr>
        <w:t xml:space="preserve"> develop</w:t>
      </w:r>
      <w:r w:rsidR="008B6870">
        <w:rPr>
          <w:rFonts w:ascii="Century Gothic" w:hAnsi="Century Gothic"/>
        </w:rPr>
        <w:t>ing</w:t>
      </w:r>
      <w:r>
        <w:rPr>
          <w:rFonts w:ascii="Century Gothic" w:hAnsi="Century Gothic"/>
        </w:rPr>
        <w:t xml:space="preserve"> new skills in robotics. </w:t>
      </w:r>
    </w:p>
    <w:p w14:paraId="43D7DF07" w14:textId="77777777" w:rsidR="000E324F" w:rsidRPr="00811BE7" w:rsidRDefault="000E324F" w:rsidP="00AD13CB">
      <w:pPr>
        <w:pStyle w:val="Heading1"/>
        <w:rPr>
          <w:rFonts w:ascii="Bahnschrift" w:hAnsi="Bahnschrift"/>
          <w:sz w:val="20"/>
          <w:szCs w:val="20"/>
        </w:rPr>
      </w:pPr>
    </w:p>
    <w:p w14:paraId="1F182776" w14:textId="007C83C5" w:rsidR="00AD13CB" w:rsidRPr="000E324F" w:rsidRDefault="000E324F" w:rsidP="00AD13CB">
      <w:pPr>
        <w:pStyle w:val="Heading1"/>
        <w:rPr>
          <w:rFonts w:ascii="Bahnschrift" w:hAnsi="Bahnschrift"/>
        </w:rPr>
      </w:pPr>
      <w:r w:rsidRPr="000E324F">
        <w:rPr>
          <w:rFonts w:ascii="Bahnschrift" w:hAnsi="Bahnschrift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5EBCC59E" w14:textId="77777777" w:rsidTr="00564951">
        <w:tc>
          <w:tcPr>
            <w:tcW w:w="4680" w:type="dxa"/>
          </w:tcPr>
          <w:p w14:paraId="7CAEAD42" w14:textId="4BBD4BE0" w:rsidR="005B1D68" w:rsidRPr="000E324F" w:rsidRDefault="00E40AAD" w:rsidP="00073481">
            <w:pPr>
              <w:pStyle w:val="ListBullet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</w:rPr>
            </w:pPr>
            <w:r w:rsidRPr="000E324F">
              <w:rPr>
                <w:rFonts w:ascii="Century Gothic" w:hAnsi="Century Gothic"/>
              </w:rPr>
              <w:t>Proficiency in Python, JavaScript</w:t>
            </w:r>
          </w:p>
          <w:p w14:paraId="7FA1F21D" w14:textId="77777777" w:rsidR="00752315" w:rsidRPr="000E324F" w:rsidRDefault="00E40AAD" w:rsidP="00073481">
            <w:pPr>
              <w:pStyle w:val="ListBullet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</w:rPr>
            </w:pPr>
            <w:r w:rsidRPr="000E324F">
              <w:rPr>
                <w:rFonts w:ascii="Century Gothic" w:hAnsi="Century Gothic"/>
              </w:rPr>
              <w:t>Linux Navigation</w:t>
            </w:r>
          </w:p>
          <w:p w14:paraId="1544E74D" w14:textId="77777777" w:rsidR="00E40AAD" w:rsidRPr="00073481" w:rsidRDefault="00E40AAD" w:rsidP="00073481">
            <w:pPr>
              <w:pStyle w:val="ListBullet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0E324F">
              <w:rPr>
                <w:rFonts w:ascii="Century Gothic" w:hAnsi="Century Gothic"/>
              </w:rPr>
              <w:t>Raspberry Pi Usage</w:t>
            </w:r>
          </w:p>
          <w:p w14:paraId="5439C38C" w14:textId="52D85928" w:rsidR="00073481" w:rsidRPr="00073481" w:rsidRDefault="00073481" w:rsidP="00073481">
            <w:pPr>
              <w:pStyle w:val="ListBullet"/>
              <w:numPr>
                <w:ilvl w:val="0"/>
                <w:numId w:val="4"/>
              </w:numPr>
              <w:spacing w:line="276" w:lineRule="auto"/>
            </w:pPr>
            <w:r w:rsidRPr="00073481">
              <w:rPr>
                <w:rFonts w:ascii="Century Gothic" w:hAnsi="Century Gothic"/>
              </w:rPr>
              <w:t>Group Collaboration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6DDED97C" w14:textId="46E0A076" w:rsidR="00073481" w:rsidRDefault="00073481" w:rsidP="00073481">
            <w:pPr>
              <w:pStyle w:val="ListBullet"/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Proficiency with GitHub and Microsoft Teams</w:t>
            </w:r>
          </w:p>
          <w:p w14:paraId="408834B3" w14:textId="001406D0" w:rsidR="00752315" w:rsidRPr="000E324F" w:rsidRDefault="00264B94" w:rsidP="00073481">
            <w:pPr>
              <w:pStyle w:val="ListBullet"/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Technical Documentation</w:t>
            </w:r>
          </w:p>
          <w:p w14:paraId="445A7EBC" w14:textId="4A98E753" w:rsidR="00073481" w:rsidRPr="00073481" w:rsidRDefault="00E40AAD" w:rsidP="00073481">
            <w:pPr>
              <w:pStyle w:val="ListBullet"/>
              <w:spacing w:line="276" w:lineRule="auto"/>
              <w:rPr>
                <w:sz w:val="24"/>
                <w:szCs w:val="24"/>
              </w:rPr>
            </w:pPr>
            <w:r w:rsidRPr="000E324F">
              <w:rPr>
                <w:rFonts w:ascii="Century Gothic" w:hAnsi="Century Gothic"/>
              </w:rPr>
              <w:t>Problem Solving</w:t>
            </w:r>
          </w:p>
        </w:tc>
      </w:tr>
    </w:tbl>
    <w:p w14:paraId="08CA0C0E" w14:textId="77777777" w:rsidR="00031621" w:rsidRPr="00811BE7" w:rsidRDefault="00031621" w:rsidP="004937AE">
      <w:pPr>
        <w:pStyle w:val="Heading1"/>
        <w:rPr>
          <w:sz w:val="20"/>
          <w:szCs w:val="20"/>
        </w:rPr>
      </w:pPr>
    </w:p>
    <w:p w14:paraId="0AF617A4" w14:textId="23D6F6E2" w:rsidR="005B1D68" w:rsidRDefault="00E40AAD" w:rsidP="004937AE">
      <w:pPr>
        <w:pStyle w:val="Heading1"/>
      </w:pPr>
      <w:r w:rsidRPr="00031621">
        <w:rPr>
          <w:rFonts w:ascii="Bahnschrift" w:hAnsi="Bahnschrift"/>
        </w:rPr>
        <w:t>Education</w:t>
      </w:r>
    </w:p>
    <w:p w14:paraId="1DF5AEDE" w14:textId="25A928C3" w:rsidR="0023705D" w:rsidRPr="00D413F9" w:rsidRDefault="00031621" w:rsidP="00D413F9">
      <w:pPr>
        <w:pStyle w:val="Heading3"/>
      </w:pPr>
      <w:r>
        <w:t>2020</w:t>
      </w:r>
      <w:r w:rsidR="00D413F9" w:rsidRPr="00D413F9">
        <w:t xml:space="preserve"> –</w:t>
      </w:r>
      <w:r w:rsidR="00D413F9">
        <w:t xml:space="preserve"> </w:t>
      </w:r>
      <w:r>
        <w:t>2024</w:t>
      </w:r>
    </w:p>
    <w:p w14:paraId="27C3FCE1" w14:textId="54DF27B8" w:rsidR="00031621" w:rsidRDefault="00031621" w:rsidP="000E324F">
      <w:pPr>
        <w:pStyle w:val="Heading2"/>
        <w:spacing w:line="276" w:lineRule="auto"/>
        <w:rPr>
          <w:rStyle w:val="Emphasis"/>
          <w:rFonts w:ascii="Bahnschrift" w:hAnsi="Bahnschrift"/>
          <w:b w:val="0"/>
          <w:sz w:val="22"/>
          <w:szCs w:val="22"/>
        </w:rPr>
      </w:pPr>
      <w:r w:rsidRPr="00264B94">
        <w:rPr>
          <w:rFonts w:ascii="Bodoni MT Black" w:hAnsi="Bodoni MT Black"/>
          <w:color w:val="6B00FA"/>
          <w:sz w:val="34"/>
          <w:szCs w:val="34"/>
        </w:rPr>
        <w:t>York County School of Technology</w:t>
      </w:r>
      <w:r w:rsidR="00E03F71" w:rsidRPr="00264B94">
        <w:rPr>
          <w:rFonts w:ascii="Bodoni MT Black" w:hAnsi="Bodoni MT Black"/>
          <w:color w:val="6B00FA"/>
          <w:sz w:val="34"/>
          <w:szCs w:val="34"/>
        </w:rPr>
        <w:t xml:space="preserve"> </w:t>
      </w:r>
      <w:r w:rsidRPr="00264B94">
        <w:rPr>
          <w:rFonts w:ascii="Bodoni MT Black" w:hAnsi="Bodoni MT Black"/>
          <w:color w:val="6B00FA"/>
          <w:sz w:val="34"/>
          <w:szCs w:val="34"/>
        </w:rPr>
        <w:t>–</w:t>
      </w:r>
      <w:r w:rsidR="005A4A49" w:rsidRPr="00264B94">
        <w:rPr>
          <w:rFonts w:ascii="Bodoni MT Black" w:hAnsi="Bodoni MT Black"/>
          <w:color w:val="410393"/>
        </w:rPr>
        <w:t xml:space="preserve"> </w:t>
      </w:r>
      <w:r w:rsidRPr="00031621">
        <w:rPr>
          <w:rStyle w:val="Emphasis"/>
          <w:rFonts w:ascii="Bahnschrift" w:hAnsi="Bahnschrift"/>
          <w:b w:val="0"/>
          <w:sz w:val="22"/>
          <w:szCs w:val="22"/>
        </w:rPr>
        <w:t>Expected High School Diploma</w:t>
      </w:r>
    </w:p>
    <w:p w14:paraId="1003AEEA" w14:textId="7859FE27" w:rsidR="000E324F" w:rsidRPr="000E324F" w:rsidRDefault="000E324F" w:rsidP="000E324F">
      <w:pPr>
        <w:pStyle w:val="Heading2"/>
        <w:spacing w:line="276" w:lineRule="auto"/>
        <w:rPr>
          <w:rFonts w:ascii="Bodoni MT Black" w:hAnsi="Bodoni MT Black"/>
          <w:sz w:val="12"/>
          <w:szCs w:val="12"/>
        </w:rPr>
      </w:pPr>
    </w:p>
    <w:p w14:paraId="2F781262" w14:textId="7C87CCFC" w:rsidR="000E324F" w:rsidRDefault="000E324F" w:rsidP="000E324F">
      <w:pPr>
        <w:pStyle w:val="Heading2"/>
        <w:spacing w:line="276" w:lineRule="auto"/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</w:pPr>
      <w:r w:rsidRPr="000E324F"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  <w:t>Studie</w:t>
      </w:r>
      <w:r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  <w:t>d</w:t>
      </w:r>
      <w:r w:rsidRPr="000E324F"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  <w:t xml:space="preserve"> various topics in the </w:t>
      </w:r>
      <w:r w:rsidR="003B256B"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  <w:t>shop</w:t>
      </w:r>
      <w:r w:rsidRPr="000E324F"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  <w:t xml:space="preserve"> of Information Technology,</w:t>
      </w:r>
      <w:r w:rsidR="00073481"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  <w:t xml:space="preserve"> including Networking and Cybersecurity,</w:t>
      </w:r>
      <w:r w:rsidRPr="000E324F">
        <w:rPr>
          <w:rFonts w:ascii="Century Gothic" w:hAnsi="Century Gothic"/>
          <w:b w:val="0"/>
          <w:color w:val="707070" w:themeColor="background2" w:themeShade="80"/>
          <w:sz w:val="22"/>
          <w:szCs w:val="22"/>
        </w:rPr>
        <w:t xml:space="preserve"> with the main area of focus being Computer Programming. </w:t>
      </w:r>
    </w:p>
    <w:p w14:paraId="381113C5" w14:textId="77777777" w:rsidR="000E324F" w:rsidRPr="000E324F" w:rsidRDefault="000E324F" w:rsidP="000E324F">
      <w:pPr>
        <w:pStyle w:val="Heading2"/>
        <w:spacing w:line="276" w:lineRule="auto"/>
        <w:rPr>
          <w:rFonts w:ascii="Century Gothic" w:hAnsi="Century Gothic"/>
          <w:b w:val="0"/>
          <w:color w:val="707070" w:themeColor="background2" w:themeShade="80"/>
          <w:sz w:val="12"/>
          <w:szCs w:val="12"/>
        </w:rPr>
      </w:pPr>
    </w:p>
    <w:p w14:paraId="249D149F" w14:textId="28970EF7" w:rsidR="000E324F" w:rsidRDefault="000E324F" w:rsidP="00073481">
      <w:pPr>
        <w:pStyle w:val="ListBullet"/>
        <w:spacing w:after="36" w:line="360" w:lineRule="auto"/>
      </w:pPr>
      <w:r>
        <w:rPr>
          <w:rFonts w:ascii="Century Gothic" w:hAnsi="Century Gothic"/>
        </w:rPr>
        <w:t>Excelled in core subjects, like English and Mathematics</w:t>
      </w:r>
      <w:r w:rsidR="003B256B">
        <w:rPr>
          <w:rFonts w:ascii="Century Gothic" w:hAnsi="Century Gothic"/>
        </w:rPr>
        <w:t>, as well as Shop</w:t>
      </w:r>
    </w:p>
    <w:p w14:paraId="2D00F231" w14:textId="5DB0754A" w:rsidR="000E324F" w:rsidRPr="000E324F" w:rsidRDefault="000E324F" w:rsidP="00073481">
      <w:pPr>
        <w:pStyle w:val="ListBullet"/>
        <w:spacing w:after="36" w:line="360" w:lineRule="auto"/>
      </w:pPr>
      <w:r>
        <w:rPr>
          <w:rFonts w:ascii="Century Gothic" w:hAnsi="Century Gothic"/>
        </w:rPr>
        <w:t>Managed to stay focused on school</w:t>
      </w:r>
      <w:r w:rsidR="00073481">
        <w:rPr>
          <w:rFonts w:ascii="Century Gothic" w:hAnsi="Century Gothic"/>
        </w:rPr>
        <w:t xml:space="preserve"> </w:t>
      </w:r>
      <w:r w:rsidR="003B256B">
        <w:rPr>
          <w:rFonts w:ascii="Century Gothic" w:hAnsi="Century Gothic"/>
        </w:rPr>
        <w:t xml:space="preserve">and maintain A’s and B’s </w:t>
      </w:r>
      <w:r w:rsidR="00073481">
        <w:rPr>
          <w:rFonts w:ascii="Century Gothic" w:hAnsi="Century Gothic"/>
        </w:rPr>
        <w:t xml:space="preserve">in both Freshman and Sophomore years, </w:t>
      </w:r>
      <w:r>
        <w:rPr>
          <w:rFonts w:ascii="Century Gothic" w:hAnsi="Century Gothic"/>
        </w:rPr>
        <w:t xml:space="preserve">despite the hardships </w:t>
      </w:r>
      <w:r w:rsidR="00073481">
        <w:rPr>
          <w:rFonts w:ascii="Century Gothic" w:hAnsi="Century Gothic"/>
        </w:rPr>
        <w:t>caused as a result</w:t>
      </w:r>
      <w:r>
        <w:rPr>
          <w:rFonts w:ascii="Century Gothic" w:hAnsi="Century Gothic"/>
        </w:rPr>
        <w:t xml:space="preserve"> </w:t>
      </w:r>
      <w:r w:rsidR="00073481">
        <w:rPr>
          <w:rFonts w:ascii="Century Gothic" w:hAnsi="Century Gothic"/>
        </w:rPr>
        <w:t xml:space="preserve">of </w:t>
      </w:r>
      <w:r>
        <w:rPr>
          <w:rFonts w:ascii="Century Gothic" w:hAnsi="Century Gothic"/>
        </w:rPr>
        <w:t>the Covid-19 Pandemic</w:t>
      </w:r>
    </w:p>
    <w:p w14:paraId="2735D81E" w14:textId="42F4F956" w:rsidR="00031621" w:rsidRPr="00811BE7" w:rsidRDefault="000E324F" w:rsidP="00725CB5">
      <w:pPr>
        <w:pStyle w:val="ListBullet"/>
        <w:spacing w:after="36" w:line="360" w:lineRule="auto"/>
      </w:pPr>
      <w:r>
        <w:rPr>
          <w:rFonts w:ascii="Century Gothic" w:hAnsi="Century Gothic"/>
        </w:rPr>
        <w:t xml:space="preserve">Maintained Honor Roll throughout all high school years, earning Distinguished Honor Roll at least twice every year. </w:t>
      </w:r>
    </w:p>
    <w:p w14:paraId="787C3A21" w14:textId="77777777" w:rsidR="00811BE7" w:rsidRPr="00264B94" w:rsidRDefault="00811BE7" w:rsidP="00434074">
      <w:pPr>
        <w:pStyle w:val="Heading1"/>
        <w:rPr>
          <w:rFonts w:ascii="Bahnschrift" w:hAnsi="Bahnschrift"/>
          <w:color w:val="ECCED9" w:themeColor="accent5" w:themeTint="33"/>
          <w:sz w:val="20"/>
          <w:szCs w:val="20"/>
        </w:rPr>
      </w:pPr>
    </w:p>
    <w:p w14:paraId="6F9EF14F" w14:textId="3C854C75" w:rsidR="00434074" w:rsidRDefault="00031621" w:rsidP="00434074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>Achievements</w:t>
      </w:r>
    </w:p>
    <w:p w14:paraId="62477AAC" w14:textId="39FB63C8" w:rsidR="003B256B" w:rsidRDefault="000E324F" w:rsidP="009420A5">
      <w:pPr>
        <w:pStyle w:val="ListBullet"/>
        <w:spacing w:line="360" w:lineRule="auto"/>
      </w:pPr>
      <w:r>
        <w:rPr>
          <w:rFonts w:ascii="Century Gothic" w:hAnsi="Century Gothic"/>
        </w:rPr>
        <w:t xml:space="preserve">Achieved and maintained a GPA above 3.5 throughout High School. </w:t>
      </w:r>
    </w:p>
    <w:p w14:paraId="7C2FD15C" w14:textId="3A31EC8E" w:rsidR="003B256B" w:rsidRPr="009420A5" w:rsidRDefault="003B256B" w:rsidP="009420A5">
      <w:pPr>
        <w:pStyle w:val="ListBullet"/>
        <w:spacing w:line="360" w:lineRule="auto"/>
        <w:rPr>
          <w:rFonts w:ascii="Century Gothic" w:hAnsi="Century Gothic"/>
        </w:rPr>
      </w:pPr>
      <w:r w:rsidRPr="009420A5">
        <w:rPr>
          <w:rFonts w:ascii="Century Gothic" w:hAnsi="Century Gothic"/>
        </w:rPr>
        <w:t>IT Fundamentals Certified</w:t>
      </w:r>
    </w:p>
    <w:p w14:paraId="65C9E49E" w14:textId="61A48159" w:rsidR="003B256B" w:rsidRPr="009420A5" w:rsidRDefault="003B256B" w:rsidP="009420A5">
      <w:pPr>
        <w:pStyle w:val="ListBullet"/>
        <w:spacing w:line="360" w:lineRule="auto"/>
        <w:rPr>
          <w:rFonts w:ascii="Century Gothic" w:hAnsi="Century Gothic"/>
        </w:rPr>
      </w:pPr>
      <w:r w:rsidRPr="009420A5">
        <w:rPr>
          <w:rFonts w:ascii="Century Gothic" w:hAnsi="Century Gothic"/>
        </w:rPr>
        <w:t>100% attendance</w:t>
      </w:r>
    </w:p>
    <w:sectPr w:rsidR="003B256B" w:rsidRPr="009420A5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77694" w14:textId="77777777" w:rsidR="00945A89" w:rsidRDefault="00945A89" w:rsidP="00725803">
      <w:pPr>
        <w:spacing w:after="0"/>
      </w:pPr>
      <w:r>
        <w:separator/>
      </w:r>
    </w:p>
  </w:endnote>
  <w:endnote w:type="continuationSeparator" w:id="0">
    <w:p w14:paraId="692F04FF" w14:textId="77777777" w:rsidR="00945A89" w:rsidRDefault="00945A8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4630E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A1F12" w14:textId="77777777" w:rsidR="00945A89" w:rsidRDefault="00945A89" w:rsidP="00725803">
      <w:pPr>
        <w:spacing w:after="0"/>
      </w:pPr>
      <w:r>
        <w:separator/>
      </w:r>
    </w:p>
  </w:footnote>
  <w:footnote w:type="continuationSeparator" w:id="0">
    <w:p w14:paraId="33F4CA08" w14:textId="77777777" w:rsidR="00945A89" w:rsidRDefault="00945A8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EDB2876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10393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807021E"/>
    <w:multiLevelType w:val="hybridMultilevel"/>
    <w:tmpl w:val="B194EFAA"/>
    <w:lvl w:ilvl="0" w:tplc="DB2CD1A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89"/>
    <w:rsid w:val="00025E77"/>
    <w:rsid w:val="00027312"/>
    <w:rsid w:val="00031621"/>
    <w:rsid w:val="000645F2"/>
    <w:rsid w:val="00073481"/>
    <w:rsid w:val="00082F03"/>
    <w:rsid w:val="000835A0"/>
    <w:rsid w:val="000934A2"/>
    <w:rsid w:val="000E324F"/>
    <w:rsid w:val="001B0955"/>
    <w:rsid w:val="00227784"/>
    <w:rsid w:val="0023705D"/>
    <w:rsid w:val="00250A31"/>
    <w:rsid w:val="00251C13"/>
    <w:rsid w:val="00264B94"/>
    <w:rsid w:val="002922D0"/>
    <w:rsid w:val="00340B03"/>
    <w:rsid w:val="00380AE7"/>
    <w:rsid w:val="003A6943"/>
    <w:rsid w:val="003B256B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7598A"/>
    <w:rsid w:val="00811BE7"/>
    <w:rsid w:val="00857E6B"/>
    <w:rsid w:val="008968C4"/>
    <w:rsid w:val="008B6870"/>
    <w:rsid w:val="008D7C1C"/>
    <w:rsid w:val="0092291B"/>
    <w:rsid w:val="00932D92"/>
    <w:rsid w:val="009420A5"/>
    <w:rsid w:val="00945A89"/>
    <w:rsid w:val="0095272C"/>
    <w:rsid w:val="00957775"/>
    <w:rsid w:val="00972024"/>
    <w:rsid w:val="009F04D2"/>
    <w:rsid w:val="009F2BA7"/>
    <w:rsid w:val="009F6DA0"/>
    <w:rsid w:val="00A01182"/>
    <w:rsid w:val="00A74C8E"/>
    <w:rsid w:val="00AD13CB"/>
    <w:rsid w:val="00AD3FD8"/>
    <w:rsid w:val="00AF636F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37D4"/>
    <w:rsid w:val="00E03F71"/>
    <w:rsid w:val="00E154B5"/>
    <w:rsid w:val="00E232F0"/>
    <w:rsid w:val="00E40AAD"/>
    <w:rsid w:val="00E52791"/>
    <w:rsid w:val="00E83195"/>
    <w:rsid w:val="00E93A49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1DF6E4"/>
  <w15:chartTrackingRefBased/>
  <w15:docId w15:val="{8FF53240-7426-4016-887D-1798ACF3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edano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7A7355E974510B4FB426E91C79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7041B-6211-4B4A-8AD9-A2F4C268ECC3}"/>
      </w:docPartPr>
      <w:docPartBody>
        <w:p w:rsidR="004679BC" w:rsidRDefault="008A3C6B">
          <w:pPr>
            <w:pStyle w:val="B2F7A7355E974510B4FB426E91C7986D"/>
          </w:pPr>
          <w:r>
            <w:t>First Name</w:t>
          </w:r>
        </w:p>
      </w:docPartBody>
    </w:docPart>
    <w:docPart>
      <w:docPartPr>
        <w:name w:val="CAB27B61F80C461288CDF0206E8D3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EAEB5-2EFA-42FB-AE78-830666DB47E8}"/>
      </w:docPartPr>
      <w:docPartBody>
        <w:p w:rsidR="004679BC" w:rsidRDefault="008A3C6B">
          <w:pPr>
            <w:pStyle w:val="CAB27B61F80C461288CDF0206E8D3CC3"/>
          </w:pPr>
          <w:r>
            <w:t>Last Name</w:t>
          </w:r>
        </w:p>
      </w:docPartBody>
    </w:docPart>
    <w:docPart>
      <w:docPartPr>
        <w:name w:val="B1354C56978C41E1B546DB154E9F7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107A4-2FAD-487D-BAA3-113C26D5442C}"/>
      </w:docPartPr>
      <w:docPartBody>
        <w:p w:rsidR="004679BC" w:rsidRDefault="008A3C6B">
          <w:pPr>
            <w:pStyle w:val="B1354C56978C41E1B546DB154E9F7A22"/>
          </w:pPr>
          <w:r w:rsidRPr="009D0878">
            <w:t>Address</w:t>
          </w:r>
        </w:p>
      </w:docPartBody>
    </w:docPart>
    <w:docPart>
      <w:docPartPr>
        <w:name w:val="C4D9108519A24A60BF115E588A5D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09152-3893-40A4-A8F3-785E767A78E8}"/>
      </w:docPartPr>
      <w:docPartBody>
        <w:p w:rsidR="004679BC" w:rsidRDefault="008A3C6B">
          <w:pPr>
            <w:pStyle w:val="C4D9108519A24A60BF115E588A5D137C"/>
          </w:pPr>
          <w:r w:rsidRPr="009D0878">
            <w:t>Phone</w:t>
          </w:r>
        </w:p>
      </w:docPartBody>
    </w:docPart>
    <w:docPart>
      <w:docPartPr>
        <w:name w:val="8665D7B1694E4C2CB08B14C7D6456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AB02-547D-498B-8E9C-2F22ED6BDE6B}"/>
      </w:docPartPr>
      <w:docPartBody>
        <w:p w:rsidR="004679BC" w:rsidRDefault="008A3C6B">
          <w:pPr>
            <w:pStyle w:val="8665D7B1694E4C2CB08B14C7D645665C"/>
          </w:pPr>
          <w:r w:rsidRPr="009D0878">
            <w:t>Email</w:t>
          </w:r>
        </w:p>
      </w:docPartBody>
    </w:docPart>
    <w:docPart>
      <w:docPartPr>
        <w:name w:val="9CBC2F827C1D49E6B62F724D24FE4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E470-B68F-4B82-8AF8-0CB3C18AE5FA}"/>
      </w:docPartPr>
      <w:docPartBody>
        <w:p w:rsidR="004679BC" w:rsidRDefault="008A3C6B">
          <w:pPr>
            <w:pStyle w:val="9CBC2F827C1D49E6B62F724D24FE4931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6B"/>
    <w:rsid w:val="004679BC"/>
    <w:rsid w:val="008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7A7355E974510B4FB426E91C7986D">
    <w:name w:val="B2F7A7355E974510B4FB426E91C7986D"/>
  </w:style>
  <w:style w:type="paragraph" w:customStyle="1" w:styleId="CAB27B61F80C461288CDF0206E8D3CC3">
    <w:name w:val="CAB27B61F80C461288CDF0206E8D3CC3"/>
  </w:style>
  <w:style w:type="paragraph" w:customStyle="1" w:styleId="B1354C56978C41E1B546DB154E9F7A22">
    <w:name w:val="B1354C56978C41E1B546DB154E9F7A22"/>
  </w:style>
  <w:style w:type="paragraph" w:customStyle="1" w:styleId="C4D9108519A24A60BF115E588A5D137C">
    <w:name w:val="C4D9108519A24A60BF115E588A5D137C"/>
  </w:style>
  <w:style w:type="paragraph" w:customStyle="1" w:styleId="8665D7B1694E4C2CB08B14C7D645665C">
    <w:name w:val="8665D7B1694E4C2CB08B14C7D645665C"/>
  </w:style>
  <w:style w:type="paragraph" w:customStyle="1" w:styleId="0B1E67CA777B4A43B0DB5E386A21E421">
    <w:name w:val="0B1E67CA777B4A43B0DB5E386A21E421"/>
  </w:style>
  <w:style w:type="paragraph" w:customStyle="1" w:styleId="9CBC2F827C1D49E6B62F724D24FE4931">
    <w:name w:val="9CBC2F827C1D49E6B62F724D24FE4931"/>
  </w:style>
  <w:style w:type="paragraph" w:customStyle="1" w:styleId="BB2F55E1EFCB45188FEB954C39E478F7">
    <w:name w:val="BB2F55E1EFCB45188FEB954C39E478F7"/>
  </w:style>
  <w:style w:type="paragraph" w:customStyle="1" w:styleId="BF0825FA508D4086A84FEDCC26DA2835">
    <w:name w:val="BF0825FA508D4086A84FEDCC26DA2835"/>
  </w:style>
  <w:style w:type="paragraph" w:customStyle="1" w:styleId="E1590B2F299845C7B09B1C97218D32C5">
    <w:name w:val="E1590B2F299845C7B09B1C97218D32C5"/>
  </w:style>
  <w:style w:type="paragraph" w:customStyle="1" w:styleId="E164161E08A94CA9A6D09EA81A533EB8">
    <w:name w:val="E164161E08A94CA9A6D09EA81A533EB8"/>
  </w:style>
  <w:style w:type="paragraph" w:customStyle="1" w:styleId="6EC65E531B8B4335B5976EE53C3FA87A">
    <w:name w:val="6EC65E531B8B4335B5976EE53C3FA87A"/>
  </w:style>
  <w:style w:type="paragraph" w:customStyle="1" w:styleId="89B94E183CCC42F483AC78F6CD0B593E">
    <w:name w:val="89B94E183CCC42F483AC78F6CD0B593E"/>
  </w:style>
  <w:style w:type="paragraph" w:customStyle="1" w:styleId="5917A1431E534A4C9D0EE2AFD6715866">
    <w:name w:val="5917A1431E534A4C9D0EE2AFD6715866"/>
  </w:style>
  <w:style w:type="paragraph" w:customStyle="1" w:styleId="673C247E90A64320942FE0270415142E">
    <w:name w:val="673C247E90A64320942FE0270415142E"/>
  </w:style>
  <w:style w:type="paragraph" w:customStyle="1" w:styleId="752D04B6E31848AAA0AD1D39B8BEEB1D">
    <w:name w:val="752D04B6E31848AAA0AD1D39B8BEEB1D"/>
  </w:style>
  <w:style w:type="paragraph" w:customStyle="1" w:styleId="5C738D151A81449DAC71D8518FC47986">
    <w:name w:val="5C738D151A81449DAC71D8518FC47986"/>
  </w:style>
  <w:style w:type="paragraph" w:customStyle="1" w:styleId="AB83296B6F734C748E57BABB576CC575">
    <w:name w:val="AB83296B6F734C748E57BABB576CC57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3B0660165C54001BBC454BC80AE97ED">
    <w:name w:val="33B0660165C54001BBC454BC80AE97ED"/>
  </w:style>
  <w:style w:type="paragraph" w:customStyle="1" w:styleId="888AF9769C934F4A8DEB7F51D0640203">
    <w:name w:val="888AF9769C934F4A8DEB7F51D0640203"/>
  </w:style>
  <w:style w:type="paragraph" w:customStyle="1" w:styleId="2F506BEAA2CA4540AD7CC134CF7CD81E">
    <w:name w:val="2F506BEAA2CA4540AD7CC134CF7CD81E"/>
  </w:style>
  <w:style w:type="paragraph" w:customStyle="1" w:styleId="E58632A1231442C29141EEFCD3C789D5">
    <w:name w:val="E58632A1231442C29141EEFCD3C789D5"/>
  </w:style>
  <w:style w:type="paragraph" w:customStyle="1" w:styleId="E71EAF2AFAF8439F8A03E606E691355B">
    <w:name w:val="E71EAF2AFAF8439F8A03E606E691355B"/>
  </w:style>
  <w:style w:type="paragraph" w:customStyle="1" w:styleId="2C0CEC04EB044A5C8B45DF126AB9DB37">
    <w:name w:val="2C0CEC04EB044A5C8B45DF126AB9DB37"/>
  </w:style>
  <w:style w:type="paragraph" w:customStyle="1" w:styleId="415730F7589D4C66895DB0003C24AFCC">
    <w:name w:val="415730F7589D4C66895DB0003C24AFCC"/>
  </w:style>
  <w:style w:type="paragraph" w:customStyle="1" w:styleId="E066E0B8FF9C4CDDB880F14C30F84AD8">
    <w:name w:val="E066E0B8FF9C4CDDB880F14C30F84AD8"/>
  </w:style>
  <w:style w:type="paragraph" w:customStyle="1" w:styleId="129A30FFFCAD4DA08D6772E378D5C824">
    <w:name w:val="129A30FFFCAD4DA08D6772E378D5C824"/>
  </w:style>
  <w:style w:type="paragraph" w:customStyle="1" w:styleId="880149E894694506A701FEF330415C6C">
    <w:name w:val="880149E894694506A701FEF330415C6C"/>
  </w:style>
  <w:style w:type="paragraph" w:customStyle="1" w:styleId="77D3DF0C10C3465F8FE58F3C9F0CB2EA">
    <w:name w:val="77D3DF0C10C3465F8FE58F3C9F0CB2EA"/>
  </w:style>
  <w:style w:type="paragraph" w:customStyle="1" w:styleId="70A7D8D762A74C9CA77886DD35454403">
    <w:name w:val="70A7D8D762A74C9CA77886DD35454403"/>
  </w:style>
  <w:style w:type="paragraph" w:customStyle="1" w:styleId="3B72B2A1B3D04AC891F35E7435BEC628">
    <w:name w:val="3B72B2A1B3D04AC891F35E7435BEC628"/>
  </w:style>
  <w:style w:type="paragraph" w:customStyle="1" w:styleId="D33C052116CE46F09A7D4E30D6FE0448">
    <w:name w:val="D33C052116CE46F09A7D4E30D6FE0448"/>
  </w:style>
  <w:style w:type="paragraph" w:customStyle="1" w:styleId="47717CD427F3478C846653F8BCED679A">
    <w:name w:val="47717CD427F3478C846653F8BCED679A"/>
  </w:style>
  <w:style w:type="paragraph" w:customStyle="1" w:styleId="9F68BFCFD86645E5B02044378E1ED958">
    <w:name w:val="9F68BFCFD86645E5B02044378E1ED958"/>
  </w:style>
  <w:style w:type="paragraph" w:customStyle="1" w:styleId="4F03D03F35044DD7B800B6FEFDEF4569">
    <w:name w:val="4F03D03F35044DD7B800B6FEFDEF4569"/>
  </w:style>
  <w:style w:type="paragraph" w:customStyle="1" w:styleId="63ABE8F888EF4187A7C15C08A417766B">
    <w:name w:val="63ABE8F888EF4187A7C15C08A417766B"/>
  </w:style>
  <w:style w:type="paragraph" w:customStyle="1" w:styleId="553746379CFD4540B01E9E6A35734BD8">
    <w:name w:val="553746379CFD4540B01E9E6A35734BD8"/>
  </w:style>
  <w:style w:type="paragraph" w:customStyle="1" w:styleId="CF6EE982B04849F6BD53FFF5956946D7">
    <w:name w:val="CF6EE982B04849F6BD53FFF5956946D7"/>
  </w:style>
  <w:style w:type="paragraph" w:customStyle="1" w:styleId="9D23DDACB3AF4F3EA2F825E4988E206C">
    <w:name w:val="9D23DDACB3AF4F3EA2F825E4988E206C"/>
    <w:rsid w:val="008A3C6B"/>
  </w:style>
  <w:style w:type="paragraph" w:customStyle="1" w:styleId="FFDCB1D6AAA54083BA65BBE70186F0D6">
    <w:name w:val="FFDCB1D6AAA54083BA65BBE70186F0D6"/>
    <w:rsid w:val="008A3C6B"/>
  </w:style>
  <w:style w:type="paragraph" w:customStyle="1" w:styleId="B5D71A5E47314035A7D66C7D81E9E676">
    <w:name w:val="B5D71A5E47314035A7D66C7D81E9E676"/>
    <w:rsid w:val="008A3C6B"/>
  </w:style>
  <w:style w:type="paragraph" w:customStyle="1" w:styleId="E682E8D17E384B0AB2281281F374ACA5">
    <w:name w:val="E682E8D17E384B0AB2281281F374ACA5"/>
    <w:rsid w:val="008A3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Carmen</Abstract>
  <CompanyAddress>York, Pa</CompanyAddress>
  <CompanyPhone>123-456-7890</CompanyPhone>
  <CompanyFax/>
  <CompanyEmail>carme24036@live.ytech.edu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6" ma:contentTypeDescription="Create a new document." ma:contentTypeScope="" ma:versionID="b3cd0c71963b4a2543e8e35b7f551546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237190ba1f976d3182c0afed1a76eef4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BB9F5-FDF7-415D-B22B-AE5EF9736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A64F5-BDCB-4AE0-BC69-4F7D1F988D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03A36-9CE9-42F6-872B-201D95666BF6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bdd23d7e-54b2-4982-979a-d20e37dc303e"/>
    <ds:schemaRef ds:uri="http://schemas.microsoft.com/office/2006/metadata/properties"/>
    <ds:schemaRef ds:uri="http://schemas.microsoft.com/office/infopath/2007/PartnerControls"/>
    <ds:schemaRef ds:uri="c0211f67-4cd1-478f-8032-31dd57f2b54e"/>
  </ds:schemaRefs>
</ds:datastoreItem>
</file>

<file path=customXml/itemProps5.xml><?xml version="1.0" encoding="utf-8"?>
<ds:datastoreItem xmlns:ds="http://schemas.openxmlformats.org/officeDocument/2006/customXml" ds:itemID="{E021E05C-971F-44A8-A8D8-B9F8919B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resume.dotx</Template>
  <TotalTime>78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Cedano, Carmen</dc:creator>
  <cp:keywords/>
  <dc:description/>
  <cp:lastModifiedBy>Cedano, Carmen</cp:lastModifiedBy>
  <cp:revision>7</cp:revision>
  <dcterms:created xsi:type="dcterms:W3CDTF">2023-10-17T18:09:00Z</dcterms:created>
  <dcterms:modified xsi:type="dcterms:W3CDTF">2023-10-20T12:58:00Z</dcterms:modified>
  <cp:category>Cedano</cp:category>
  <cp:contentStatus>3r3r33r3fefeffffggtdfrgrgrgfgrrgrgrggggf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